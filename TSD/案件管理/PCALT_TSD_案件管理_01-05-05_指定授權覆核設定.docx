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C5" w:rsidRPr="003C7D45" w:rsidRDefault="00F71CC5" w:rsidP="00F71CC5">
      <w:pPr>
        <w:ind w:left="720"/>
        <w:jc w:val="center"/>
        <w:rPr>
          <w:rFonts w:cs="Arial"/>
        </w:rPr>
      </w:pP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i/>
          <w:iCs/>
          <w:sz w:val="48"/>
        </w:rPr>
      </w:pPr>
    </w:p>
    <w:p w:rsidR="00F71CC5" w:rsidRPr="00C17518" w:rsidRDefault="00F71CC5" w:rsidP="00F71CC5">
      <w:pPr>
        <w:rPr>
          <w:rFonts w:cs="Arial"/>
          <w:b/>
          <w:bCs/>
          <w:iCs/>
          <w:sz w:val="56"/>
          <w:szCs w:val="56"/>
        </w:rPr>
      </w:pPr>
    </w:p>
    <w:p w:rsidR="00F71CC5" w:rsidRDefault="00F71CC5" w:rsidP="00F71CC5">
      <w:pPr>
        <w:ind w:left="284"/>
        <w:jc w:val="center"/>
        <w:rPr>
          <w:rStyle w:val="13"/>
          <w:b/>
          <w:sz w:val="32"/>
          <w:szCs w:val="32"/>
          <w:lang w:eastAsia="zh-TW"/>
        </w:rPr>
      </w:pPr>
    </w:p>
    <w:p w:rsidR="00F71CC5" w:rsidRDefault="00F71CC5" w:rsidP="00F71CC5">
      <w:pPr>
        <w:ind w:left="284"/>
        <w:jc w:val="center"/>
        <w:rPr>
          <w:rFonts w:cs="Arial"/>
          <w:b/>
          <w:sz w:val="36"/>
        </w:rPr>
      </w:pPr>
      <w:r w:rsidRPr="00F71CC5">
        <w:rPr>
          <w:rStyle w:val="13"/>
          <w:b/>
          <w:sz w:val="32"/>
          <w:szCs w:val="32"/>
        </w:rPr>
        <w:t>Technical Specification</w:t>
      </w:r>
      <w:r w:rsidRPr="00F71CC5">
        <w:rPr>
          <w:rFonts w:cs="Arial"/>
          <w:b/>
          <w:sz w:val="36"/>
          <w:lang w:eastAsia="zh-CN"/>
        </w:rPr>
        <w:t xml:space="preserve"> </w:t>
      </w:r>
    </w:p>
    <w:p w:rsidR="00F71CC5" w:rsidRPr="00F71CC5" w:rsidRDefault="00F71CC5" w:rsidP="00F71CC5">
      <w:pPr>
        <w:ind w:left="284"/>
        <w:jc w:val="center"/>
        <w:rPr>
          <w:rFonts w:cs="Arial"/>
          <w:b/>
          <w:sz w:val="36"/>
        </w:rPr>
      </w:pPr>
    </w:p>
    <w:p w:rsidR="00F71CC5" w:rsidRPr="00607667" w:rsidRDefault="0013232A" w:rsidP="00F71CC5">
      <w:pPr>
        <w:ind w:left="284"/>
        <w:jc w:val="center"/>
        <w:rPr>
          <w:rFonts w:ascii="微軟正黑體" w:eastAsia="微軟正黑體" w:hAnsi="微軟正黑體" w:cs="Arial"/>
          <w:b/>
          <w:bCs/>
          <w:smallCaps/>
          <w:sz w:val="44"/>
        </w:rPr>
      </w:pPr>
      <w:proofErr w:type="spellStart"/>
      <w:r w:rsidRPr="00607667">
        <w:rPr>
          <w:rFonts w:ascii="微軟正黑體" w:eastAsia="微軟正黑體" w:hAnsi="微軟正黑體" w:cs="Arial" w:hint="eastAsia"/>
          <w:sz w:val="36"/>
        </w:rPr>
        <w:t>InW</w:t>
      </w:r>
      <w:proofErr w:type="spellEnd"/>
      <w:r w:rsidRPr="00607667">
        <w:rPr>
          <w:rFonts w:ascii="微軟正黑體" w:eastAsia="微軟正黑體" w:hAnsi="微軟正黑體" w:cs="Arial" w:hint="eastAsia"/>
          <w:sz w:val="36"/>
        </w:rPr>
        <w:t>-</w:t>
      </w:r>
      <w:r w:rsidR="00607667" w:rsidRPr="00607667">
        <w:rPr>
          <w:rFonts w:ascii="微軟正黑體" w:eastAsia="微軟正黑體" w:hAnsi="微軟正黑體" w:cs="Arial" w:hint="eastAsia"/>
          <w:sz w:val="36"/>
        </w:rPr>
        <w:t>案件管理</w:t>
      </w: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C17518" w:rsidRDefault="00D468E5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  <w:lang w:eastAsia="ko-KR"/>
        </w:rPr>
        <w:pict>
          <v:line id="_x0000_s1071" style="position:absolute;left:0;text-align:left;z-index:251657216" from="4.2pt,14.85pt" to="473.55pt,14.85pt"/>
        </w:pict>
      </w:r>
    </w:p>
    <w:p w:rsidR="00F71CC5" w:rsidRPr="00607667" w:rsidRDefault="008058D5" w:rsidP="00F71CC5">
      <w:pPr>
        <w:widowControl w:val="0"/>
        <w:autoSpaceDE w:val="0"/>
        <w:autoSpaceDN w:val="0"/>
        <w:adjustRightInd w:val="0"/>
        <w:spacing w:before="120"/>
        <w:jc w:val="center"/>
        <w:rPr>
          <w:rFonts w:ascii="微軟正黑體" w:eastAsia="微軟正黑體" w:hAnsi="微軟正黑體" w:cs="SimSun"/>
          <w:color w:val="000000"/>
          <w:sz w:val="24"/>
          <w:szCs w:val="24"/>
        </w:rPr>
      </w:pPr>
      <w:r>
        <w:rPr>
          <w:rFonts w:ascii="微軟正黑體" w:eastAsia="微軟正黑體" w:hAnsi="微軟正黑體" w:cs="SimSun" w:hint="eastAsia"/>
          <w:color w:val="000000"/>
          <w:sz w:val="24"/>
          <w:szCs w:val="24"/>
        </w:rPr>
        <w:t>指定授權覆核</w:t>
      </w:r>
      <w:r w:rsidR="00D82FF9">
        <w:rPr>
          <w:rFonts w:ascii="微軟正黑體" w:eastAsia="微軟正黑體" w:hAnsi="微軟正黑體" w:cs="SimSun" w:hint="eastAsia"/>
          <w:color w:val="000000"/>
          <w:sz w:val="24"/>
          <w:szCs w:val="24"/>
        </w:rPr>
        <w:t>設定</w:t>
      </w:r>
    </w:p>
    <w:p w:rsidR="00F71CC5" w:rsidRPr="009C38D9" w:rsidRDefault="00F71CC5" w:rsidP="00F71CC5">
      <w:pPr>
        <w:ind w:left="284"/>
        <w:jc w:val="center"/>
        <w:rPr>
          <w:rFonts w:ascii="標楷體" w:eastAsia="標楷體" w:hAnsi="標楷體" w:cs="Arial"/>
          <w:b/>
          <w:bCs/>
          <w:sz w:val="24"/>
          <w:szCs w:val="24"/>
        </w:rPr>
      </w:pPr>
    </w:p>
    <w:p w:rsidR="00F71CC5" w:rsidRDefault="00D468E5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  <w:lang w:eastAsia="ko-KR"/>
        </w:rPr>
        <w:pict>
          <v:line id="_x0000_s1072" style="position:absolute;left:0;text-align:left;z-index:251658240" from="-1.35pt,3.9pt" to="468pt,3.9pt"/>
        </w:pict>
      </w:r>
    </w:p>
    <w:p w:rsidR="00F71CC5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D013FF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</w:rPr>
      </w:pPr>
    </w:p>
    <w:p w:rsidR="00F71CC5" w:rsidRDefault="00F71CC5" w:rsidP="00F71CC5">
      <w:pPr>
        <w:rPr>
          <w:rFonts w:cs="Arial"/>
        </w:rPr>
      </w:pPr>
    </w:p>
    <w:p w:rsidR="00F71CC5" w:rsidRDefault="00F71CC5" w:rsidP="00F71CC5">
      <w:pPr>
        <w:rPr>
          <w:rFonts w:cs="Arial"/>
          <w:szCs w:val="18"/>
        </w:rPr>
      </w:pPr>
    </w:p>
    <w:p w:rsidR="00F71CC5" w:rsidRPr="00D013FF" w:rsidRDefault="00F71CC5" w:rsidP="00F71CC5">
      <w:pPr>
        <w:pStyle w:val="TitleText"/>
        <w:jc w:val="center"/>
        <w:rPr>
          <w:rFonts w:ascii="Times New Roman" w:hAnsi="Times New Roman"/>
          <w:b w:val="0"/>
          <w:sz w:val="32"/>
          <w:lang w:val="it-IT"/>
        </w:rPr>
      </w:pPr>
      <w:r w:rsidRPr="00D013FF">
        <w:rPr>
          <w:rFonts w:ascii="Times New Roman" w:hAnsi="Times New Roman"/>
          <w:b w:val="0"/>
          <w:sz w:val="32"/>
          <w:lang w:val="it-IT"/>
        </w:rPr>
        <w:t>PCA</w:t>
      </w:r>
      <w:r w:rsidRPr="00D013FF">
        <w:rPr>
          <w:rFonts w:ascii="Times New Roman" w:hAnsi="Times New Roman" w:hint="eastAsia"/>
          <w:b w:val="0"/>
          <w:sz w:val="32"/>
          <w:lang w:val="it-IT" w:eastAsia="zh-TW"/>
        </w:rPr>
        <w:t>LT</w:t>
      </w: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ind w:left="284"/>
        <w:jc w:val="center"/>
        <w:rPr>
          <w:rFonts w:cs="Arial"/>
          <w:b/>
          <w:bCs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rPr>
          <w:rFonts w:cs="Arial"/>
          <w:sz w:val="24"/>
          <w:szCs w:val="24"/>
          <w:lang w:val="it-IT"/>
        </w:rPr>
      </w:pPr>
    </w:p>
    <w:p w:rsidR="00F71CC5" w:rsidRPr="00837D2F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  <w:lang w:val="it-IT"/>
        </w:rPr>
      </w:pPr>
    </w:p>
    <w:p w:rsidR="00F71CC5" w:rsidRPr="00ED26FC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Version: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4A7E1C">
        <w:rPr>
          <w:rFonts w:cs="Arial" w:hint="eastAsia"/>
          <w:sz w:val="24"/>
          <w:szCs w:val="24"/>
        </w:rPr>
        <w:t>0</w:t>
      </w:r>
      <w:r w:rsidR="00AC00DD">
        <w:rPr>
          <w:rFonts w:cs="Arial" w:hint="eastAsia"/>
          <w:sz w:val="24"/>
          <w:szCs w:val="24"/>
        </w:rPr>
        <w:t>.</w:t>
      </w:r>
      <w:r w:rsidR="004A7E1C">
        <w:rPr>
          <w:rFonts w:cs="Arial" w:hint="eastAsia"/>
          <w:sz w:val="24"/>
          <w:szCs w:val="24"/>
        </w:rPr>
        <w:t>01</w:t>
      </w:r>
    </w:p>
    <w:p w:rsidR="00F71CC5" w:rsidRPr="00CD1B31" w:rsidRDefault="00F71CC5" w:rsidP="00F71CC5">
      <w:pPr>
        <w:spacing w:line="360" w:lineRule="auto"/>
        <w:ind w:left="360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Creation Date: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 w:hint="eastAsia"/>
          <w:sz w:val="24"/>
          <w:szCs w:val="24"/>
          <w:lang w:eastAsia="zh-CN"/>
        </w:rPr>
        <w:t>20</w:t>
      </w:r>
      <w:r>
        <w:rPr>
          <w:rFonts w:cs="Arial" w:hint="eastAsia"/>
          <w:sz w:val="24"/>
          <w:szCs w:val="24"/>
        </w:rPr>
        <w:t>1</w:t>
      </w:r>
      <w:r w:rsidR="00D82FF9">
        <w:rPr>
          <w:rFonts w:cs="Arial" w:hint="eastAsia"/>
          <w:sz w:val="24"/>
          <w:szCs w:val="24"/>
        </w:rPr>
        <w:t>7</w:t>
      </w:r>
      <w:r>
        <w:rPr>
          <w:rFonts w:cs="Arial" w:hint="eastAsia"/>
          <w:sz w:val="24"/>
          <w:szCs w:val="24"/>
          <w:lang w:eastAsia="zh-CN"/>
        </w:rPr>
        <w:t>/</w:t>
      </w:r>
      <w:r w:rsidR="00D82FF9">
        <w:rPr>
          <w:rFonts w:cs="Arial" w:hint="eastAsia"/>
          <w:sz w:val="24"/>
          <w:szCs w:val="24"/>
        </w:rPr>
        <w:t>0</w:t>
      </w:r>
      <w:r w:rsidR="008058D5">
        <w:rPr>
          <w:rFonts w:cs="Arial" w:hint="eastAsia"/>
          <w:sz w:val="24"/>
          <w:szCs w:val="24"/>
        </w:rPr>
        <w:t>3</w:t>
      </w:r>
      <w:r>
        <w:rPr>
          <w:rFonts w:cs="Arial"/>
          <w:sz w:val="24"/>
          <w:szCs w:val="24"/>
        </w:rPr>
        <w:t>/</w:t>
      </w:r>
      <w:r w:rsidR="008058D5">
        <w:rPr>
          <w:rFonts w:cs="Arial" w:hint="eastAsia"/>
          <w:sz w:val="24"/>
          <w:szCs w:val="24"/>
        </w:rPr>
        <w:t>09</w:t>
      </w:r>
    </w:p>
    <w:p w:rsidR="00F71CC5" w:rsidRPr="00BA01B0" w:rsidRDefault="00F71CC5" w:rsidP="00F71CC5">
      <w:pPr>
        <w:ind w:left="2880" w:firstLine="720"/>
        <w:rPr>
          <w:rFonts w:cs="Arial"/>
          <w:szCs w:val="18"/>
        </w:rPr>
      </w:pPr>
      <w:r w:rsidRPr="006C22F0">
        <w:rPr>
          <w:rFonts w:cs="Arial"/>
          <w:sz w:val="24"/>
          <w:szCs w:val="24"/>
        </w:rPr>
        <w:t>Last Updated:</w:t>
      </w:r>
      <w:r w:rsidRPr="006C22F0">
        <w:rPr>
          <w:rFonts w:cs="Arial"/>
          <w:sz w:val="24"/>
          <w:szCs w:val="24"/>
        </w:rPr>
        <w:tab/>
      </w:r>
      <w:r w:rsidRPr="006C22F0">
        <w:rPr>
          <w:rFonts w:cs="Arial"/>
          <w:sz w:val="24"/>
          <w:szCs w:val="24"/>
        </w:rPr>
        <w:tab/>
      </w:r>
      <w:r w:rsidRPr="009A64AA">
        <w:rPr>
          <w:rFonts w:cs="Arial"/>
          <w:sz w:val="24"/>
          <w:szCs w:val="24"/>
          <w:lang w:eastAsia="zh-CN"/>
        </w:rPr>
        <w:t>20</w:t>
      </w:r>
      <w:r w:rsidRPr="009A64AA">
        <w:rPr>
          <w:rFonts w:cs="Arial"/>
          <w:sz w:val="24"/>
          <w:szCs w:val="24"/>
        </w:rPr>
        <w:t>1</w:t>
      </w:r>
      <w:r w:rsidR="00D82FF9">
        <w:rPr>
          <w:rFonts w:cs="Arial" w:hint="eastAsia"/>
          <w:sz w:val="24"/>
          <w:szCs w:val="24"/>
        </w:rPr>
        <w:t>7</w:t>
      </w:r>
      <w:r w:rsidRPr="009A64AA">
        <w:rPr>
          <w:rFonts w:cs="Arial"/>
          <w:sz w:val="24"/>
          <w:szCs w:val="24"/>
          <w:lang w:eastAsia="zh-CN"/>
        </w:rPr>
        <w:t>/</w:t>
      </w:r>
      <w:r w:rsidR="00D82FF9">
        <w:rPr>
          <w:rFonts w:cs="Arial" w:hint="eastAsia"/>
          <w:sz w:val="24"/>
          <w:szCs w:val="24"/>
        </w:rPr>
        <w:t>0</w:t>
      </w:r>
      <w:r w:rsidR="008058D5">
        <w:rPr>
          <w:rFonts w:cs="Arial" w:hint="eastAsia"/>
          <w:sz w:val="24"/>
          <w:szCs w:val="24"/>
        </w:rPr>
        <w:t>3</w:t>
      </w:r>
      <w:r w:rsidRPr="009A64AA">
        <w:rPr>
          <w:rFonts w:cs="Arial"/>
          <w:sz w:val="24"/>
          <w:szCs w:val="24"/>
        </w:rPr>
        <w:t>/</w:t>
      </w:r>
      <w:r w:rsidR="00520A18">
        <w:rPr>
          <w:rFonts w:cs="Arial" w:hint="eastAsia"/>
          <w:sz w:val="24"/>
          <w:szCs w:val="24"/>
        </w:rPr>
        <w:t>10</w:t>
      </w:r>
    </w:p>
    <w:p w:rsidR="00D767BC" w:rsidRDefault="005C5824" w:rsidP="00F71CC5">
      <w:pPr>
        <w:rPr>
          <w:rFonts w:cs="Arial"/>
        </w:rPr>
      </w:pPr>
      <w:r>
        <w:rPr>
          <w:b/>
          <w:szCs w:val="22"/>
        </w:rPr>
        <w:br w:type="page"/>
      </w:r>
    </w:p>
    <w:p w:rsidR="00F71CC5" w:rsidRDefault="00F71CC5" w:rsidP="00F71CC5">
      <w:pPr>
        <w:autoSpaceDE w:val="0"/>
        <w:autoSpaceDN w:val="0"/>
        <w:adjustRightInd w:val="0"/>
        <w:rPr>
          <w:rFonts w:cs="Arial"/>
        </w:rPr>
      </w:pPr>
    </w:p>
    <w:p w:rsidR="00F71CC5" w:rsidRPr="003F7045" w:rsidRDefault="00F71CC5" w:rsidP="00F71CC5">
      <w:pPr>
        <w:spacing w:before="60" w:after="60" w:line="360" w:lineRule="auto"/>
        <w:jc w:val="center"/>
        <w:rPr>
          <w:bCs/>
        </w:rPr>
      </w:pPr>
      <w:r w:rsidRPr="00F206ED">
        <w:rPr>
          <w:rFonts w:hint="eastAsia"/>
          <w:sz w:val="32"/>
          <w:szCs w:val="32"/>
        </w:rPr>
        <w:t>版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次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紀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錄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總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表</w:t>
      </w:r>
      <w:r w:rsidRPr="003F7045">
        <w:rPr>
          <w:sz w:val="40"/>
        </w:rPr>
        <w:t xml:space="preserve"> </w:t>
      </w:r>
      <w:r w:rsidRPr="00734657">
        <w:rPr>
          <w:rFonts w:hint="eastAsia"/>
          <w:highlight w:val="yellow"/>
        </w:rPr>
        <w:t>（</w:t>
      </w:r>
      <w:r w:rsidRPr="00734657">
        <w:rPr>
          <w:rFonts w:hint="eastAsia"/>
          <w:highlight w:val="yellow"/>
        </w:rPr>
        <w:t>2012</w:t>
      </w:r>
      <w:r w:rsidRPr="00734657">
        <w:rPr>
          <w:rFonts w:hint="eastAsia"/>
          <w:highlight w:val="yellow"/>
        </w:rPr>
        <w:t>年</w:t>
      </w:r>
      <w:r>
        <w:rPr>
          <w:rFonts w:hint="eastAsia"/>
          <w:highlight w:val="yellow"/>
        </w:rPr>
        <w:t>X</w:t>
      </w:r>
      <w:r w:rsidRPr="00734657">
        <w:rPr>
          <w:rFonts w:hint="eastAsia"/>
          <w:highlight w:val="yellow"/>
        </w:rPr>
        <w:t>月起）</w:t>
      </w:r>
    </w:p>
    <w:tbl>
      <w:tblPr>
        <w:tblW w:w="9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6"/>
        <w:gridCol w:w="1642"/>
        <w:gridCol w:w="1440"/>
        <w:gridCol w:w="5220"/>
      </w:tblGrid>
      <w:tr w:rsidR="00F71CC5" w:rsidRPr="003F7045">
        <w:tc>
          <w:tcPr>
            <w:tcW w:w="1446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版次</w:t>
            </w:r>
          </w:p>
        </w:tc>
        <w:tc>
          <w:tcPr>
            <w:tcW w:w="1642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SR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修訂日期</w:t>
            </w:r>
          </w:p>
        </w:tc>
        <w:tc>
          <w:tcPr>
            <w:tcW w:w="144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修改人員</w:t>
            </w:r>
          </w:p>
        </w:tc>
        <w:tc>
          <w:tcPr>
            <w:tcW w:w="522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制定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修訂重點說明</w:t>
            </w:r>
          </w:p>
        </w:tc>
      </w:tr>
      <w:tr w:rsidR="00F71CC5" w:rsidRPr="003F7045">
        <w:trPr>
          <w:trHeight w:val="1069"/>
        </w:trPr>
        <w:tc>
          <w:tcPr>
            <w:tcW w:w="1446" w:type="dxa"/>
          </w:tcPr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  <w:r w:rsidRPr="00734657">
              <w:rPr>
                <w:rFonts w:eastAsia="新細明體" w:hint="eastAsia"/>
                <w:bCs/>
                <w:color w:val="C0C0C0"/>
              </w:rPr>
              <w:t>V</w:t>
            </w:r>
            <w:r>
              <w:rPr>
                <w:rFonts w:eastAsia="新細明體" w:hint="eastAsia"/>
                <w:bCs/>
                <w:color w:val="C0C0C0"/>
              </w:rPr>
              <w:t>0</w:t>
            </w:r>
            <w:r w:rsidRPr="00734657">
              <w:rPr>
                <w:rFonts w:eastAsia="新細明體"/>
                <w:bCs/>
                <w:color w:val="C0C0C0"/>
              </w:rPr>
              <w:t>.0</w:t>
            </w:r>
            <w:r>
              <w:rPr>
                <w:rFonts w:eastAsia="新細明體" w:hint="eastAsia"/>
                <w:bCs/>
                <w:color w:val="C0C0C0"/>
              </w:rPr>
              <w:t>1</w:t>
            </w:r>
          </w:p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/>
                <w:bCs/>
                <w:color w:val="C0C0C0"/>
              </w:rPr>
            </w:pPr>
          </w:p>
        </w:tc>
        <w:tc>
          <w:tcPr>
            <w:tcW w:w="1642" w:type="dxa"/>
          </w:tcPr>
          <w:p w:rsidR="00F71CC5" w:rsidRPr="00734657" w:rsidRDefault="00D82FF9" w:rsidP="008058D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2017/0</w:t>
            </w:r>
            <w:r w:rsidR="008058D5">
              <w:rPr>
                <w:rFonts w:hint="eastAsia"/>
                <w:color w:val="C0C0C0"/>
              </w:rPr>
              <w:t>3</w:t>
            </w:r>
            <w:r w:rsidR="00607667">
              <w:rPr>
                <w:rFonts w:hint="eastAsia"/>
                <w:color w:val="C0C0C0"/>
              </w:rPr>
              <w:t>/</w:t>
            </w:r>
            <w:r w:rsidR="00520A18">
              <w:rPr>
                <w:rFonts w:hint="eastAsia"/>
                <w:color w:val="C0C0C0"/>
              </w:rPr>
              <w:t>10</w:t>
            </w:r>
          </w:p>
        </w:tc>
        <w:tc>
          <w:tcPr>
            <w:tcW w:w="1440" w:type="dxa"/>
          </w:tcPr>
          <w:p w:rsidR="00F71CC5" w:rsidRPr="00734657" w:rsidRDefault="00607667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proofErr w:type="spellStart"/>
            <w:r>
              <w:rPr>
                <w:rFonts w:hint="eastAsia"/>
                <w:color w:val="C0C0C0"/>
              </w:rPr>
              <w:t>Maggy</w:t>
            </w:r>
            <w:proofErr w:type="spellEnd"/>
            <w:r>
              <w:rPr>
                <w:rFonts w:hint="eastAsia"/>
                <w:color w:val="C0C0C0"/>
              </w:rPr>
              <w:t xml:space="preserve"> Tsou</w:t>
            </w:r>
          </w:p>
        </w:tc>
        <w:tc>
          <w:tcPr>
            <w:tcW w:w="5220" w:type="dxa"/>
          </w:tcPr>
          <w:p w:rsidR="00F71CC5" w:rsidRPr="00F51292" w:rsidRDefault="00D82FF9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Initial Version</w:t>
            </w:r>
          </w:p>
        </w:tc>
      </w:tr>
      <w:tr w:rsidR="00B73D03" w:rsidRPr="003F7045">
        <w:trPr>
          <w:trHeight w:val="887"/>
        </w:trPr>
        <w:tc>
          <w:tcPr>
            <w:tcW w:w="1446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  <w:tr w:rsidR="00B73D03" w:rsidRPr="003F7045">
        <w:trPr>
          <w:trHeight w:val="1282"/>
        </w:trPr>
        <w:tc>
          <w:tcPr>
            <w:tcW w:w="1446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</w:tbl>
    <w:p w:rsidR="00F71CC5" w:rsidRDefault="00F71CC5" w:rsidP="00F71CC5">
      <w:pPr>
        <w:pStyle w:val="font6"/>
        <w:widowControl w:val="0"/>
        <w:spacing w:before="60" w:beforeAutospacing="0" w:after="60" w:afterAutospacing="0" w:line="360" w:lineRule="auto"/>
        <w:jc w:val="both"/>
        <w:rPr>
          <w:kern w:val="2"/>
        </w:rPr>
      </w:pPr>
    </w:p>
    <w:p w:rsidR="0069617A" w:rsidRPr="009522A8" w:rsidRDefault="00D767BC" w:rsidP="005C5824">
      <w:pPr>
        <w:jc w:val="center"/>
        <w:rPr>
          <w:rFonts w:asciiTheme="majorHAnsi" w:hAnsiTheme="majorHAnsi"/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  <w:r w:rsidR="0069617A" w:rsidRPr="009522A8">
        <w:rPr>
          <w:rFonts w:asciiTheme="majorHAnsi" w:hAnsiTheme="majorHAnsi"/>
          <w:b/>
          <w:sz w:val="22"/>
          <w:szCs w:val="22"/>
        </w:rPr>
        <w:lastRenderedPageBreak/>
        <w:t>TABLE OF CONTENTS</w:t>
      </w:r>
    </w:p>
    <w:p w:rsidR="0069617A" w:rsidRPr="009522A8" w:rsidRDefault="0069617A" w:rsidP="0002249F">
      <w:pPr>
        <w:rPr>
          <w:rFonts w:asciiTheme="majorHAnsi" w:hAnsiTheme="majorHAnsi"/>
        </w:rPr>
      </w:pPr>
    </w:p>
    <w:p w:rsidR="00BD473B" w:rsidRDefault="0001527F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9522A8">
        <w:rPr>
          <w:rFonts w:asciiTheme="majorHAnsi" w:hAnsiTheme="majorHAnsi"/>
        </w:rPr>
        <w:fldChar w:fldCharType="begin"/>
      </w:r>
      <w:r w:rsidR="00B73D03" w:rsidRPr="009522A8">
        <w:rPr>
          <w:rFonts w:asciiTheme="majorHAnsi" w:hAnsiTheme="majorHAnsi"/>
        </w:rPr>
        <w:instrText xml:space="preserve"> TOC \o "1-3" \h \z \u </w:instrText>
      </w:r>
      <w:r w:rsidRPr="009522A8">
        <w:rPr>
          <w:rFonts w:asciiTheme="majorHAnsi" w:hAnsiTheme="majorHAnsi"/>
        </w:rPr>
        <w:fldChar w:fldCharType="separate"/>
      </w:r>
      <w:hyperlink w:anchor="_Toc476835918" w:history="1">
        <w:r w:rsidR="00BD473B" w:rsidRPr="00C44701">
          <w:rPr>
            <w:rStyle w:val="ab"/>
            <w:rFonts w:ascii="Arial" w:hAnsi="Arial"/>
            <w:noProof/>
          </w:rPr>
          <w:t>1</w:t>
        </w:r>
        <w:r w:rsidR="00BD47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73B" w:rsidRPr="00C44701">
          <w:rPr>
            <w:rStyle w:val="ab"/>
            <w:rFonts w:ascii="Arial" w:hAnsi="Arial"/>
            <w:noProof/>
          </w:rPr>
          <w:t>Introduction</w:t>
        </w:r>
        <w:r w:rsidR="00BD473B">
          <w:rPr>
            <w:noProof/>
            <w:webHidden/>
          </w:rPr>
          <w:tab/>
        </w:r>
        <w:r w:rsidR="00BD473B">
          <w:rPr>
            <w:noProof/>
            <w:webHidden/>
          </w:rPr>
          <w:fldChar w:fldCharType="begin"/>
        </w:r>
        <w:r w:rsidR="00BD473B">
          <w:rPr>
            <w:noProof/>
            <w:webHidden/>
          </w:rPr>
          <w:instrText xml:space="preserve"> PAGEREF _Toc476835918 \h </w:instrText>
        </w:r>
        <w:r w:rsidR="00BD473B">
          <w:rPr>
            <w:noProof/>
            <w:webHidden/>
          </w:rPr>
        </w:r>
        <w:r w:rsidR="00BD473B">
          <w:rPr>
            <w:noProof/>
            <w:webHidden/>
          </w:rPr>
          <w:fldChar w:fldCharType="separate"/>
        </w:r>
        <w:r w:rsidR="00BD473B">
          <w:rPr>
            <w:noProof/>
            <w:webHidden/>
          </w:rPr>
          <w:t>1</w:t>
        </w:r>
        <w:r w:rsidR="00BD473B">
          <w:rPr>
            <w:noProof/>
            <w:webHidden/>
          </w:rPr>
          <w:fldChar w:fldCharType="end"/>
        </w:r>
      </w:hyperlink>
    </w:p>
    <w:p w:rsidR="00BD473B" w:rsidRDefault="00D468E5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835919" w:history="1">
        <w:r w:rsidR="00BD473B" w:rsidRPr="00C44701">
          <w:rPr>
            <w:rStyle w:val="ab"/>
            <w:rFonts w:ascii="Arial" w:hAnsi="Arial"/>
            <w:noProof/>
            <w:lang w:eastAsia="zh-CN"/>
          </w:rPr>
          <w:t>2</w:t>
        </w:r>
        <w:r w:rsidR="00BD47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73B" w:rsidRPr="00C44701">
          <w:rPr>
            <w:rStyle w:val="ab"/>
            <w:rFonts w:ascii="Arial" w:hAnsi="Arial"/>
            <w:noProof/>
          </w:rPr>
          <w:t>UI Flow</w:t>
        </w:r>
        <w:r w:rsidR="00BD473B">
          <w:rPr>
            <w:noProof/>
            <w:webHidden/>
          </w:rPr>
          <w:tab/>
        </w:r>
        <w:r w:rsidR="00BD473B">
          <w:rPr>
            <w:noProof/>
            <w:webHidden/>
          </w:rPr>
          <w:fldChar w:fldCharType="begin"/>
        </w:r>
        <w:r w:rsidR="00BD473B">
          <w:rPr>
            <w:noProof/>
            <w:webHidden/>
          </w:rPr>
          <w:instrText xml:space="preserve"> PAGEREF _Toc476835919 \h </w:instrText>
        </w:r>
        <w:r w:rsidR="00BD473B">
          <w:rPr>
            <w:noProof/>
            <w:webHidden/>
          </w:rPr>
        </w:r>
        <w:r w:rsidR="00BD473B">
          <w:rPr>
            <w:noProof/>
            <w:webHidden/>
          </w:rPr>
          <w:fldChar w:fldCharType="separate"/>
        </w:r>
        <w:r w:rsidR="00BD473B">
          <w:rPr>
            <w:noProof/>
            <w:webHidden/>
          </w:rPr>
          <w:t>1</w:t>
        </w:r>
        <w:r w:rsidR="00BD473B">
          <w:rPr>
            <w:noProof/>
            <w:webHidden/>
          </w:rPr>
          <w:fldChar w:fldCharType="end"/>
        </w:r>
      </w:hyperlink>
    </w:p>
    <w:p w:rsidR="00BD473B" w:rsidRDefault="00D468E5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835920" w:history="1">
        <w:r w:rsidR="00BD473B" w:rsidRPr="00C44701">
          <w:rPr>
            <w:rStyle w:val="ab"/>
            <w:rFonts w:ascii="Arial" w:hAnsi="Arial"/>
            <w:noProof/>
          </w:rPr>
          <w:t>3</w:t>
        </w:r>
        <w:r w:rsidR="00BD47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73B" w:rsidRPr="00C44701">
          <w:rPr>
            <w:rStyle w:val="ab"/>
            <w:rFonts w:ascii="Arial" w:hAnsi="Arial"/>
            <w:noProof/>
          </w:rPr>
          <w:t>ERD</w:t>
        </w:r>
        <w:r w:rsidR="00BD473B">
          <w:rPr>
            <w:noProof/>
            <w:webHidden/>
          </w:rPr>
          <w:tab/>
        </w:r>
        <w:r w:rsidR="00BD473B">
          <w:rPr>
            <w:noProof/>
            <w:webHidden/>
          </w:rPr>
          <w:fldChar w:fldCharType="begin"/>
        </w:r>
        <w:r w:rsidR="00BD473B">
          <w:rPr>
            <w:noProof/>
            <w:webHidden/>
          </w:rPr>
          <w:instrText xml:space="preserve"> PAGEREF _Toc476835920 \h </w:instrText>
        </w:r>
        <w:r w:rsidR="00BD473B">
          <w:rPr>
            <w:noProof/>
            <w:webHidden/>
          </w:rPr>
        </w:r>
        <w:r w:rsidR="00BD473B">
          <w:rPr>
            <w:noProof/>
            <w:webHidden/>
          </w:rPr>
          <w:fldChar w:fldCharType="separate"/>
        </w:r>
        <w:r w:rsidR="00BD473B">
          <w:rPr>
            <w:noProof/>
            <w:webHidden/>
          </w:rPr>
          <w:t>1</w:t>
        </w:r>
        <w:r w:rsidR="00BD473B">
          <w:rPr>
            <w:noProof/>
            <w:webHidden/>
          </w:rPr>
          <w:fldChar w:fldCharType="end"/>
        </w:r>
      </w:hyperlink>
    </w:p>
    <w:p w:rsidR="00BD473B" w:rsidRDefault="00D468E5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835921" w:history="1">
        <w:r w:rsidR="00BD473B" w:rsidRPr="00C44701">
          <w:rPr>
            <w:rStyle w:val="ab"/>
            <w:rFonts w:ascii="Arial" w:hAnsi="Arial"/>
            <w:noProof/>
          </w:rPr>
          <w:t>4</w:t>
        </w:r>
        <w:r w:rsidR="00BD47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73B" w:rsidRPr="00C44701">
          <w:rPr>
            <w:rStyle w:val="ab"/>
            <w:rFonts w:ascii="Arial" w:hAnsi="Arial"/>
            <w:noProof/>
          </w:rPr>
          <w:t>Sequence Diagram</w:t>
        </w:r>
        <w:r w:rsidR="00BD473B">
          <w:rPr>
            <w:noProof/>
            <w:webHidden/>
          </w:rPr>
          <w:tab/>
        </w:r>
        <w:r w:rsidR="00BD473B">
          <w:rPr>
            <w:noProof/>
            <w:webHidden/>
          </w:rPr>
          <w:fldChar w:fldCharType="begin"/>
        </w:r>
        <w:r w:rsidR="00BD473B">
          <w:rPr>
            <w:noProof/>
            <w:webHidden/>
          </w:rPr>
          <w:instrText xml:space="preserve"> PAGEREF _Toc476835921 \h </w:instrText>
        </w:r>
        <w:r w:rsidR="00BD473B">
          <w:rPr>
            <w:noProof/>
            <w:webHidden/>
          </w:rPr>
        </w:r>
        <w:r w:rsidR="00BD473B">
          <w:rPr>
            <w:noProof/>
            <w:webHidden/>
          </w:rPr>
          <w:fldChar w:fldCharType="separate"/>
        </w:r>
        <w:r w:rsidR="00BD473B">
          <w:rPr>
            <w:noProof/>
            <w:webHidden/>
          </w:rPr>
          <w:t>1</w:t>
        </w:r>
        <w:r w:rsidR="00BD473B">
          <w:rPr>
            <w:noProof/>
            <w:webHidden/>
          </w:rPr>
          <w:fldChar w:fldCharType="end"/>
        </w:r>
      </w:hyperlink>
    </w:p>
    <w:p w:rsidR="00BD473B" w:rsidRDefault="00D468E5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835922" w:history="1">
        <w:r w:rsidR="00BD473B" w:rsidRPr="00C44701">
          <w:rPr>
            <w:rStyle w:val="ab"/>
            <w:rFonts w:ascii="Arial" w:hAnsi="Arial"/>
            <w:noProof/>
          </w:rPr>
          <w:t>5</w:t>
        </w:r>
        <w:r w:rsidR="00BD47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73B" w:rsidRPr="00C44701">
          <w:rPr>
            <w:rStyle w:val="ab"/>
            <w:rFonts w:ascii="Arial" w:hAnsi="Arial"/>
            <w:noProof/>
          </w:rPr>
          <w:t>Table Relation</w:t>
        </w:r>
        <w:r w:rsidR="00BD473B">
          <w:rPr>
            <w:noProof/>
            <w:webHidden/>
          </w:rPr>
          <w:tab/>
        </w:r>
        <w:r w:rsidR="00BD473B">
          <w:rPr>
            <w:noProof/>
            <w:webHidden/>
          </w:rPr>
          <w:fldChar w:fldCharType="begin"/>
        </w:r>
        <w:r w:rsidR="00BD473B">
          <w:rPr>
            <w:noProof/>
            <w:webHidden/>
          </w:rPr>
          <w:instrText xml:space="preserve"> PAGEREF _Toc476835922 \h </w:instrText>
        </w:r>
        <w:r w:rsidR="00BD473B">
          <w:rPr>
            <w:noProof/>
            <w:webHidden/>
          </w:rPr>
        </w:r>
        <w:r w:rsidR="00BD473B">
          <w:rPr>
            <w:noProof/>
            <w:webHidden/>
          </w:rPr>
          <w:fldChar w:fldCharType="separate"/>
        </w:r>
        <w:r w:rsidR="00BD473B">
          <w:rPr>
            <w:noProof/>
            <w:webHidden/>
          </w:rPr>
          <w:t>1</w:t>
        </w:r>
        <w:r w:rsidR="00BD473B">
          <w:rPr>
            <w:noProof/>
            <w:webHidden/>
          </w:rPr>
          <w:fldChar w:fldCharType="end"/>
        </w:r>
      </w:hyperlink>
    </w:p>
    <w:p w:rsidR="00BD473B" w:rsidRDefault="00D468E5">
      <w:pPr>
        <w:pStyle w:val="10"/>
        <w:tabs>
          <w:tab w:val="left" w:pos="6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835923" w:history="1">
        <w:r w:rsidR="00BD473B" w:rsidRPr="00C44701">
          <w:rPr>
            <w:rStyle w:val="ab"/>
            <w:rFonts w:asciiTheme="majorHAnsi" w:eastAsia="微軟正黑體" w:hAnsi="微軟正黑體"/>
            <w:noProof/>
          </w:rPr>
          <w:t>5.1</w:t>
        </w:r>
        <w:r w:rsidR="00BD47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73B" w:rsidRPr="00C44701">
          <w:rPr>
            <w:rStyle w:val="ab"/>
            <w:rFonts w:asciiTheme="majorHAnsi" w:eastAsia="微軟正黑體" w:hAnsi="微軟正黑體" w:hint="eastAsia"/>
            <w:noProof/>
          </w:rPr>
          <w:t>初始化載入：</w:t>
        </w:r>
        <w:r w:rsidR="00BD473B">
          <w:rPr>
            <w:noProof/>
            <w:webHidden/>
          </w:rPr>
          <w:tab/>
        </w:r>
        <w:r w:rsidR="00BD473B">
          <w:rPr>
            <w:noProof/>
            <w:webHidden/>
          </w:rPr>
          <w:fldChar w:fldCharType="begin"/>
        </w:r>
        <w:r w:rsidR="00BD473B">
          <w:rPr>
            <w:noProof/>
            <w:webHidden/>
          </w:rPr>
          <w:instrText xml:space="preserve"> PAGEREF _Toc476835923 \h </w:instrText>
        </w:r>
        <w:r w:rsidR="00BD473B">
          <w:rPr>
            <w:noProof/>
            <w:webHidden/>
          </w:rPr>
        </w:r>
        <w:r w:rsidR="00BD473B">
          <w:rPr>
            <w:noProof/>
            <w:webHidden/>
          </w:rPr>
          <w:fldChar w:fldCharType="separate"/>
        </w:r>
        <w:r w:rsidR="00BD473B">
          <w:rPr>
            <w:noProof/>
            <w:webHidden/>
          </w:rPr>
          <w:t>1</w:t>
        </w:r>
        <w:r w:rsidR="00BD473B">
          <w:rPr>
            <w:noProof/>
            <w:webHidden/>
          </w:rPr>
          <w:fldChar w:fldCharType="end"/>
        </w:r>
      </w:hyperlink>
    </w:p>
    <w:p w:rsidR="00BD473B" w:rsidRDefault="00D468E5">
      <w:pPr>
        <w:pStyle w:val="10"/>
        <w:tabs>
          <w:tab w:val="left" w:pos="6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835924" w:history="1">
        <w:r w:rsidR="00BD473B" w:rsidRPr="00C44701">
          <w:rPr>
            <w:rStyle w:val="ab"/>
            <w:rFonts w:asciiTheme="majorHAnsi" w:eastAsia="微軟正黑體" w:hAnsi="微軟正黑體"/>
            <w:noProof/>
          </w:rPr>
          <w:t>5.2</w:t>
        </w:r>
        <w:r w:rsidR="00BD47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73B" w:rsidRPr="00C44701">
          <w:rPr>
            <w:rStyle w:val="ab"/>
            <w:rFonts w:asciiTheme="majorHAnsi" w:eastAsia="微軟正黑體" w:hAnsi="微軟正黑體" w:hint="eastAsia"/>
            <w:noProof/>
          </w:rPr>
          <w:t>查詢：</w:t>
        </w:r>
        <w:r w:rsidR="00BD473B">
          <w:rPr>
            <w:noProof/>
            <w:webHidden/>
          </w:rPr>
          <w:tab/>
        </w:r>
        <w:r w:rsidR="00BD473B">
          <w:rPr>
            <w:noProof/>
            <w:webHidden/>
          </w:rPr>
          <w:fldChar w:fldCharType="begin"/>
        </w:r>
        <w:r w:rsidR="00BD473B">
          <w:rPr>
            <w:noProof/>
            <w:webHidden/>
          </w:rPr>
          <w:instrText xml:space="preserve"> PAGEREF _Toc476835924 \h </w:instrText>
        </w:r>
        <w:r w:rsidR="00BD473B">
          <w:rPr>
            <w:noProof/>
            <w:webHidden/>
          </w:rPr>
        </w:r>
        <w:r w:rsidR="00BD473B">
          <w:rPr>
            <w:noProof/>
            <w:webHidden/>
          </w:rPr>
          <w:fldChar w:fldCharType="separate"/>
        </w:r>
        <w:r w:rsidR="00BD473B">
          <w:rPr>
            <w:noProof/>
            <w:webHidden/>
          </w:rPr>
          <w:t>1</w:t>
        </w:r>
        <w:r w:rsidR="00BD473B">
          <w:rPr>
            <w:noProof/>
            <w:webHidden/>
          </w:rPr>
          <w:fldChar w:fldCharType="end"/>
        </w:r>
      </w:hyperlink>
    </w:p>
    <w:p w:rsidR="00BD473B" w:rsidRDefault="00D468E5">
      <w:pPr>
        <w:pStyle w:val="10"/>
        <w:tabs>
          <w:tab w:val="left" w:pos="6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835925" w:history="1">
        <w:r w:rsidR="00BD473B" w:rsidRPr="00C44701">
          <w:rPr>
            <w:rStyle w:val="ab"/>
            <w:rFonts w:asciiTheme="majorHAnsi" w:eastAsia="微軟正黑體" w:hAnsi="微軟正黑體"/>
            <w:noProof/>
          </w:rPr>
          <w:t>5.3</w:t>
        </w:r>
        <w:r w:rsidR="00BD47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73B" w:rsidRPr="00C44701">
          <w:rPr>
            <w:rStyle w:val="ab"/>
            <w:rFonts w:asciiTheme="majorHAnsi" w:eastAsia="微軟正黑體" w:hAnsi="微軟正黑體" w:hint="eastAsia"/>
            <w:noProof/>
          </w:rPr>
          <w:t>新增初始化載入：</w:t>
        </w:r>
        <w:r w:rsidR="00BD473B">
          <w:rPr>
            <w:noProof/>
            <w:webHidden/>
          </w:rPr>
          <w:tab/>
        </w:r>
        <w:r w:rsidR="00BD473B">
          <w:rPr>
            <w:noProof/>
            <w:webHidden/>
          </w:rPr>
          <w:fldChar w:fldCharType="begin"/>
        </w:r>
        <w:r w:rsidR="00BD473B">
          <w:rPr>
            <w:noProof/>
            <w:webHidden/>
          </w:rPr>
          <w:instrText xml:space="preserve"> PAGEREF _Toc476835925 \h </w:instrText>
        </w:r>
        <w:r w:rsidR="00BD473B">
          <w:rPr>
            <w:noProof/>
            <w:webHidden/>
          </w:rPr>
        </w:r>
        <w:r w:rsidR="00BD473B">
          <w:rPr>
            <w:noProof/>
            <w:webHidden/>
          </w:rPr>
          <w:fldChar w:fldCharType="separate"/>
        </w:r>
        <w:r w:rsidR="00BD473B">
          <w:rPr>
            <w:noProof/>
            <w:webHidden/>
          </w:rPr>
          <w:t>1</w:t>
        </w:r>
        <w:r w:rsidR="00BD473B">
          <w:rPr>
            <w:noProof/>
            <w:webHidden/>
          </w:rPr>
          <w:fldChar w:fldCharType="end"/>
        </w:r>
      </w:hyperlink>
    </w:p>
    <w:p w:rsidR="00BD473B" w:rsidRDefault="00D468E5">
      <w:pPr>
        <w:pStyle w:val="10"/>
        <w:tabs>
          <w:tab w:val="left" w:pos="6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835926" w:history="1">
        <w:r w:rsidR="00BD473B" w:rsidRPr="00C44701">
          <w:rPr>
            <w:rStyle w:val="ab"/>
            <w:rFonts w:asciiTheme="majorHAnsi" w:eastAsia="微軟正黑體" w:hAnsi="微軟正黑體"/>
            <w:noProof/>
          </w:rPr>
          <w:t>5.4</w:t>
        </w:r>
        <w:r w:rsidR="00BD47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73B" w:rsidRPr="00C44701">
          <w:rPr>
            <w:rStyle w:val="ab"/>
            <w:rFonts w:asciiTheme="majorHAnsi" w:eastAsia="微軟正黑體" w:hAnsi="微軟正黑體" w:hint="eastAsia"/>
            <w:noProof/>
          </w:rPr>
          <w:t>新增：</w:t>
        </w:r>
        <w:r w:rsidR="00BD473B">
          <w:rPr>
            <w:noProof/>
            <w:webHidden/>
          </w:rPr>
          <w:tab/>
        </w:r>
        <w:r w:rsidR="00BD473B">
          <w:rPr>
            <w:noProof/>
            <w:webHidden/>
          </w:rPr>
          <w:fldChar w:fldCharType="begin"/>
        </w:r>
        <w:r w:rsidR="00BD473B">
          <w:rPr>
            <w:noProof/>
            <w:webHidden/>
          </w:rPr>
          <w:instrText xml:space="preserve"> PAGEREF _Toc476835926 \h </w:instrText>
        </w:r>
        <w:r w:rsidR="00BD473B">
          <w:rPr>
            <w:noProof/>
            <w:webHidden/>
          </w:rPr>
        </w:r>
        <w:r w:rsidR="00BD473B">
          <w:rPr>
            <w:noProof/>
            <w:webHidden/>
          </w:rPr>
          <w:fldChar w:fldCharType="separate"/>
        </w:r>
        <w:r w:rsidR="00BD473B">
          <w:rPr>
            <w:noProof/>
            <w:webHidden/>
          </w:rPr>
          <w:t>2</w:t>
        </w:r>
        <w:r w:rsidR="00BD473B">
          <w:rPr>
            <w:noProof/>
            <w:webHidden/>
          </w:rPr>
          <w:fldChar w:fldCharType="end"/>
        </w:r>
      </w:hyperlink>
    </w:p>
    <w:p w:rsidR="00BD473B" w:rsidRDefault="00D468E5">
      <w:pPr>
        <w:pStyle w:val="10"/>
        <w:tabs>
          <w:tab w:val="left" w:pos="6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835927" w:history="1">
        <w:r w:rsidR="00BD473B" w:rsidRPr="00C44701">
          <w:rPr>
            <w:rStyle w:val="ab"/>
            <w:rFonts w:asciiTheme="majorHAnsi" w:eastAsia="微軟正黑體" w:hAnsi="微軟正黑體"/>
            <w:noProof/>
          </w:rPr>
          <w:t>5.5</w:t>
        </w:r>
        <w:r w:rsidR="00BD47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73B" w:rsidRPr="00C44701">
          <w:rPr>
            <w:rStyle w:val="ab"/>
            <w:rFonts w:asciiTheme="majorHAnsi" w:eastAsia="微軟正黑體" w:hAnsi="微軟正黑體" w:hint="eastAsia"/>
            <w:noProof/>
          </w:rPr>
          <w:t>修改：</w:t>
        </w:r>
        <w:r w:rsidR="00BD473B">
          <w:rPr>
            <w:noProof/>
            <w:webHidden/>
          </w:rPr>
          <w:tab/>
        </w:r>
        <w:r w:rsidR="00BD473B">
          <w:rPr>
            <w:noProof/>
            <w:webHidden/>
          </w:rPr>
          <w:fldChar w:fldCharType="begin"/>
        </w:r>
        <w:r w:rsidR="00BD473B">
          <w:rPr>
            <w:noProof/>
            <w:webHidden/>
          </w:rPr>
          <w:instrText xml:space="preserve"> PAGEREF _Toc476835927 \h </w:instrText>
        </w:r>
        <w:r w:rsidR="00BD473B">
          <w:rPr>
            <w:noProof/>
            <w:webHidden/>
          </w:rPr>
        </w:r>
        <w:r w:rsidR="00BD473B">
          <w:rPr>
            <w:noProof/>
            <w:webHidden/>
          </w:rPr>
          <w:fldChar w:fldCharType="separate"/>
        </w:r>
        <w:r w:rsidR="00BD473B">
          <w:rPr>
            <w:noProof/>
            <w:webHidden/>
          </w:rPr>
          <w:t>2</w:t>
        </w:r>
        <w:r w:rsidR="00BD473B">
          <w:rPr>
            <w:noProof/>
            <w:webHidden/>
          </w:rPr>
          <w:fldChar w:fldCharType="end"/>
        </w:r>
      </w:hyperlink>
    </w:p>
    <w:p w:rsidR="00BD473B" w:rsidRDefault="00D468E5">
      <w:pPr>
        <w:pStyle w:val="10"/>
        <w:tabs>
          <w:tab w:val="left" w:pos="6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835928" w:history="1">
        <w:r w:rsidR="00BD473B" w:rsidRPr="00C44701">
          <w:rPr>
            <w:rStyle w:val="ab"/>
            <w:rFonts w:asciiTheme="majorHAnsi" w:eastAsia="微軟正黑體" w:hAnsi="微軟正黑體"/>
            <w:noProof/>
          </w:rPr>
          <w:t>5.6</w:t>
        </w:r>
        <w:r w:rsidR="00BD47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73B" w:rsidRPr="00C44701">
          <w:rPr>
            <w:rStyle w:val="ab"/>
            <w:rFonts w:asciiTheme="majorHAnsi" w:eastAsia="微軟正黑體" w:hAnsi="微軟正黑體" w:hint="eastAsia"/>
            <w:noProof/>
          </w:rPr>
          <w:t>刪除：</w:t>
        </w:r>
        <w:r w:rsidR="00BD473B">
          <w:rPr>
            <w:noProof/>
            <w:webHidden/>
          </w:rPr>
          <w:tab/>
        </w:r>
        <w:r w:rsidR="00BD473B">
          <w:rPr>
            <w:noProof/>
            <w:webHidden/>
          </w:rPr>
          <w:fldChar w:fldCharType="begin"/>
        </w:r>
        <w:r w:rsidR="00BD473B">
          <w:rPr>
            <w:noProof/>
            <w:webHidden/>
          </w:rPr>
          <w:instrText xml:space="preserve"> PAGEREF _Toc476835928 \h </w:instrText>
        </w:r>
        <w:r w:rsidR="00BD473B">
          <w:rPr>
            <w:noProof/>
            <w:webHidden/>
          </w:rPr>
        </w:r>
        <w:r w:rsidR="00BD473B">
          <w:rPr>
            <w:noProof/>
            <w:webHidden/>
          </w:rPr>
          <w:fldChar w:fldCharType="separate"/>
        </w:r>
        <w:r w:rsidR="00BD473B">
          <w:rPr>
            <w:noProof/>
            <w:webHidden/>
          </w:rPr>
          <w:t>2</w:t>
        </w:r>
        <w:r w:rsidR="00BD473B">
          <w:rPr>
            <w:noProof/>
            <w:webHidden/>
          </w:rPr>
          <w:fldChar w:fldCharType="end"/>
        </w:r>
      </w:hyperlink>
    </w:p>
    <w:p w:rsidR="00BD473B" w:rsidRDefault="00D468E5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835929" w:history="1">
        <w:r w:rsidR="00BD473B" w:rsidRPr="00C44701">
          <w:rPr>
            <w:rStyle w:val="ab"/>
            <w:rFonts w:ascii="Arial" w:hAnsi="Arial"/>
            <w:noProof/>
          </w:rPr>
          <w:t>6</w:t>
        </w:r>
        <w:r w:rsidR="00BD47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73B" w:rsidRPr="00C44701">
          <w:rPr>
            <w:rStyle w:val="ab"/>
            <w:rFonts w:ascii="Arial" w:hAnsi="Arial"/>
            <w:noProof/>
          </w:rPr>
          <w:t>Appendix</w:t>
        </w:r>
        <w:r w:rsidR="00BD473B">
          <w:rPr>
            <w:noProof/>
            <w:webHidden/>
          </w:rPr>
          <w:tab/>
        </w:r>
        <w:r w:rsidR="00BD473B">
          <w:rPr>
            <w:noProof/>
            <w:webHidden/>
          </w:rPr>
          <w:fldChar w:fldCharType="begin"/>
        </w:r>
        <w:r w:rsidR="00BD473B">
          <w:rPr>
            <w:noProof/>
            <w:webHidden/>
          </w:rPr>
          <w:instrText xml:space="preserve"> PAGEREF _Toc476835929 \h </w:instrText>
        </w:r>
        <w:r w:rsidR="00BD473B">
          <w:rPr>
            <w:noProof/>
            <w:webHidden/>
          </w:rPr>
        </w:r>
        <w:r w:rsidR="00BD473B">
          <w:rPr>
            <w:noProof/>
            <w:webHidden/>
          </w:rPr>
          <w:fldChar w:fldCharType="separate"/>
        </w:r>
        <w:r w:rsidR="00BD473B">
          <w:rPr>
            <w:noProof/>
            <w:webHidden/>
          </w:rPr>
          <w:t>3</w:t>
        </w:r>
        <w:r w:rsidR="00BD473B">
          <w:rPr>
            <w:noProof/>
            <w:webHidden/>
          </w:rPr>
          <w:fldChar w:fldCharType="end"/>
        </w:r>
      </w:hyperlink>
    </w:p>
    <w:p w:rsidR="001C10F1" w:rsidRPr="0002249F" w:rsidRDefault="0001527F" w:rsidP="0002249F">
      <w:r w:rsidRPr="009522A8">
        <w:rPr>
          <w:rFonts w:asciiTheme="majorHAnsi" w:hAnsiTheme="majorHAnsi"/>
        </w:rPr>
        <w:fldChar w:fldCharType="end"/>
      </w:r>
    </w:p>
    <w:p w:rsidR="0069617A" w:rsidRPr="0002249F" w:rsidRDefault="0069617A" w:rsidP="0002249F">
      <w:pPr>
        <w:sectPr w:rsidR="0069617A" w:rsidRPr="0002249F" w:rsidSect="00CD67D6">
          <w:headerReference w:type="default" r:id="rId9"/>
          <w:footerReference w:type="default" r:id="rId10"/>
          <w:pgSz w:w="11909" w:h="16834" w:code="9"/>
          <w:pgMar w:top="1440" w:right="1701" w:bottom="1440" w:left="1134" w:header="720" w:footer="720" w:gutter="0"/>
          <w:cols w:space="720"/>
          <w:titlePg/>
          <w:docGrid w:linePitch="272"/>
        </w:sectPr>
      </w:pPr>
    </w:p>
    <w:p w:rsidR="00627121" w:rsidRDefault="00627121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0" w:name="_Toc132017650"/>
      <w:bookmarkStart w:id="1" w:name="_Toc136858939"/>
      <w:bookmarkStart w:id="2" w:name="_Toc223336988"/>
      <w:bookmarkStart w:id="3" w:name="_Toc476835918"/>
      <w:r w:rsidRPr="00CD67D6">
        <w:rPr>
          <w:rFonts w:ascii="Arial" w:hAnsi="Arial"/>
          <w:bCs/>
          <w:sz w:val="28"/>
        </w:rPr>
        <w:lastRenderedPageBreak/>
        <w:t>Introduction</w:t>
      </w:r>
      <w:bookmarkEnd w:id="0"/>
      <w:bookmarkEnd w:id="1"/>
      <w:bookmarkEnd w:id="2"/>
      <w:bookmarkEnd w:id="3"/>
    </w:p>
    <w:p w:rsidR="009522A8" w:rsidRPr="00A534E8" w:rsidRDefault="009522A8" w:rsidP="0075541B">
      <w:pPr>
        <w:ind w:leftChars="360" w:left="728" w:hanging="8"/>
        <w:rPr>
          <w:rFonts w:asciiTheme="majorHAnsi" w:eastAsia="微軟正黑體" w:hAnsi="微軟正黑體"/>
        </w:rPr>
      </w:pPr>
    </w:p>
    <w:p w:rsidR="0075541B" w:rsidRPr="00A534E8" w:rsidRDefault="009522A8" w:rsidP="00A534E8">
      <w:pPr>
        <w:ind w:leftChars="360" w:left="728" w:hanging="8"/>
        <w:rPr>
          <w:rFonts w:asciiTheme="majorHAnsi" w:eastAsia="微軟正黑體" w:hAnsi="微軟正黑體"/>
        </w:rPr>
      </w:pPr>
      <w:r w:rsidRPr="00A534E8">
        <w:rPr>
          <w:rFonts w:asciiTheme="majorHAnsi" w:eastAsia="微軟正黑體" w:hAnsi="微軟正黑體"/>
        </w:rPr>
        <w:t>【</w:t>
      </w:r>
      <w:r w:rsidR="008058D5">
        <w:rPr>
          <w:rFonts w:asciiTheme="majorHAnsi" w:eastAsia="微軟正黑體" w:hAnsi="微軟正黑體" w:hint="eastAsia"/>
        </w:rPr>
        <w:t>指定授權覆核</w:t>
      </w:r>
      <w:r w:rsidR="00D82FF9">
        <w:rPr>
          <w:rFonts w:asciiTheme="majorHAnsi" w:eastAsia="微軟正黑體" w:hAnsi="微軟正黑體" w:hint="eastAsia"/>
        </w:rPr>
        <w:t>設定</w:t>
      </w:r>
      <w:r w:rsidRPr="00A534E8">
        <w:rPr>
          <w:rFonts w:asciiTheme="majorHAnsi" w:eastAsia="微軟正黑體" w:hAnsi="微軟正黑體"/>
        </w:rPr>
        <w:t>】請參考案件管理</w:t>
      </w:r>
      <w:r w:rsidRPr="00A534E8">
        <w:rPr>
          <w:rFonts w:asciiTheme="majorHAnsi" w:eastAsia="微軟正黑體" w:hAnsi="微軟正黑體"/>
        </w:rPr>
        <w:t>_BR-01-0</w:t>
      </w:r>
      <w:r w:rsidR="008058D5">
        <w:rPr>
          <w:rFonts w:asciiTheme="majorHAnsi" w:eastAsia="微軟正黑體" w:hAnsi="微軟正黑體" w:hint="eastAsia"/>
        </w:rPr>
        <w:t>5</w:t>
      </w:r>
      <w:r w:rsidRPr="00A534E8">
        <w:rPr>
          <w:rFonts w:asciiTheme="majorHAnsi" w:eastAsia="微軟正黑體" w:hAnsi="微軟正黑體"/>
        </w:rPr>
        <w:t>之</w:t>
      </w:r>
      <w:r w:rsidRPr="00A534E8">
        <w:rPr>
          <w:rFonts w:asciiTheme="majorHAnsi" w:eastAsia="微軟正黑體" w:hAnsi="微軟正黑體"/>
        </w:rPr>
        <w:t>FR-01-0</w:t>
      </w:r>
      <w:r w:rsidR="008058D5">
        <w:rPr>
          <w:rFonts w:asciiTheme="majorHAnsi" w:eastAsia="微軟正黑體" w:hAnsi="微軟正黑體" w:hint="eastAsia"/>
        </w:rPr>
        <w:t>5</w:t>
      </w:r>
      <w:r w:rsidR="00D82FF9">
        <w:rPr>
          <w:rFonts w:asciiTheme="majorHAnsi" w:eastAsia="微軟正黑體" w:hAnsi="微軟正黑體"/>
        </w:rPr>
        <w:t>-0</w:t>
      </w:r>
      <w:r w:rsidR="008058D5">
        <w:rPr>
          <w:rFonts w:asciiTheme="majorHAnsi" w:eastAsia="微軟正黑體" w:hAnsi="微軟正黑體" w:hint="eastAsia"/>
        </w:rPr>
        <w:t>5</w:t>
      </w:r>
    </w:p>
    <w:p w:rsidR="00251E2C" w:rsidRPr="00A534E8" w:rsidRDefault="00251E2C" w:rsidP="00251E2C">
      <w:pPr>
        <w:ind w:leftChars="360" w:left="728" w:hanging="8"/>
        <w:rPr>
          <w:rFonts w:asciiTheme="majorHAnsi" w:eastAsia="微軟正黑體" w:hAnsi="微軟正黑體"/>
        </w:rPr>
      </w:pPr>
    </w:p>
    <w:p w:rsidR="00627121" w:rsidRPr="00CD67D6" w:rsidRDefault="0013232A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  <w:lang w:eastAsia="zh-CN"/>
        </w:rPr>
      </w:pPr>
      <w:bookmarkStart w:id="4" w:name="_Toc476835919"/>
      <w:r>
        <w:rPr>
          <w:rFonts w:ascii="Arial" w:hAnsi="Arial"/>
          <w:bCs/>
          <w:sz w:val="28"/>
        </w:rPr>
        <w:t>UI Flow</w:t>
      </w:r>
      <w:bookmarkEnd w:id="4"/>
    </w:p>
    <w:p w:rsidR="0013232A" w:rsidRPr="00A534E8" w:rsidRDefault="0013232A" w:rsidP="001901C3">
      <w:pPr>
        <w:ind w:leftChars="360" w:left="728" w:hanging="8"/>
        <w:rPr>
          <w:rFonts w:asciiTheme="majorHAnsi" w:eastAsia="微軟正黑體" w:hAnsiTheme="majorHAnsi"/>
        </w:rPr>
      </w:pPr>
    </w:p>
    <w:p w:rsidR="004022CC" w:rsidRPr="00A534E8" w:rsidRDefault="00B9775B" w:rsidP="001901C3">
      <w:pPr>
        <w:ind w:leftChars="360" w:left="728" w:hanging="8"/>
        <w:rPr>
          <w:rFonts w:asciiTheme="majorHAnsi" w:eastAsia="微軟正黑體" w:hAnsiTheme="majorHAnsi"/>
        </w:rPr>
      </w:pPr>
      <w:r w:rsidRPr="00A534E8">
        <w:rPr>
          <w:rFonts w:asciiTheme="majorHAnsi" w:eastAsia="微軟正黑體" w:hAnsi="微軟正黑體"/>
        </w:rPr>
        <w:t>參考</w:t>
      </w:r>
      <w:r w:rsidR="0013232A" w:rsidRPr="00A534E8">
        <w:rPr>
          <w:rFonts w:asciiTheme="majorHAnsi" w:eastAsia="微軟正黑體" w:hAnsi="微軟正黑體"/>
        </w:rPr>
        <w:t>【基本維護】的</w:t>
      </w:r>
      <w:r w:rsidR="0013232A" w:rsidRPr="00A534E8">
        <w:rPr>
          <w:rFonts w:asciiTheme="majorHAnsi" w:eastAsia="微軟正黑體" w:hAnsiTheme="majorHAnsi"/>
        </w:rPr>
        <w:t>UI Flow</w:t>
      </w:r>
      <w:r w:rsidRPr="00A534E8">
        <w:rPr>
          <w:rFonts w:asciiTheme="majorHAnsi" w:eastAsia="微軟正黑體" w:hAnsi="微軟正黑體"/>
        </w:rPr>
        <w:t>。</w:t>
      </w:r>
    </w:p>
    <w:p w:rsidR="00AF0524" w:rsidRPr="00A534E8" w:rsidRDefault="00AF0524" w:rsidP="001901C3">
      <w:pPr>
        <w:ind w:leftChars="360" w:left="728" w:hanging="8"/>
        <w:rPr>
          <w:rFonts w:asciiTheme="majorHAnsi" w:eastAsia="微軟正黑體" w:hAnsiTheme="majorHAnsi"/>
        </w:rPr>
      </w:pPr>
      <w:bookmarkStart w:id="5" w:name="_Toc223336997"/>
    </w:p>
    <w:p w:rsidR="00A67D4E" w:rsidRDefault="00A67D4E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6" w:name="_Toc476835920"/>
      <w:bookmarkEnd w:id="5"/>
      <w:r>
        <w:rPr>
          <w:rFonts w:ascii="Arial" w:hAnsi="Arial" w:hint="eastAsia"/>
          <w:bCs/>
          <w:sz w:val="28"/>
        </w:rPr>
        <w:t>ERD</w:t>
      </w:r>
      <w:bookmarkEnd w:id="6"/>
    </w:p>
    <w:p w:rsidR="009522A8" w:rsidRPr="00A534E8" w:rsidRDefault="009522A8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A67D4E" w:rsidRPr="00A534E8" w:rsidRDefault="009522A8" w:rsidP="001901C3">
      <w:pPr>
        <w:ind w:leftChars="360" w:left="728" w:hanging="8"/>
        <w:rPr>
          <w:rFonts w:asciiTheme="majorHAnsi" w:eastAsia="微軟正黑體" w:hAnsi="微軟正黑體"/>
        </w:rPr>
      </w:pPr>
      <w:r w:rsidRPr="00A534E8">
        <w:rPr>
          <w:rFonts w:asciiTheme="majorHAnsi" w:eastAsia="微軟正黑體" w:hAnsi="微軟正黑體" w:hint="eastAsia"/>
        </w:rPr>
        <w:t>請</w:t>
      </w:r>
      <w:r w:rsidR="004E1820" w:rsidRPr="00A534E8">
        <w:rPr>
          <w:rFonts w:asciiTheme="majorHAnsi" w:eastAsia="微軟正黑體" w:hAnsi="微軟正黑體" w:hint="eastAsia"/>
        </w:rPr>
        <w:t>參考</w:t>
      </w:r>
      <w:r w:rsidRPr="00A534E8">
        <w:rPr>
          <w:rFonts w:asciiTheme="majorHAnsi" w:eastAsia="微軟正黑體" w:hAnsi="微軟正黑體" w:hint="eastAsia"/>
        </w:rPr>
        <w:t>案件管理</w:t>
      </w:r>
      <w:r w:rsidR="004E1820" w:rsidRPr="00A534E8">
        <w:rPr>
          <w:rFonts w:asciiTheme="majorHAnsi" w:eastAsia="微軟正黑體" w:hAnsi="微軟正黑體" w:hint="eastAsia"/>
        </w:rPr>
        <w:t>_TSD</w:t>
      </w:r>
      <w:r w:rsidR="004E1820" w:rsidRPr="00A534E8">
        <w:rPr>
          <w:rFonts w:asciiTheme="majorHAnsi" w:eastAsia="微軟正黑體" w:hAnsi="微軟正黑體" w:hint="eastAsia"/>
        </w:rPr>
        <w:t>母文件</w:t>
      </w:r>
    </w:p>
    <w:p w:rsidR="00A67D4E" w:rsidRPr="00A534E8" w:rsidRDefault="00A67D4E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02249F" w:rsidRPr="00CD67D6" w:rsidRDefault="0013232A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7" w:name="_Toc476835921"/>
      <w:r>
        <w:rPr>
          <w:rFonts w:ascii="Arial" w:hAnsi="Arial"/>
          <w:bCs/>
          <w:sz w:val="28"/>
        </w:rPr>
        <w:t>Sequence Diagram</w:t>
      </w:r>
      <w:bookmarkEnd w:id="7"/>
    </w:p>
    <w:p w:rsidR="00B9775B" w:rsidRPr="00A534E8" w:rsidRDefault="00B9775B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F90C0D" w:rsidRPr="00A534E8" w:rsidRDefault="008058D5" w:rsidP="001901C3">
      <w:pPr>
        <w:ind w:leftChars="360" w:left="728" w:hanging="8"/>
        <w:rPr>
          <w:rFonts w:asciiTheme="majorHAnsi" w:eastAsia="微軟正黑體" w:hAnsi="微軟正黑體"/>
        </w:rPr>
      </w:pPr>
      <w:proofErr w:type="spellStart"/>
      <w:r w:rsidRPr="008058D5">
        <w:rPr>
          <w:rFonts w:asciiTheme="majorHAnsi" w:eastAsia="微軟正黑體" w:hAnsi="微軟正黑體"/>
        </w:rPr>
        <w:t>readUnderwritingDesignatedApprover.xhtml</w:t>
      </w:r>
      <w:proofErr w:type="spellEnd"/>
    </w:p>
    <w:p w:rsidR="003D5ED5" w:rsidRPr="00A534E8" w:rsidRDefault="003D5ED5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13232A" w:rsidRPr="00A534E8" w:rsidRDefault="0013232A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13232A" w:rsidRPr="00CD67D6" w:rsidRDefault="0013232A" w:rsidP="002B1D64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8" w:name="_Toc476835922"/>
      <w:r>
        <w:rPr>
          <w:rFonts w:ascii="Arial" w:hAnsi="Arial"/>
          <w:bCs/>
          <w:sz w:val="28"/>
        </w:rPr>
        <w:t>Table Relation</w:t>
      </w:r>
      <w:bookmarkEnd w:id="8"/>
    </w:p>
    <w:p w:rsidR="00DE5D36" w:rsidRDefault="00DE5D36" w:rsidP="00E31A2E">
      <w:pPr>
        <w:ind w:leftChars="360" w:left="728" w:hanging="8"/>
        <w:rPr>
          <w:rFonts w:asciiTheme="majorHAnsi" w:eastAsia="微軟正黑體" w:hAnsi="微軟正黑體"/>
        </w:rPr>
      </w:pPr>
    </w:p>
    <w:p w:rsidR="00E408CF" w:rsidRPr="002B1D64" w:rsidRDefault="00E408CF" w:rsidP="002B1D64">
      <w:pPr>
        <w:pStyle w:val="1"/>
        <w:numPr>
          <w:ilvl w:val="1"/>
          <w:numId w:val="5"/>
        </w:numPr>
        <w:rPr>
          <w:rFonts w:asciiTheme="majorHAnsi" w:eastAsia="微軟正黑體" w:hAnsi="微軟正黑體"/>
        </w:rPr>
      </w:pPr>
      <w:bookmarkStart w:id="9" w:name="_Toc476835923"/>
      <w:r w:rsidRPr="002B1D64">
        <w:rPr>
          <w:rFonts w:asciiTheme="majorHAnsi" w:eastAsia="微軟正黑體" w:hAnsi="微軟正黑體" w:hint="eastAsia"/>
        </w:rPr>
        <w:t>初始化載入：</w:t>
      </w:r>
      <w:bookmarkEnd w:id="9"/>
    </w:p>
    <w:p w:rsidR="00DE5D36" w:rsidRDefault="00DE5D36" w:rsidP="00E31A2E">
      <w:pPr>
        <w:ind w:leftChars="360" w:left="728" w:hanging="8"/>
        <w:rPr>
          <w:rFonts w:asciiTheme="majorHAnsi" w:eastAsia="微軟正黑體" w:hAnsi="微軟正黑體"/>
        </w:rPr>
      </w:pPr>
    </w:p>
    <w:p w:rsidR="0028229E" w:rsidRDefault="008058D5" w:rsidP="0028229E">
      <w:pPr>
        <w:ind w:leftChars="360" w:left="728" w:hanging="8"/>
        <w:rPr>
          <w:rFonts w:asciiTheme="majorHAnsi" w:eastAsia="微軟正黑體" w:hAnsi="微軟正黑體" w:hint="eastAsia"/>
        </w:rPr>
      </w:pPr>
      <w:r>
        <w:rPr>
          <w:rFonts w:asciiTheme="majorHAnsi" w:eastAsia="微軟正黑體" w:hAnsi="微軟正黑體" w:hint="eastAsia"/>
          <w:bdr w:val="single" w:sz="4" w:space="0" w:color="auto"/>
        </w:rPr>
        <w:t>初核人員</w:t>
      </w:r>
      <w:r w:rsidRPr="008058D5">
        <w:rPr>
          <w:rFonts w:asciiTheme="majorHAnsi" w:eastAsia="微軟正黑體" w:hAnsi="微軟正黑體" w:hint="eastAsia"/>
        </w:rPr>
        <w:t>、</w:t>
      </w:r>
      <w:r>
        <w:rPr>
          <w:rFonts w:asciiTheme="majorHAnsi" w:eastAsia="微軟正黑體" w:hAnsi="微軟正黑體" w:hint="eastAsia"/>
          <w:bdr w:val="single" w:sz="4" w:space="0" w:color="auto"/>
        </w:rPr>
        <w:t>指定覆核人員</w:t>
      </w:r>
      <w:r w:rsidR="00DE5D36">
        <w:rPr>
          <w:rFonts w:asciiTheme="majorHAnsi" w:eastAsia="微軟正黑體" w:hAnsi="微軟正黑體" w:hint="eastAsia"/>
        </w:rPr>
        <w:t>下拉選單</w:t>
      </w:r>
      <w:r w:rsidR="0028229E">
        <w:rPr>
          <w:rFonts w:asciiTheme="majorHAnsi" w:eastAsia="微軟正黑體" w:hAnsi="微軟正黑體" w:hint="eastAsia"/>
        </w:rPr>
        <w:t>：</w:t>
      </w:r>
    </w:p>
    <w:p w:rsidR="000F64F3" w:rsidRDefault="000F64F3" w:rsidP="00F04976">
      <w:pPr>
        <w:ind w:leftChars="360" w:left="728" w:hanging="8"/>
        <w:rPr>
          <w:rFonts w:asciiTheme="majorHAnsi" w:eastAsia="微軟正黑體" w:hAnsi="微軟正黑體" w:hint="eastAsia"/>
        </w:rPr>
      </w:pPr>
    </w:p>
    <w:p w:rsidR="0028229E" w:rsidRDefault="0028229E" w:rsidP="00F04976">
      <w:pPr>
        <w:ind w:leftChars="360" w:left="728" w:hanging="8"/>
        <w:rPr>
          <w:rFonts w:asciiTheme="majorHAnsi" w:eastAsia="微軟正黑體" w:hAnsi="微軟正黑體" w:hint="eastAsia"/>
        </w:rPr>
      </w:pPr>
      <w:r>
        <w:rPr>
          <w:rFonts w:asciiTheme="majorHAnsi" w:eastAsia="微軟正黑體" w:hAnsi="微軟正黑體" w:hint="eastAsia"/>
        </w:rPr>
        <w:t>依照使用者所屬作業單位取得核保人員清單。</w:t>
      </w:r>
    </w:p>
    <w:p w:rsidR="000F64F3" w:rsidRPr="00853645" w:rsidRDefault="000F64F3" w:rsidP="00853645">
      <w:pPr>
        <w:pStyle w:val="af"/>
        <w:numPr>
          <w:ilvl w:val="0"/>
          <w:numId w:val="16"/>
        </w:numPr>
        <w:ind w:leftChars="0"/>
        <w:rPr>
          <w:rFonts w:asciiTheme="majorHAnsi" w:eastAsia="微軟正黑體" w:hAnsi="微軟正黑體"/>
        </w:rPr>
      </w:pPr>
      <w:r w:rsidRPr="00853645">
        <w:rPr>
          <w:rFonts w:asciiTheme="majorHAnsi" w:eastAsia="微軟正黑體" w:hAnsi="微軟正黑體" w:hint="eastAsia"/>
        </w:rPr>
        <w:t>各區非總公司：屬於</w:t>
      </w:r>
      <w:r w:rsidRPr="000739E6">
        <w:rPr>
          <w:rFonts w:asciiTheme="majorHAnsi" w:eastAsia="微軟正黑體" w:hAnsi="微軟正黑體" w:hint="eastAsia"/>
          <w:u w:val="single"/>
        </w:rPr>
        <w:t>同作業單位</w:t>
      </w:r>
      <w:r w:rsidRPr="000739E6">
        <w:rPr>
          <w:rFonts w:asciiTheme="majorHAnsi" w:eastAsia="微軟正黑體" w:hAnsi="微軟正黑體" w:hint="eastAsia"/>
        </w:rPr>
        <w:t>內</w:t>
      </w:r>
      <w:r w:rsidRPr="00853645">
        <w:rPr>
          <w:rFonts w:asciiTheme="majorHAnsi" w:eastAsia="微軟正黑體" w:hAnsi="微軟正黑體" w:hint="eastAsia"/>
        </w:rPr>
        <w:t>的新契約核保人員角色群組的所有人員。</w:t>
      </w:r>
    </w:p>
    <w:p w:rsidR="000F64F3" w:rsidRPr="00853645" w:rsidRDefault="000F64F3" w:rsidP="00853645">
      <w:pPr>
        <w:pStyle w:val="af"/>
        <w:numPr>
          <w:ilvl w:val="0"/>
          <w:numId w:val="16"/>
        </w:numPr>
        <w:ind w:leftChars="0"/>
        <w:rPr>
          <w:rFonts w:asciiTheme="majorHAnsi" w:eastAsia="微軟正黑體" w:hAnsi="微軟正黑體" w:hint="eastAsia"/>
        </w:rPr>
      </w:pPr>
      <w:r w:rsidRPr="00853645">
        <w:rPr>
          <w:rFonts w:asciiTheme="majorHAnsi" w:eastAsia="微軟正黑體" w:hAnsi="微軟正黑體" w:hint="eastAsia"/>
        </w:rPr>
        <w:t>總公司</w:t>
      </w:r>
      <w:r w:rsidR="0028229E" w:rsidRPr="00853645">
        <w:rPr>
          <w:rFonts w:asciiTheme="majorHAnsi" w:eastAsia="微軟正黑體" w:hAnsi="微軟正黑體" w:hint="eastAsia"/>
        </w:rPr>
        <w:t>(</w:t>
      </w:r>
      <w:proofErr w:type="spellStart"/>
      <w:r w:rsidR="0028229E" w:rsidRPr="00853645">
        <w:rPr>
          <w:rFonts w:asciiTheme="majorHAnsi" w:eastAsia="微軟正黑體" w:hAnsi="微軟正黑體" w:hint="eastAsia"/>
        </w:rPr>
        <w:t>unit_H</w:t>
      </w:r>
      <w:proofErr w:type="spellEnd"/>
      <w:r w:rsidR="0028229E" w:rsidRPr="00853645">
        <w:rPr>
          <w:rFonts w:asciiTheme="majorHAnsi" w:eastAsia="微軟正黑體" w:hAnsi="微軟正黑體" w:hint="eastAsia"/>
        </w:rPr>
        <w:t>)</w:t>
      </w:r>
      <w:r w:rsidRPr="00853645">
        <w:rPr>
          <w:rFonts w:asciiTheme="majorHAnsi" w:eastAsia="微軟正黑體" w:hAnsi="微軟正黑體" w:hint="eastAsia"/>
        </w:rPr>
        <w:t>：新契約核保人員角色群組的所有人員。</w:t>
      </w:r>
    </w:p>
    <w:p w:rsidR="000F64F3" w:rsidRPr="000F64F3" w:rsidRDefault="000F64F3" w:rsidP="000F64F3">
      <w:pPr>
        <w:ind w:leftChars="360" w:left="728" w:hanging="8"/>
        <w:rPr>
          <w:rFonts w:asciiTheme="majorHAnsi" w:eastAsia="微軟正黑體" w:hAnsi="微軟正黑體"/>
        </w:rPr>
      </w:pPr>
    </w:p>
    <w:p w:rsidR="00F04976" w:rsidRPr="00F51835" w:rsidRDefault="006B29B5" w:rsidP="00673B87">
      <w:pPr>
        <w:ind w:left="736" w:hanging="8"/>
        <w:rPr>
          <w:rFonts w:asciiTheme="majorHAnsi" w:eastAsia="微軟正黑體" w:hAnsi="微軟正黑體"/>
        </w:rPr>
      </w:pPr>
      <w:commentRangeStart w:id="10"/>
      <w:r w:rsidRPr="00F51835">
        <w:rPr>
          <w:rFonts w:asciiTheme="majorHAnsi" w:eastAsia="微軟正黑體" w:hAnsi="微軟正黑體" w:hint="eastAsia"/>
        </w:rPr>
        <w:t>取得所有</w:t>
      </w:r>
      <w:r w:rsidR="008058D5">
        <w:rPr>
          <w:rFonts w:asciiTheme="majorHAnsi" w:eastAsia="微軟正黑體" w:hAnsi="微軟正黑體" w:hint="eastAsia"/>
        </w:rPr>
        <w:t>新契約核保</w:t>
      </w:r>
      <w:r w:rsidRPr="00F51835">
        <w:rPr>
          <w:rFonts w:asciiTheme="majorHAnsi" w:eastAsia="微軟正黑體" w:hAnsi="微軟正黑體" w:hint="eastAsia"/>
        </w:rPr>
        <w:t>角色使用者</w:t>
      </w:r>
      <w:r w:rsidR="00DE5D36" w:rsidRPr="00F51835">
        <w:rPr>
          <w:rFonts w:asciiTheme="majorHAnsi" w:eastAsia="微軟正黑體" w:hAnsi="微軟正黑體" w:hint="eastAsia"/>
        </w:rPr>
        <w:t>；</w:t>
      </w:r>
      <w:r w:rsidR="00AF4655" w:rsidRPr="00F51835">
        <w:rPr>
          <w:rFonts w:asciiTheme="majorHAnsi" w:eastAsia="微軟正黑體" w:hAnsi="微軟正黑體"/>
        </w:rPr>
        <w:sym w:font="Wingdings" w:char="F0E8"/>
      </w:r>
      <w:r w:rsidR="002A2F25" w:rsidRPr="00F51835">
        <w:rPr>
          <w:rFonts w:asciiTheme="majorHAnsi" w:eastAsia="微軟正黑體" w:hAnsi="微軟正黑體" w:hint="eastAsia"/>
        </w:rPr>
        <w:t xml:space="preserve"> </w:t>
      </w:r>
      <w:proofErr w:type="spellStart"/>
      <w:r w:rsidR="00DE59C0" w:rsidRPr="00F51835">
        <w:rPr>
          <w:rFonts w:asciiTheme="majorHAnsi" w:eastAsia="微軟正黑體" w:hAnsi="微軟正黑體" w:hint="eastAsia"/>
        </w:rPr>
        <w:t>Por</w:t>
      </w:r>
      <w:r w:rsidR="0091242C" w:rsidRPr="00F51835">
        <w:rPr>
          <w:rFonts w:asciiTheme="majorHAnsi" w:eastAsia="微軟正黑體" w:hAnsi="微軟正黑體" w:hint="eastAsia"/>
        </w:rPr>
        <w:t>t</w:t>
      </w:r>
      <w:r w:rsidR="00DE59C0" w:rsidRPr="00F51835">
        <w:rPr>
          <w:rFonts w:asciiTheme="majorHAnsi" w:eastAsia="微軟正黑體" w:hAnsi="微軟正黑體" w:hint="eastAsia"/>
        </w:rPr>
        <w:t>a</w:t>
      </w:r>
      <w:r w:rsidR="0091242C" w:rsidRPr="00F51835">
        <w:rPr>
          <w:rFonts w:asciiTheme="majorHAnsi" w:eastAsia="微軟正黑體" w:hAnsi="微軟正黑體" w:hint="eastAsia"/>
        </w:rPr>
        <w:t>l</w:t>
      </w:r>
      <w:r w:rsidR="004C499F" w:rsidRPr="00F51835">
        <w:rPr>
          <w:rFonts w:asciiTheme="majorHAnsi" w:eastAsia="微軟正黑體" w:hAnsi="微軟正黑體" w:hint="eastAsia"/>
        </w:rPr>
        <w:t>Client</w:t>
      </w:r>
      <w:proofErr w:type="spellEnd"/>
      <w:r w:rsidR="004C499F" w:rsidRPr="00F51835">
        <w:rPr>
          <w:rFonts w:asciiTheme="majorHAnsi" w:eastAsia="微軟正黑體" w:hAnsi="微軟正黑體" w:hint="eastAsia"/>
        </w:rPr>
        <w:t xml:space="preserve"> API</w:t>
      </w:r>
    </w:p>
    <w:p w:rsidR="00E179C0" w:rsidRDefault="004C499F" w:rsidP="00673B87">
      <w:pPr>
        <w:ind w:left="736" w:hanging="8"/>
        <w:rPr>
          <w:rFonts w:asciiTheme="majorHAnsi" w:eastAsia="微軟正黑體" w:hAnsi="微軟正黑體"/>
        </w:rPr>
      </w:pPr>
      <w:r w:rsidRPr="004C499F">
        <w:rPr>
          <w:rFonts w:asciiTheme="majorHAnsi" w:eastAsia="微軟正黑體" w:hAnsi="微軟正黑體"/>
        </w:rPr>
        <w:t>List&lt;</w:t>
      </w:r>
      <w:proofErr w:type="spellStart"/>
      <w:r w:rsidRPr="004C499F">
        <w:rPr>
          <w:rFonts w:asciiTheme="majorHAnsi" w:eastAsia="微軟正黑體" w:hAnsi="微軟正黑體"/>
        </w:rPr>
        <w:t>UserGroupWSVo</w:t>
      </w:r>
      <w:proofErr w:type="spellEnd"/>
      <w:r w:rsidRPr="004C499F">
        <w:rPr>
          <w:rFonts w:asciiTheme="majorHAnsi" w:eastAsia="微軟正黑體" w:hAnsi="微軟正黑體"/>
        </w:rPr>
        <w:t xml:space="preserve">&gt; </w:t>
      </w:r>
      <w:proofErr w:type="spellStart"/>
      <w:proofErr w:type="gramStart"/>
      <w:r w:rsidRPr="004C499F">
        <w:rPr>
          <w:rFonts w:asciiTheme="majorHAnsi" w:eastAsia="微軟正黑體" w:hAnsi="微軟正黑體"/>
        </w:rPr>
        <w:t>findGroupsByAppID</w:t>
      </w:r>
      <w:proofErr w:type="spellEnd"/>
      <w:r w:rsidRPr="004C499F">
        <w:rPr>
          <w:rFonts w:asciiTheme="majorHAnsi" w:eastAsia="微軟正黑體" w:hAnsi="微軟正黑體"/>
        </w:rPr>
        <w:t>(</w:t>
      </w:r>
      <w:proofErr w:type="gramEnd"/>
      <w:r w:rsidRPr="004C499F">
        <w:rPr>
          <w:rFonts w:asciiTheme="majorHAnsi" w:eastAsia="微軟正黑體" w:hAnsi="微軟正黑體"/>
        </w:rPr>
        <w:t xml:space="preserve">String </w:t>
      </w:r>
      <w:proofErr w:type="spellStart"/>
      <w:r w:rsidRPr="004C499F">
        <w:rPr>
          <w:rFonts w:asciiTheme="majorHAnsi" w:eastAsia="微軟正黑體" w:hAnsi="微軟正黑體"/>
        </w:rPr>
        <w:t>appId</w:t>
      </w:r>
      <w:proofErr w:type="spellEnd"/>
      <w:r w:rsidRPr="004C499F">
        <w:rPr>
          <w:rFonts w:asciiTheme="majorHAnsi" w:eastAsia="微軟正黑體" w:hAnsi="微軟正黑體"/>
        </w:rPr>
        <w:t>)</w:t>
      </w:r>
    </w:p>
    <w:p w:rsidR="00F51835" w:rsidRDefault="00F51835" w:rsidP="00673B87">
      <w:pPr>
        <w:ind w:left="736" w:hanging="8"/>
        <w:rPr>
          <w:rFonts w:asciiTheme="majorHAnsi" w:eastAsia="微軟正黑體" w:hAnsi="微軟正黑體"/>
        </w:rPr>
      </w:pPr>
      <w:proofErr w:type="spellStart"/>
      <w:proofErr w:type="gramStart"/>
      <w:r>
        <w:rPr>
          <w:rFonts w:asciiTheme="majorHAnsi" w:eastAsia="微軟正黑體" w:hAnsi="微軟正黑體" w:hint="eastAsia"/>
        </w:rPr>
        <w:t>appId</w:t>
      </w:r>
      <w:proofErr w:type="spellEnd"/>
      <w:proofErr w:type="gramEnd"/>
      <w:r>
        <w:rPr>
          <w:rFonts w:asciiTheme="majorHAnsi" w:eastAsia="微軟正黑體" w:hAnsi="微軟正黑體" w:hint="eastAsia"/>
        </w:rPr>
        <w:t xml:space="preserve"> = </w:t>
      </w:r>
      <w:proofErr w:type="spellStart"/>
      <w:r w:rsidRPr="00F51835">
        <w:rPr>
          <w:rFonts w:asciiTheme="majorHAnsi" w:eastAsia="微軟正黑體" w:hAnsi="微軟正黑體"/>
        </w:rPr>
        <w:t>appContext.getSystemID</w:t>
      </w:r>
      <w:proofErr w:type="spellEnd"/>
      <w:r w:rsidRPr="00F51835">
        <w:rPr>
          <w:rFonts w:asciiTheme="majorHAnsi" w:eastAsia="微軟正黑體" w:hAnsi="微軟正黑體"/>
        </w:rPr>
        <w:t>()</w:t>
      </w:r>
      <w:r>
        <w:rPr>
          <w:rFonts w:asciiTheme="majorHAnsi" w:eastAsia="微軟正黑體" w:hAnsi="微軟正黑體" w:hint="eastAsia"/>
        </w:rPr>
        <w:t>;</w:t>
      </w:r>
    </w:p>
    <w:p w:rsidR="004C499F" w:rsidRPr="00E0240C" w:rsidRDefault="000E76E6" w:rsidP="00673B87">
      <w:pPr>
        <w:ind w:left="736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取出</w:t>
      </w:r>
      <w:r>
        <w:rPr>
          <w:rFonts w:asciiTheme="majorHAnsi" w:eastAsia="微軟正黑體" w:hAnsi="微軟正黑體" w:hint="eastAsia"/>
        </w:rPr>
        <w:t>group</w:t>
      </w:r>
      <w:r w:rsidR="008058D5">
        <w:rPr>
          <w:rFonts w:asciiTheme="majorHAnsi" w:eastAsia="微軟正黑體" w:hAnsi="微軟正黑體" w:hint="eastAsia"/>
        </w:rPr>
        <w:t>開頭</w:t>
      </w:r>
      <w:r>
        <w:rPr>
          <w:rFonts w:asciiTheme="majorHAnsi" w:eastAsia="微軟正黑體" w:hAnsi="微軟正黑體" w:hint="eastAsia"/>
        </w:rPr>
        <w:t>屬於</w:t>
      </w:r>
      <w:proofErr w:type="spellStart"/>
      <w:r w:rsidR="008058D5">
        <w:rPr>
          <w:rFonts w:asciiTheme="majorHAnsi" w:eastAsia="微軟正黑體" w:hAnsi="微軟正黑體" w:hint="eastAsia"/>
        </w:rPr>
        <w:t>uwNB</w:t>
      </w:r>
      <w:proofErr w:type="spellEnd"/>
      <w:r>
        <w:rPr>
          <w:rFonts w:asciiTheme="majorHAnsi" w:eastAsia="微軟正黑體" w:hAnsi="微軟正黑體" w:hint="eastAsia"/>
        </w:rPr>
        <w:t>的使用者</w:t>
      </w:r>
      <w:r w:rsidR="00E0240C">
        <w:rPr>
          <w:rFonts w:asciiTheme="majorHAnsi" w:eastAsia="微軟正黑體" w:hAnsi="微軟正黑體" w:hint="eastAsia"/>
        </w:rPr>
        <w:t>(</w:t>
      </w:r>
      <w:r w:rsidR="00E0240C">
        <w:rPr>
          <w:rFonts w:asciiTheme="majorHAnsi" w:eastAsia="微軟正黑體" w:hAnsi="微軟正黑體" w:hint="eastAsia"/>
        </w:rPr>
        <w:t>不重複出現</w:t>
      </w:r>
      <w:r w:rsidR="00E0240C">
        <w:rPr>
          <w:rFonts w:asciiTheme="majorHAnsi" w:eastAsia="微軟正黑體" w:hAnsi="微軟正黑體" w:hint="eastAsia"/>
        </w:rPr>
        <w:t>)</w:t>
      </w:r>
      <w:commentRangeEnd w:id="10"/>
      <w:r w:rsidR="00673B87">
        <w:rPr>
          <w:rStyle w:val="af0"/>
        </w:rPr>
        <w:commentReference w:id="10"/>
      </w:r>
    </w:p>
    <w:p w:rsidR="00F04976" w:rsidRDefault="00F04976" w:rsidP="00F04976">
      <w:pPr>
        <w:ind w:leftChars="360" w:left="728" w:hanging="8"/>
        <w:rPr>
          <w:rFonts w:asciiTheme="majorHAnsi" w:eastAsia="微軟正黑體" w:hAnsi="微軟正黑體"/>
        </w:rPr>
      </w:pPr>
    </w:p>
    <w:p w:rsidR="00E408CF" w:rsidRDefault="00E408CF" w:rsidP="00E31A2E">
      <w:pPr>
        <w:ind w:leftChars="360" w:left="728" w:hanging="8"/>
        <w:rPr>
          <w:rFonts w:asciiTheme="majorHAnsi" w:eastAsia="微軟正黑體" w:hAnsi="微軟正黑體"/>
        </w:rPr>
      </w:pPr>
    </w:p>
    <w:p w:rsidR="00E31A2E" w:rsidRPr="002B1D64" w:rsidRDefault="00041D51" w:rsidP="002B1D64">
      <w:pPr>
        <w:pStyle w:val="1"/>
        <w:numPr>
          <w:ilvl w:val="1"/>
          <w:numId w:val="5"/>
        </w:numPr>
        <w:rPr>
          <w:rFonts w:asciiTheme="majorHAnsi" w:eastAsia="微軟正黑體" w:hAnsi="微軟正黑體"/>
        </w:rPr>
      </w:pPr>
      <w:bookmarkStart w:id="11" w:name="_Toc476835924"/>
      <w:r w:rsidRPr="00A534E8">
        <w:rPr>
          <w:rFonts w:asciiTheme="majorHAnsi" w:eastAsia="微軟正黑體" w:hAnsi="微軟正黑體"/>
        </w:rPr>
        <w:t>查詢</w:t>
      </w:r>
      <w:r w:rsidR="00D854B3" w:rsidRPr="00A534E8">
        <w:rPr>
          <w:rFonts w:asciiTheme="majorHAnsi" w:eastAsia="微軟正黑體" w:hAnsi="微軟正黑體"/>
        </w:rPr>
        <w:t>：</w:t>
      </w:r>
      <w:bookmarkEnd w:id="11"/>
    </w:p>
    <w:p w:rsidR="00224444" w:rsidRDefault="00845453" w:rsidP="001901C3">
      <w:pPr>
        <w:ind w:leftChars="360" w:left="728" w:hanging="8"/>
        <w:rPr>
          <w:rFonts w:asciiTheme="majorHAnsi" w:eastAsia="微軟正黑體" w:hAnsi="微軟正黑體"/>
        </w:rPr>
      </w:pPr>
      <w:proofErr w:type="gramStart"/>
      <w:r>
        <w:rPr>
          <w:rFonts w:asciiTheme="majorHAnsi" w:eastAsia="微軟正黑體" w:hAnsi="微軟正黑體" w:hint="eastAsia"/>
        </w:rPr>
        <w:t>f</w:t>
      </w:r>
      <w:r w:rsidR="00695097">
        <w:rPr>
          <w:rFonts w:asciiTheme="majorHAnsi" w:eastAsia="微軟正黑體" w:hAnsi="微軟正黑體" w:hint="eastAsia"/>
        </w:rPr>
        <w:t>rom</w:t>
      </w:r>
      <w:proofErr w:type="gramEnd"/>
      <w:r w:rsidR="00695097">
        <w:rPr>
          <w:rFonts w:asciiTheme="majorHAnsi" w:eastAsia="微軟正黑體" w:hAnsi="微軟正黑體" w:hint="eastAsia"/>
        </w:rPr>
        <w:t xml:space="preserve"> </w:t>
      </w:r>
      <w:proofErr w:type="spellStart"/>
      <w:r w:rsidR="008058D5">
        <w:rPr>
          <w:rFonts w:asciiTheme="majorHAnsi" w:eastAsia="微軟正黑體" w:hAnsi="微軟正黑體" w:hint="eastAsia"/>
        </w:rPr>
        <w:t>D</w:t>
      </w:r>
      <w:r w:rsidR="008058D5" w:rsidRPr="008058D5">
        <w:rPr>
          <w:rFonts w:asciiTheme="majorHAnsi" w:eastAsia="微軟正黑體" w:hAnsi="微軟正黑體"/>
        </w:rPr>
        <w:t>esignated</w:t>
      </w:r>
      <w:r w:rsidR="008058D5">
        <w:rPr>
          <w:rFonts w:asciiTheme="majorHAnsi" w:eastAsia="微軟正黑體" w:hAnsi="微軟正黑體" w:hint="eastAsia"/>
        </w:rPr>
        <w:t>A</w:t>
      </w:r>
      <w:r w:rsidR="008058D5" w:rsidRPr="008058D5">
        <w:rPr>
          <w:rFonts w:asciiTheme="majorHAnsi" w:eastAsia="微軟正黑體" w:hAnsi="微軟正黑體"/>
        </w:rPr>
        <w:t>pprover</w:t>
      </w:r>
      <w:proofErr w:type="spellEnd"/>
      <w:r w:rsidR="008058D5">
        <w:rPr>
          <w:rFonts w:asciiTheme="majorHAnsi" w:eastAsia="微軟正黑體" w:hAnsi="微軟正黑體" w:hint="eastAsia"/>
        </w:rPr>
        <w:t xml:space="preserve"> </w:t>
      </w:r>
      <w:r w:rsidR="00921285">
        <w:rPr>
          <w:rFonts w:asciiTheme="majorHAnsi" w:eastAsia="微軟正黑體" w:hAnsi="微軟正黑體" w:hint="eastAsia"/>
        </w:rPr>
        <w:t xml:space="preserve">as </w:t>
      </w:r>
      <w:proofErr w:type="spellStart"/>
      <w:r w:rsidR="008058D5" w:rsidRPr="008058D5">
        <w:rPr>
          <w:rFonts w:asciiTheme="majorHAnsi" w:eastAsia="微軟正黑體" w:hAnsi="微軟正黑體"/>
        </w:rPr>
        <w:t>designated</w:t>
      </w:r>
      <w:r w:rsidR="008058D5">
        <w:rPr>
          <w:rFonts w:asciiTheme="majorHAnsi" w:eastAsia="微軟正黑體" w:hAnsi="微軟正黑體" w:hint="eastAsia"/>
        </w:rPr>
        <w:t>A</w:t>
      </w:r>
      <w:r w:rsidR="008058D5" w:rsidRPr="008058D5">
        <w:rPr>
          <w:rFonts w:asciiTheme="majorHAnsi" w:eastAsia="微軟正黑體" w:hAnsi="微軟正黑體"/>
        </w:rPr>
        <w:t>pprover</w:t>
      </w:r>
      <w:proofErr w:type="spellEnd"/>
    </w:p>
    <w:p w:rsidR="00E31A2E" w:rsidRDefault="00695097" w:rsidP="001901C3">
      <w:pPr>
        <w:ind w:leftChars="360" w:left="728" w:hanging="8"/>
        <w:rPr>
          <w:rFonts w:asciiTheme="majorHAnsi" w:eastAsia="微軟正黑體" w:hAnsi="微軟正黑體"/>
        </w:rPr>
      </w:pPr>
      <w:proofErr w:type="gramStart"/>
      <w:r>
        <w:rPr>
          <w:rFonts w:asciiTheme="majorHAnsi" w:eastAsia="微軟正黑體" w:hAnsi="微軟正黑體" w:hint="eastAsia"/>
        </w:rPr>
        <w:t>where</w:t>
      </w:r>
      <w:proofErr w:type="gramEnd"/>
      <w:r>
        <w:rPr>
          <w:rFonts w:asciiTheme="majorHAnsi" w:eastAsia="微軟正黑體" w:hAnsi="微軟正黑體" w:hint="eastAsia"/>
        </w:rPr>
        <w:t xml:space="preserve"> </w:t>
      </w:r>
    </w:p>
    <w:p w:rsidR="00704449" w:rsidRPr="00704449" w:rsidRDefault="00704449" w:rsidP="001901C3">
      <w:pPr>
        <w:ind w:leftChars="360" w:left="728" w:hanging="8"/>
        <w:rPr>
          <w:rFonts w:asciiTheme="majorHAnsi" w:eastAsia="微軟正黑體" w:hAnsiTheme="majorHAnsi"/>
        </w:rPr>
      </w:pPr>
      <w:r w:rsidRPr="00704449">
        <w:rPr>
          <w:rFonts w:asciiTheme="majorHAnsi" w:eastAsia="微軟正黑體" w:hAnsiTheme="majorHAnsi" w:cs="Courier New"/>
          <w:color w:val="008080"/>
        </w:rPr>
        <w:t>--</w:t>
      </w:r>
      <w:r w:rsidR="008058D5">
        <w:rPr>
          <w:rFonts w:asciiTheme="majorHAnsi" w:eastAsia="微軟正黑體" w:hAnsi="微軟正黑體" w:cs="Courier New" w:hint="eastAsia"/>
          <w:color w:val="008080"/>
        </w:rPr>
        <w:t>初核人員</w:t>
      </w:r>
    </w:p>
    <w:p w:rsidR="004D437D" w:rsidRDefault="004D437D" w:rsidP="001901C3">
      <w:pPr>
        <w:ind w:leftChars="360" w:left="728" w:hanging="8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if</w:t>
      </w:r>
      <w:proofErr w:type="gramEnd"/>
      <w:r>
        <w:rPr>
          <w:rFonts w:asciiTheme="majorHAnsi" w:eastAsia="微軟正黑體" w:hAnsiTheme="majorHAnsi" w:hint="eastAsia"/>
        </w:rPr>
        <w:t xml:space="preserve"> (</w:t>
      </w:r>
      <w:proofErr w:type="spellStart"/>
      <w:r>
        <w:rPr>
          <w:rFonts w:asciiTheme="majorHAnsi" w:eastAsia="微軟正黑體" w:hAnsiTheme="majorHAnsi" w:hint="eastAsia"/>
        </w:rPr>
        <w:t>StringUtils.isNot</w:t>
      </w:r>
      <w:r w:rsidR="00921285">
        <w:rPr>
          <w:rFonts w:asciiTheme="majorHAnsi" w:eastAsia="微軟正黑體" w:hAnsiTheme="majorHAnsi" w:hint="eastAsia"/>
        </w:rPr>
        <w:t>Blank</w:t>
      </w:r>
      <w:proofErr w:type="spellEnd"/>
      <w:r>
        <w:rPr>
          <w:rFonts w:asciiTheme="majorHAnsi" w:eastAsia="微軟正黑體" w:hAnsiTheme="majorHAnsi" w:hint="eastAsia"/>
        </w:rPr>
        <w:t>(</w:t>
      </w:r>
      <w:r w:rsidR="002569C6" w:rsidRPr="002569C6">
        <w:rPr>
          <w:rFonts w:asciiTheme="majorHAnsi" w:eastAsia="微軟正黑體" w:hAnsiTheme="majorHAnsi"/>
        </w:rPr>
        <w:t>student</w:t>
      </w:r>
      <w:r>
        <w:rPr>
          <w:rFonts w:asciiTheme="majorHAnsi" w:eastAsia="微軟正黑體" w:hAnsiTheme="majorHAnsi" w:hint="eastAsia"/>
        </w:rPr>
        <w:t>)) {</w:t>
      </w:r>
    </w:p>
    <w:p w:rsidR="004E34C3" w:rsidRDefault="002569C6" w:rsidP="004E34C3">
      <w:pPr>
        <w:ind w:leftChars="360" w:left="728" w:hanging="8"/>
        <w:rPr>
          <w:rFonts w:asciiTheme="majorHAnsi" w:eastAsia="微軟正黑體" w:hAnsi="微軟正黑體"/>
        </w:rPr>
      </w:pPr>
      <w:proofErr w:type="spellStart"/>
      <w:r w:rsidRPr="008058D5">
        <w:rPr>
          <w:rFonts w:asciiTheme="majorHAnsi" w:eastAsia="微軟正黑體" w:hAnsi="微軟正黑體"/>
        </w:rPr>
        <w:t>designated</w:t>
      </w:r>
      <w:r>
        <w:rPr>
          <w:rFonts w:asciiTheme="majorHAnsi" w:eastAsia="微軟正黑體" w:hAnsi="微軟正黑體" w:hint="eastAsia"/>
        </w:rPr>
        <w:t>A</w:t>
      </w:r>
      <w:r w:rsidRPr="008058D5">
        <w:rPr>
          <w:rFonts w:asciiTheme="majorHAnsi" w:eastAsia="微軟正黑體" w:hAnsi="微軟正黑體"/>
        </w:rPr>
        <w:t>pprover</w:t>
      </w:r>
      <w:r>
        <w:rPr>
          <w:rFonts w:asciiTheme="majorHAnsi" w:eastAsia="微軟正黑體" w:hAnsi="微軟正黑體" w:hint="eastAsia"/>
        </w:rPr>
        <w:t>.student</w:t>
      </w:r>
      <w:proofErr w:type="spellEnd"/>
      <w:r w:rsidR="004E34C3">
        <w:rPr>
          <w:rFonts w:asciiTheme="majorHAnsi" w:eastAsia="微軟正黑體" w:hAnsi="微軟正黑體" w:hint="eastAsia"/>
        </w:rPr>
        <w:t xml:space="preserve"> </w:t>
      </w:r>
      <w:proofErr w:type="gramStart"/>
      <w:r w:rsidR="004E34C3">
        <w:rPr>
          <w:rFonts w:asciiTheme="majorHAnsi" w:eastAsia="微軟正黑體" w:hAnsi="微軟正黑體" w:hint="eastAsia"/>
        </w:rPr>
        <w:t>= :</w:t>
      </w:r>
      <w:r>
        <w:rPr>
          <w:rFonts w:asciiTheme="majorHAnsi" w:eastAsia="微軟正黑體" w:hAnsi="微軟正黑體" w:hint="eastAsia"/>
        </w:rPr>
        <w:t>student</w:t>
      </w:r>
      <w:proofErr w:type="gramEnd"/>
    </w:p>
    <w:p w:rsidR="004D437D" w:rsidRDefault="004D437D" w:rsidP="00921285">
      <w:pPr>
        <w:ind w:leftChars="360" w:left="720" w:firstLine="720"/>
        <w:rPr>
          <w:rFonts w:asciiTheme="majorHAnsi" w:eastAsia="微軟正黑體" w:hAnsiTheme="majorHAnsi"/>
        </w:rPr>
      </w:pPr>
    </w:p>
    <w:p w:rsidR="004D437D" w:rsidRDefault="004D437D" w:rsidP="004D437D">
      <w:pPr>
        <w:ind w:leftChars="360" w:left="720" w:firstLine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>}</w:t>
      </w:r>
    </w:p>
    <w:p w:rsidR="008058D5" w:rsidRPr="00704449" w:rsidRDefault="008058D5" w:rsidP="008058D5">
      <w:pPr>
        <w:ind w:leftChars="360" w:left="728" w:hanging="8"/>
        <w:rPr>
          <w:rFonts w:asciiTheme="majorHAnsi" w:eastAsia="微軟正黑體" w:hAnsiTheme="majorHAnsi"/>
        </w:rPr>
      </w:pPr>
      <w:r w:rsidRPr="00704449">
        <w:rPr>
          <w:rFonts w:asciiTheme="majorHAnsi" w:eastAsia="微軟正黑體" w:hAnsiTheme="majorHAnsi" w:cs="Courier New"/>
          <w:color w:val="008080"/>
        </w:rPr>
        <w:t>--</w:t>
      </w:r>
      <w:r>
        <w:rPr>
          <w:rFonts w:asciiTheme="majorHAnsi" w:eastAsia="微軟正黑體" w:hAnsi="微軟正黑體" w:cs="Courier New" w:hint="eastAsia"/>
          <w:color w:val="008080"/>
        </w:rPr>
        <w:t>指定覆核人員</w:t>
      </w:r>
    </w:p>
    <w:p w:rsidR="002569C6" w:rsidRDefault="008058D5" w:rsidP="002569C6">
      <w:pPr>
        <w:ind w:leftChars="360" w:left="728" w:hanging="8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if</w:t>
      </w:r>
      <w:proofErr w:type="gramEnd"/>
      <w:r>
        <w:rPr>
          <w:rFonts w:asciiTheme="majorHAnsi" w:eastAsia="微軟正黑體" w:hAnsiTheme="majorHAnsi" w:hint="eastAsia"/>
        </w:rPr>
        <w:t xml:space="preserve"> (</w:t>
      </w:r>
      <w:proofErr w:type="spellStart"/>
      <w:r>
        <w:rPr>
          <w:rFonts w:asciiTheme="majorHAnsi" w:eastAsia="微軟正黑體" w:hAnsiTheme="majorHAnsi" w:hint="eastAsia"/>
        </w:rPr>
        <w:t>StringUtils.isNotBlank</w:t>
      </w:r>
      <w:proofErr w:type="spellEnd"/>
      <w:r>
        <w:rPr>
          <w:rFonts w:asciiTheme="majorHAnsi" w:eastAsia="微軟正黑體" w:hAnsiTheme="majorHAnsi" w:hint="eastAsia"/>
        </w:rPr>
        <w:t>(</w:t>
      </w:r>
      <w:r w:rsidR="002569C6">
        <w:rPr>
          <w:rFonts w:asciiTheme="majorHAnsi" w:eastAsia="微軟正黑體" w:hAnsiTheme="majorHAnsi" w:hint="eastAsia"/>
        </w:rPr>
        <w:t>teacher</w:t>
      </w:r>
      <w:r>
        <w:rPr>
          <w:rFonts w:asciiTheme="majorHAnsi" w:eastAsia="微軟正黑體" w:hAnsiTheme="majorHAnsi" w:hint="eastAsia"/>
        </w:rPr>
        <w:t>)) {</w:t>
      </w:r>
    </w:p>
    <w:p w:rsidR="008058D5" w:rsidRDefault="002569C6" w:rsidP="002569C6">
      <w:pPr>
        <w:ind w:leftChars="360" w:left="728" w:hanging="8"/>
        <w:rPr>
          <w:rFonts w:asciiTheme="majorHAnsi" w:eastAsia="微軟正黑體" w:hAnsiTheme="majorHAnsi"/>
        </w:rPr>
      </w:pPr>
      <w:proofErr w:type="spellStart"/>
      <w:r w:rsidRPr="008058D5">
        <w:rPr>
          <w:rFonts w:asciiTheme="majorHAnsi" w:eastAsia="微軟正黑體" w:hAnsi="微軟正黑體"/>
        </w:rPr>
        <w:t>designated</w:t>
      </w:r>
      <w:r>
        <w:rPr>
          <w:rFonts w:asciiTheme="majorHAnsi" w:eastAsia="微軟正黑體" w:hAnsi="微軟正黑體" w:hint="eastAsia"/>
        </w:rPr>
        <w:t>A</w:t>
      </w:r>
      <w:r w:rsidRPr="008058D5">
        <w:rPr>
          <w:rFonts w:asciiTheme="majorHAnsi" w:eastAsia="微軟正黑體" w:hAnsi="微軟正黑體"/>
        </w:rPr>
        <w:t>pprover</w:t>
      </w:r>
      <w:r>
        <w:rPr>
          <w:rFonts w:asciiTheme="majorHAnsi" w:eastAsia="微軟正黑體" w:hAnsi="微軟正黑體" w:hint="eastAsia"/>
        </w:rPr>
        <w:t>.teacher</w:t>
      </w:r>
      <w:proofErr w:type="spellEnd"/>
      <w:r>
        <w:rPr>
          <w:rFonts w:asciiTheme="majorHAnsi" w:eastAsia="微軟正黑體" w:hAnsi="微軟正黑體" w:hint="eastAsia"/>
        </w:rPr>
        <w:t xml:space="preserve"> </w:t>
      </w:r>
      <w:proofErr w:type="gramStart"/>
      <w:r>
        <w:rPr>
          <w:rFonts w:asciiTheme="majorHAnsi" w:eastAsia="微軟正黑體" w:hAnsi="微軟正黑體" w:hint="eastAsia"/>
        </w:rPr>
        <w:t>= :teacher</w:t>
      </w:r>
      <w:proofErr w:type="gramEnd"/>
    </w:p>
    <w:p w:rsidR="008058D5" w:rsidRDefault="008058D5" w:rsidP="008058D5">
      <w:pPr>
        <w:ind w:leftChars="360" w:left="720" w:firstLine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>}</w:t>
      </w:r>
    </w:p>
    <w:p w:rsidR="00ED1BF0" w:rsidRPr="00704449" w:rsidRDefault="00ED1BF0" w:rsidP="00ED1BF0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cs="Courier New" w:hint="eastAsia"/>
          <w:color w:val="008080"/>
        </w:rPr>
        <w:t>-</w:t>
      </w:r>
      <w:r w:rsidRPr="00704449">
        <w:rPr>
          <w:rFonts w:asciiTheme="majorHAnsi" w:eastAsia="微軟正黑體" w:hAnsiTheme="majorHAnsi" w:cs="Courier New"/>
          <w:color w:val="008080"/>
        </w:rPr>
        <w:t>-</w:t>
      </w:r>
      <w:r>
        <w:rPr>
          <w:rFonts w:asciiTheme="majorHAnsi" w:eastAsia="微軟正黑體" w:hAnsiTheme="majorHAnsi" w:cs="Courier New" w:hint="eastAsia"/>
          <w:color w:val="008080"/>
        </w:rPr>
        <w:t>排序：</w:t>
      </w:r>
    </w:p>
    <w:p w:rsidR="0088093D" w:rsidRDefault="00371F1D" w:rsidP="0088093D">
      <w:pPr>
        <w:ind w:leftChars="360" w:left="728" w:hanging="8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order</w:t>
      </w:r>
      <w:proofErr w:type="gramEnd"/>
      <w:r>
        <w:rPr>
          <w:rFonts w:asciiTheme="majorHAnsi" w:eastAsia="微軟正黑體" w:hAnsiTheme="majorHAnsi" w:hint="eastAsia"/>
        </w:rPr>
        <w:t xml:space="preserve"> by </w:t>
      </w:r>
      <w:proofErr w:type="spellStart"/>
      <w:r w:rsidR="002569C6" w:rsidRPr="008058D5">
        <w:rPr>
          <w:rFonts w:asciiTheme="majorHAnsi" w:eastAsia="微軟正黑體" w:hAnsi="微軟正黑體"/>
        </w:rPr>
        <w:t>designated</w:t>
      </w:r>
      <w:r w:rsidR="002569C6">
        <w:rPr>
          <w:rFonts w:asciiTheme="majorHAnsi" w:eastAsia="微軟正黑體" w:hAnsi="微軟正黑體" w:hint="eastAsia"/>
        </w:rPr>
        <w:t>A</w:t>
      </w:r>
      <w:r w:rsidR="002569C6" w:rsidRPr="008058D5">
        <w:rPr>
          <w:rFonts w:asciiTheme="majorHAnsi" w:eastAsia="微軟正黑體" w:hAnsi="微軟正黑體"/>
        </w:rPr>
        <w:t>pprover</w:t>
      </w:r>
      <w:r>
        <w:rPr>
          <w:rFonts w:asciiTheme="majorHAnsi" w:eastAsia="微軟正黑體" w:hAnsiTheme="majorHAnsi" w:hint="eastAsia"/>
        </w:rPr>
        <w:t>.</w:t>
      </w:r>
      <w:r w:rsidR="008214DA">
        <w:rPr>
          <w:rFonts w:asciiTheme="majorHAnsi" w:eastAsia="微軟正黑體" w:hAnsiTheme="majorHAnsi" w:hint="eastAsia"/>
        </w:rPr>
        <w:t>create</w:t>
      </w:r>
      <w:r w:rsidR="008D3FB9">
        <w:rPr>
          <w:rFonts w:asciiTheme="majorHAnsi" w:eastAsia="微軟正黑體" w:hAnsiTheme="majorHAnsi" w:hint="eastAsia"/>
        </w:rPr>
        <w:t>T</w:t>
      </w:r>
      <w:r>
        <w:rPr>
          <w:rFonts w:asciiTheme="majorHAnsi" w:eastAsia="微軟正黑體" w:hAnsiTheme="majorHAnsi" w:hint="eastAsia"/>
        </w:rPr>
        <w:t>ime</w:t>
      </w:r>
      <w:proofErr w:type="spellEnd"/>
      <w:r>
        <w:rPr>
          <w:rFonts w:asciiTheme="majorHAnsi" w:eastAsia="微軟正黑體" w:hAnsiTheme="majorHAnsi" w:hint="eastAsia"/>
        </w:rPr>
        <w:t xml:space="preserve"> </w:t>
      </w:r>
      <w:proofErr w:type="spellStart"/>
      <w:r>
        <w:rPr>
          <w:rFonts w:asciiTheme="majorHAnsi" w:eastAsia="微軟正黑體" w:hAnsiTheme="majorHAnsi" w:hint="eastAsia"/>
        </w:rPr>
        <w:t>asc</w:t>
      </w:r>
      <w:proofErr w:type="spellEnd"/>
    </w:p>
    <w:p w:rsidR="00ED1BF0" w:rsidRPr="004D437D" w:rsidRDefault="00ED1BF0" w:rsidP="0088093D">
      <w:pPr>
        <w:ind w:leftChars="360" w:left="728" w:hanging="8"/>
        <w:rPr>
          <w:rFonts w:asciiTheme="majorHAnsi" w:eastAsia="微軟正黑體" w:hAnsiTheme="majorHAnsi"/>
        </w:rPr>
      </w:pPr>
    </w:p>
    <w:p w:rsidR="00890600" w:rsidRDefault="00890600" w:rsidP="00890600">
      <w:pPr>
        <w:pStyle w:val="1"/>
        <w:numPr>
          <w:ilvl w:val="1"/>
          <w:numId w:val="5"/>
        </w:numPr>
        <w:rPr>
          <w:rFonts w:asciiTheme="majorHAnsi" w:eastAsia="微軟正黑體" w:hAnsi="微軟正黑體"/>
        </w:rPr>
      </w:pPr>
      <w:bookmarkStart w:id="12" w:name="_Toc476835925"/>
      <w:r>
        <w:rPr>
          <w:rFonts w:asciiTheme="majorHAnsi" w:eastAsia="微軟正黑體" w:hAnsi="微軟正黑體" w:hint="eastAsia"/>
        </w:rPr>
        <w:t>新增初始化載入：</w:t>
      </w:r>
      <w:bookmarkEnd w:id="12"/>
    </w:p>
    <w:p w:rsidR="00890600" w:rsidRPr="00890600" w:rsidRDefault="00890600" w:rsidP="00890600">
      <w:pPr>
        <w:ind w:leftChars="360" w:left="728" w:hanging="8"/>
        <w:rPr>
          <w:rFonts w:asciiTheme="majorHAnsi" w:eastAsia="微軟正黑體" w:hAnsi="微軟正黑體"/>
        </w:rPr>
      </w:pPr>
    </w:p>
    <w:p w:rsidR="002569C6" w:rsidRDefault="002569C6" w:rsidP="002569C6">
      <w:pPr>
        <w:ind w:leftChars="360" w:left="728" w:hanging="8"/>
        <w:rPr>
          <w:rFonts w:asciiTheme="majorHAnsi" w:eastAsia="微軟正黑體" w:hAnsi="微軟正黑體" w:hint="eastAsia"/>
        </w:rPr>
      </w:pPr>
      <w:r>
        <w:rPr>
          <w:rFonts w:asciiTheme="majorHAnsi" w:eastAsia="微軟正黑體" w:hAnsi="微軟正黑體" w:hint="eastAsia"/>
          <w:bdr w:val="single" w:sz="4" w:space="0" w:color="auto"/>
        </w:rPr>
        <w:t>初核人員</w:t>
      </w:r>
      <w:r w:rsidRPr="008058D5">
        <w:rPr>
          <w:rFonts w:asciiTheme="majorHAnsi" w:eastAsia="微軟正黑體" w:hAnsi="微軟正黑體" w:hint="eastAsia"/>
        </w:rPr>
        <w:t>、</w:t>
      </w:r>
      <w:r>
        <w:rPr>
          <w:rFonts w:asciiTheme="majorHAnsi" w:eastAsia="微軟正黑體" w:hAnsi="微軟正黑體" w:hint="eastAsia"/>
          <w:bdr w:val="single" w:sz="4" w:space="0" w:color="auto"/>
        </w:rPr>
        <w:t>指定覆核人員</w:t>
      </w:r>
      <w:r>
        <w:rPr>
          <w:rFonts w:asciiTheme="majorHAnsi" w:eastAsia="微軟正黑體" w:hAnsi="微軟正黑體" w:hint="eastAsia"/>
        </w:rPr>
        <w:t>下拉選單</w:t>
      </w:r>
    </w:p>
    <w:p w:rsidR="00D468E5" w:rsidRDefault="00D468E5" w:rsidP="002569C6">
      <w:pPr>
        <w:ind w:leftChars="360" w:left="728" w:hanging="8"/>
        <w:rPr>
          <w:rFonts w:asciiTheme="majorHAnsi" w:eastAsia="微軟正黑體" w:hAnsi="微軟正黑體" w:hint="eastAsia"/>
        </w:rPr>
      </w:pPr>
    </w:p>
    <w:p w:rsidR="00D468E5" w:rsidRDefault="00D468E5" w:rsidP="00D468E5">
      <w:pPr>
        <w:ind w:leftChars="360" w:left="728" w:hanging="8"/>
        <w:rPr>
          <w:rFonts w:asciiTheme="majorHAnsi" w:eastAsia="微軟正黑體" w:hAnsi="微軟正黑體" w:hint="eastAsia"/>
        </w:rPr>
      </w:pPr>
      <w:r>
        <w:rPr>
          <w:rFonts w:asciiTheme="majorHAnsi" w:eastAsia="微軟正黑體" w:hAnsi="微軟正黑體" w:hint="eastAsia"/>
        </w:rPr>
        <w:t>依照使用者所屬作業單位取得核保人員清單。</w:t>
      </w:r>
    </w:p>
    <w:p w:rsidR="00D468E5" w:rsidRPr="00853645" w:rsidRDefault="00D468E5" w:rsidP="00D468E5">
      <w:pPr>
        <w:pStyle w:val="af"/>
        <w:numPr>
          <w:ilvl w:val="0"/>
          <w:numId w:val="16"/>
        </w:numPr>
        <w:ind w:leftChars="0"/>
        <w:rPr>
          <w:rFonts w:asciiTheme="majorHAnsi" w:eastAsia="微軟正黑體" w:hAnsi="微軟正黑體"/>
        </w:rPr>
      </w:pPr>
      <w:r w:rsidRPr="00853645">
        <w:rPr>
          <w:rFonts w:asciiTheme="majorHAnsi" w:eastAsia="微軟正黑體" w:hAnsi="微軟正黑體" w:hint="eastAsia"/>
        </w:rPr>
        <w:t>各區非總公司：屬於</w:t>
      </w:r>
      <w:r w:rsidRPr="000739E6">
        <w:rPr>
          <w:rFonts w:asciiTheme="majorHAnsi" w:eastAsia="微軟正黑體" w:hAnsi="微軟正黑體" w:hint="eastAsia"/>
          <w:u w:val="single"/>
        </w:rPr>
        <w:t>同作業單位</w:t>
      </w:r>
      <w:r w:rsidRPr="000739E6">
        <w:rPr>
          <w:rFonts w:asciiTheme="majorHAnsi" w:eastAsia="微軟正黑體" w:hAnsi="微軟正黑體" w:hint="eastAsia"/>
        </w:rPr>
        <w:t>內</w:t>
      </w:r>
      <w:r w:rsidRPr="00853645">
        <w:rPr>
          <w:rFonts w:asciiTheme="majorHAnsi" w:eastAsia="微軟正黑體" w:hAnsi="微軟正黑體" w:hint="eastAsia"/>
        </w:rPr>
        <w:t>的新契約核保人員角色群組的所有人員。</w:t>
      </w:r>
    </w:p>
    <w:p w:rsidR="00D468E5" w:rsidRPr="00853645" w:rsidRDefault="00D468E5" w:rsidP="00D468E5">
      <w:pPr>
        <w:pStyle w:val="af"/>
        <w:numPr>
          <w:ilvl w:val="0"/>
          <w:numId w:val="16"/>
        </w:numPr>
        <w:ind w:leftChars="0"/>
        <w:rPr>
          <w:rFonts w:asciiTheme="majorHAnsi" w:eastAsia="微軟正黑體" w:hAnsi="微軟正黑體" w:hint="eastAsia"/>
        </w:rPr>
      </w:pPr>
      <w:r w:rsidRPr="00853645">
        <w:rPr>
          <w:rFonts w:asciiTheme="majorHAnsi" w:eastAsia="微軟正黑體" w:hAnsi="微軟正黑體" w:hint="eastAsia"/>
        </w:rPr>
        <w:t>總公司</w:t>
      </w:r>
      <w:r w:rsidRPr="00853645">
        <w:rPr>
          <w:rFonts w:asciiTheme="majorHAnsi" w:eastAsia="微軟正黑體" w:hAnsi="微軟正黑體" w:hint="eastAsia"/>
        </w:rPr>
        <w:t>(</w:t>
      </w:r>
      <w:proofErr w:type="spellStart"/>
      <w:r w:rsidRPr="00853645">
        <w:rPr>
          <w:rFonts w:asciiTheme="majorHAnsi" w:eastAsia="微軟正黑體" w:hAnsi="微軟正黑體" w:hint="eastAsia"/>
        </w:rPr>
        <w:t>unit_H</w:t>
      </w:r>
      <w:proofErr w:type="spellEnd"/>
      <w:r w:rsidRPr="00853645">
        <w:rPr>
          <w:rFonts w:asciiTheme="majorHAnsi" w:eastAsia="微軟正黑體" w:hAnsi="微軟正黑體" w:hint="eastAsia"/>
        </w:rPr>
        <w:t>)</w:t>
      </w:r>
      <w:r w:rsidRPr="00853645">
        <w:rPr>
          <w:rFonts w:asciiTheme="majorHAnsi" w:eastAsia="微軟正黑體" w:hAnsi="微軟正黑體" w:hint="eastAsia"/>
        </w:rPr>
        <w:t>：新契約核保人員角色群組的所有人員。</w:t>
      </w:r>
    </w:p>
    <w:p w:rsidR="00D468E5" w:rsidRPr="00D468E5" w:rsidRDefault="00D468E5" w:rsidP="002569C6">
      <w:pPr>
        <w:ind w:leftChars="360" w:left="728" w:hanging="8"/>
        <w:rPr>
          <w:rFonts w:asciiTheme="majorHAnsi" w:eastAsia="微軟正黑體" w:hAnsi="微軟正黑體"/>
        </w:rPr>
      </w:pPr>
      <w:bookmarkStart w:id="13" w:name="_GoBack"/>
      <w:bookmarkEnd w:id="13"/>
    </w:p>
    <w:p w:rsidR="002569C6" w:rsidRPr="00F51835" w:rsidRDefault="002569C6" w:rsidP="002569C6">
      <w:pPr>
        <w:ind w:leftChars="360" w:left="728" w:hanging="8"/>
        <w:rPr>
          <w:rFonts w:asciiTheme="majorHAnsi" w:eastAsia="微軟正黑體" w:hAnsi="微軟正黑體"/>
        </w:rPr>
      </w:pPr>
      <w:commentRangeStart w:id="14"/>
      <w:r w:rsidRPr="00F51835">
        <w:rPr>
          <w:rFonts w:asciiTheme="majorHAnsi" w:eastAsia="微軟正黑體" w:hAnsi="微軟正黑體" w:hint="eastAsia"/>
        </w:rPr>
        <w:t>取得所有</w:t>
      </w:r>
      <w:r>
        <w:rPr>
          <w:rFonts w:asciiTheme="majorHAnsi" w:eastAsia="微軟正黑體" w:hAnsi="微軟正黑體" w:hint="eastAsia"/>
        </w:rPr>
        <w:t>新契約核保</w:t>
      </w:r>
      <w:r w:rsidRPr="00F51835">
        <w:rPr>
          <w:rFonts w:asciiTheme="majorHAnsi" w:eastAsia="微軟正黑體" w:hAnsi="微軟正黑體" w:hint="eastAsia"/>
        </w:rPr>
        <w:t>角色使用者；</w:t>
      </w:r>
      <w:r w:rsidRPr="00F51835">
        <w:rPr>
          <w:rFonts w:asciiTheme="majorHAnsi" w:eastAsia="微軟正黑體" w:hAnsi="微軟正黑體"/>
        </w:rPr>
        <w:sym w:font="Wingdings" w:char="F0E8"/>
      </w:r>
      <w:r w:rsidRPr="00F51835">
        <w:rPr>
          <w:rFonts w:asciiTheme="majorHAnsi" w:eastAsia="微軟正黑體" w:hAnsi="微軟正黑體" w:hint="eastAsia"/>
        </w:rPr>
        <w:t xml:space="preserve"> </w:t>
      </w:r>
      <w:proofErr w:type="spellStart"/>
      <w:r w:rsidRPr="00F51835">
        <w:rPr>
          <w:rFonts w:asciiTheme="majorHAnsi" w:eastAsia="微軟正黑體" w:hAnsi="微軟正黑體" w:hint="eastAsia"/>
        </w:rPr>
        <w:t>PortalClient</w:t>
      </w:r>
      <w:proofErr w:type="spellEnd"/>
      <w:r w:rsidRPr="00F51835">
        <w:rPr>
          <w:rFonts w:asciiTheme="majorHAnsi" w:eastAsia="微軟正黑體" w:hAnsi="微軟正黑體" w:hint="eastAsia"/>
        </w:rPr>
        <w:t xml:space="preserve"> API</w:t>
      </w:r>
    </w:p>
    <w:p w:rsidR="002569C6" w:rsidRDefault="002569C6" w:rsidP="002569C6">
      <w:pPr>
        <w:ind w:leftChars="360" w:left="728" w:hanging="8"/>
        <w:rPr>
          <w:rFonts w:asciiTheme="majorHAnsi" w:eastAsia="微軟正黑體" w:hAnsi="微軟正黑體"/>
        </w:rPr>
      </w:pPr>
      <w:r w:rsidRPr="004C499F">
        <w:rPr>
          <w:rFonts w:asciiTheme="majorHAnsi" w:eastAsia="微軟正黑體" w:hAnsi="微軟正黑體"/>
        </w:rPr>
        <w:t>List&lt;</w:t>
      </w:r>
      <w:proofErr w:type="spellStart"/>
      <w:r w:rsidRPr="004C499F">
        <w:rPr>
          <w:rFonts w:asciiTheme="majorHAnsi" w:eastAsia="微軟正黑體" w:hAnsi="微軟正黑體"/>
        </w:rPr>
        <w:t>UserGroupWSVo</w:t>
      </w:r>
      <w:proofErr w:type="spellEnd"/>
      <w:r w:rsidRPr="004C499F">
        <w:rPr>
          <w:rFonts w:asciiTheme="majorHAnsi" w:eastAsia="微軟正黑體" w:hAnsi="微軟正黑體"/>
        </w:rPr>
        <w:t xml:space="preserve">&gt; </w:t>
      </w:r>
      <w:proofErr w:type="spellStart"/>
      <w:proofErr w:type="gramStart"/>
      <w:r w:rsidRPr="004C499F">
        <w:rPr>
          <w:rFonts w:asciiTheme="majorHAnsi" w:eastAsia="微軟正黑體" w:hAnsi="微軟正黑體"/>
        </w:rPr>
        <w:t>findGroupsByAppID</w:t>
      </w:r>
      <w:proofErr w:type="spellEnd"/>
      <w:r w:rsidRPr="004C499F">
        <w:rPr>
          <w:rFonts w:asciiTheme="majorHAnsi" w:eastAsia="微軟正黑體" w:hAnsi="微軟正黑體"/>
        </w:rPr>
        <w:t>(</w:t>
      </w:r>
      <w:proofErr w:type="gramEnd"/>
      <w:r w:rsidRPr="004C499F">
        <w:rPr>
          <w:rFonts w:asciiTheme="majorHAnsi" w:eastAsia="微軟正黑體" w:hAnsi="微軟正黑體"/>
        </w:rPr>
        <w:t xml:space="preserve">String </w:t>
      </w:r>
      <w:proofErr w:type="spellStart"/>
      <w:r w:rsidRPr="004C499F">
        <w:rPr>
          <w:rFonts w:asciiTheme="majorHAnsi" w:eastAsia="微軟正黑體" w:hAnsi="微軟正黑體"/>
        </w:rPr>
        <w:t>appId</w:t>
      </w:r>
      <w:proofErr w:type="spellEnd"/>
      <w:r w:rsidRPr="004C499F">
        <w:rPr>
          <w:rFonts w:asciiTheme="majorHAnsi" w:eastAsia="微軟正黑體" w:hAnsi="微軟正黑體"/>
        </w:rPr>
        <w:t>)</w:t>
      </w:r>
    </w:p>
    <w:p w:rsidR="002569C6" w:rsidRDefault="002569C6" w:rsidP="002569C6">
      <w:pPr>
        <w:ind w:leftChars="360" w:left="728" w:hanging="8"/>
        <w:rPr>
          <w:rFonts w:asciiTheme="majorHAnsi" w:eastAsia="微軟正黑體" w:hAnsi="微軟正黑體"/>
        </w:rPr>
      </w:pPr>
      <w:proofErr w:type="spellStart"/>
      <w:proofErr w:type="gramStart"/>
      <w:r>
        <w:rPr>
          <w:rFonts w:asciiTheme="majorHAnsi" w:eastAsia="微軟正黑體" w:hAnsi="微軟正黑體" w:hint="eastAsia"/>
        </w:rPr>
        <w:t>appId</w:t>
      </w:r>
      <w:proofErr w:type="spellEnd"/>
      <w:proofErr w:type="gramEnd"/>
      <w:r>
        <w:rPr>
          <w:rFonts w:asciiTheme="majorHAnsi" w:eastAsia="微軟正黑體" w:hAnsi="微軟正黑體" w:hint="eastAsia"/>
        </w:rPr>
        <w:t xml:space="preserve"> = </w:t>
      </w:r>
      <w:proofErr w:type="spellStart"/>
      <w:r w:rsidRPr="00F51835">
        <w:rPr>
          <w:rFonts w:asciiTheme="majorHAnsi" w:eastAsia="微軟正黑體" w:hAnsi="微軟正黑體"/>
        </w:rPr>
        <w:t>appContext.getSystemID</w:t>
      </w:r>
      <w:proofErr w:type="spellEnd"/>
      <w:r w:rsidRPr="00F51835">
        <w:rPr>
          <w:rFonts w:asciiTheme="majorHAnsi" w:eastAsia="微軟正黑體" w:hAnsi="微軟正黑體"/>
        </w:rPr>
        <w:t>()</w:t>
      </w:r>
      <w:r>
        <w:rPr>
          <w:rFonts w:asciiTheme="majorHAnsi" w:eastAsia="微軟正黑體" w:hAnsi="微軟正黑體" w:hint="eastAsia"/>
        </w:rPr>
        <w:t>;</w:t>
      </w:r>
    </w:p>
    <w:p w:rsidR="002569C6" w:rsidRPr="00E0240C" w:rsidRDefault="002569C6" w:rsidP="002569C6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取出</w:t>
      </w:r>
      <w:r>
        <w:rPr>
          <w:rFonts w:asciiTheme="majorHAnsi" w:eastAsia="微軟正黑體" w:hAnsi="微軟正黑體" w:hint="eastAsia"/>
        </w:rPr>
        <w:t>group</w:t>
      </w:r>
      <w:r>
        <w:rPr>
          <w:rFonts w:asciiTheme="majorHAnsi" w:eastAsia="微軟正黑體" w:hAnsi="微軟正黑體" w:hint="eastAsia"/>
        </w:rPr>
        <w:t>開頭屬於</w:t>
      </w:r>
      <w:proofErr w:type="spellStart"/>
      <w:r>
        <w:rPr>
          <w:rFonts w:asciiTheme="majorHAnsi" w:eastAsia="微軟正黑體" w:hAnsi="微軟正黑體" w:hint="eastAsia"/>
        </w:rPr>
        <w:t>uwNB</w:t>
      </w:r>
      <w:proofErr w:type="spellEnd"/>
      <w:r>
        <w:rPr>
          <w:rFonts w:asciiTheme="majorHAnsi" w:eastAsia="微軟正黑體" w:hAnsi="微軟正黑體" w:hint="eastAsia"/>
        </w:rPr>
        <w:t>的使用者</w:t>
      </w:r>
      <w:r>
        <w:rPr>
          <w:rFonts w:asciiTheme="majorHAnsi" w:eastAsia="微軟正黑體" w:hAnsi="微軟正黑體" w:hint="eastAsia"/>
        </w:rPr>
        <w:t>(</w:t>
      </w:r>
      <w:r>
        <w:rPr>
          <w:rFonts w:asciiTheme="majorHAnsi" w:eastAsia="微軟正黑體" w:hAnsi="微軟正黑體" w:hint="eastAsia"/>
        </w:rPr>
        <w:t>不重複出現</w:t>
      </w:r>
      <w:r>
        <w:rPr>
          <w:rFonts w:asciiTheme="majorHAnsi" w:eastAsia="微軟正黑體" w:hAnsi="微軟正黑體" w:hint="eastAsia"/>
        </w:rPr>
        <w:t>)</w:t>
      </w:r>
      <w:commentRangeEnd w:id="14"/>
      <w:r w:rsidR="00673B87">
        <w:rPr>
          <w:rStyle w:val="af0"/>
        </w:rPr>
        <w:commentReference w:id="14"/>
      </w:r>
    </w:p>
    <w:p w:rsidR="00890600" w:rsidRPr="00890600" w:rsidRDefault="00890600" w:rsidP="00890600">
      <w:pPr>
        <w:ind w:leftChars="360" w:left="728" w:hanging="8"/>
        <w:rPr>
          <w:rFonts w:asciiTheme="majorHAnsi" w:eastAsia="微軟正黑體" w:hAnsi="微軟正黑體"/>
        </w:rPr>
      </w:pPr>
    </w:p>
    <w:p w:rsidR="00C624C1" w:rsidRDefault="00890600" w:rsidP="002B1D64">
      <w:pPr>
        <w:pStyle w:val="1"/>
        <w:numPr>
          <w:ilvl w:val="1"/>
          <w:numId w:val="5"/>
        </w:numPr>
        <w:rPr>
          <w:rFonts w:asciiTheme="majorHAnsi" w:eastAsia="微軟正黑體" w:hAnsi="微軟正黑體"/>
        </w:rPr>
      </w:pPr>
      <w:bookmarkStart w:id="15" w:name="_Toc476835926"/>
      <w:r w:rsidRPr="00A534E8">
        <w:rPr>
          <w:rFonts w:asciiTheme="majorHAnsi" w:eastAsia="微軟正黑體" w:hAnsi="微軟正黑體"/>
        </w:rPr>
        <w:t>新增</w:t>
      </w:r>
      <w:r>
        <w:rPr>
          <w:rFonts w:asciiTheme="majorHAnsi" w:eastAsia="微軟正黑體" w:hAnsi="微軟正黑體" w:hint="eastAsia"/>
        </w:rPr>
        <w:t>：</w:t>
      </w:r>
      <w:bookmarkEnd w:id="15"/>
    </w:p>
    <w:p w:rsidR="00C624C1" w:rsidRDefault="00C624C1" w:rsidP="001901C3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系統確認使用者輸入資料格式正確</w:t>
      </w:r>
      <w:r w:rsidR="0072697F">
        <w:rPr>
          <w:rFonts w:asciiTheme="majorHAnsi" w:eastAsia="微軟正黑體" w:hAnsi="微軟正黑體" w:hint="eastAsia"/>
        </w:rPr>
        <w:t>。</w:t>
      </w:r>
      <w:r w:rsidR="0072697F">
        <w:rPr>
          <w:rFonts w:asciiTheme="majorHAnsi" w:eastAsia="微軟正黑體" w:hAnsi="微軟正黑體" w:hint="eastAsia"/>
        </w:rPr>
        <w:t>(</w:t>
      </w:r>
      <w:r w:rsidR="0072697F">
        <w:rPr>
          <w:rFonts w:asciiTheme="majorHAnsi" w:eastAsia="微軟正黑體" w:hAnsi="微軟正黑體" w:hint="eastAsia"/>
        </w:rPr>
        <w:t>請參考</w:t>
      </w:r>
      <w:r w:rsidR="0072697F">
        <w:rPr>
          <w:rFonts w:asciiTheme="majorHAnsi" w:eastAsia="微軟正黑體" w:hAnsi="微軟正黑體" w:hint="eastAsia"/>
        </w:rPr>
        <w:t>BRD</w:t>
      </w:r>
      <w:r w:rsidR="0072697F">
        <w:rPr>
          <w:rFonts w:asciiTheme="majorHAnsi" w:eastAsia="微軟正黑體" w:hAnsi="微軟正黑體" w:hint="eastAsia"/>
        </w:rPr>
        <w:t>內容：新增前檢核</w:t>
      </w:r>
      <w:r w:rsidR="0072697F">
        <w:rPr>
          <w:rFonts w:asciiTheme="majorHAnsi" w:eastAsia="微軟正黑體" w:hAnsi="微軟正黑體" w:hint="eastAsia"/>
        </w:rPr>
        <w:t>)</w:t>
      </w:r>
    </w:p>
    <w:p w:rsidR="00C624C1" w:rsidRDefault="00C624C1" w:rsidP="001901C3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系統新增</w:t>
      </w:r>
      <w:r w:rsidR="00803992">
        <w:rPr>
          <w:rFonts w:asciiTheme="majorHAnsi" w:eastAsia="微軟正黑體" w:hAnsi="微軟正黑體" w:hint="eastAsia"/>
        </w:rPr>
        <w:t>指定授權覆核</w:t>
      </w:r>
      <w:r w:rsidR="008214DA" w:rsidRPr="008214DA">
        <w:rPr>
          <w:rFonts w:asciiTheme="majorHAnsi" w:eastAsia="微軟正黑體" w:hAnsi="微軟正黑體" w:hint="eastAsia"/>
        </w:rPr>
        <w:t>設定資料</w:t>
      </w:r>
      <w:r w:rsidR="00332B34">
        <w:rPr>
          <w:rFonts w:asciiTheme="majorHAnsi" w:eastAsia="微軟正黑體" w:hAnsi="微軟正黑體" w:hint="eastAsia"/>
        </w:rPr>
        <w:t>：</w:t>
      </w:r>
    </w:p>
    <w:tbl>
      <w:tblPr>
        <w:tblStyle w:val="aa"/>
        <w:tblW w:w="0" w:type="auto"/>
        <w:tblInd w:w="728" w:type="dxa"/>
        <w:tblLook w:val="04A0" w:firstRow="1" w:lastRow="0" w:firstColumn="1" w:lastColumn="0" w:noHBand="0" w:noVBand="1"/>
      </w:tblPr>
      <w:tblGrid>
        <w:gridCol w:w="2357"/>
        <w:gridCol w:w="4820"/>
      </w:tblGrid>
      <w:tr w:rsidR="00C624C1" w:rsidTr="002F1D9B">
        <w:trPr>
          <w:trHeight w:val="366"/>
        </w:trPr>
        <w:tc>
          <w:tcPr>
            <w:tcW w:w="7177" w:type="dxa"/>
            <w:gridSpan w:val="2"/>
            <w:shd w:val="clear" w:color="auto" w:fill="548DD4" w:themeFill="text2" w:themeFillTint="99"/>
            <w:vAlign w:val="center"/>
          </w:tcPr>
          <w:p w:rsidR="00C624C1" w:rsidRPr="00C624C1" w:rsidRDefault="00803992" w:rsidP="00803992">
            <w:pPr>
              <w:jc w:val="center"/>
              <w:rPr>
                <w:rFonts w:asciiTheme="majorHAnsi" w:eastAsia="微軟正黑體" w:hAnsiTheme="majorHAnsi"/>
                <w:b/>
                <w:color w:val="FFFFFF" w:themeColor="background1"/>
              </w:rPr>
            </w:pPr>
            <w:r>
              <w:rPr>
                <w:rFonts w:asciiTheme="majorHAnsi" w:eastAsia="微軟正黑體" w:hAnsi="微軟正黑體" w:hint="eastAsia"/>
                <w:b/>
                <w:color w:val="FFFFFF" w:themeColor="background1"/>
              </w:rPr>
              <w:t>指定授權覆核</w:t>
            </w:r>
            <w:r w:rsidR="008214DA" w:rsidRPr="008214DA">
              <w:rPr>
                <w:rFonts w:asciiTheme="majorHAnsi" w:eastAsia="微軟正黑體" w:hAnsi="微軟正黑體" w:hint="eastAsia"/>
                <w:b/>
                <w:color w:val="FFFFFF" w:themeColor="background1"/>
              </w:rPr>
              <w:t>設定</w:t>
            </w:r>
            <w:r w:rsidR="00C624C1" w:rsidRPr="00C624C1">
              <w:rPr>
                <w:rFonts w:asciiTheme="majorHAnsi" w:eastAsia="微軟正黑體" w:hAnsi="微軟正黑體"/>
                <w:b/>
                <w:color w:val="FFFFFF" w:themeColor="background1"/>
              </w:rPr>
              <w:t>檔</w:t>
            </w:r>
            <w:r w:rsidR="00C624C1" w:rsidRPr="00C624C1">
              <w:rPr>
                <w:rFonts w:asciiTheme="majorHAnsi" w:eastAsia="微軟正黑體" w:hAnsiTheme="majorHAnsi"/>
                <w:b/>
                <w:color w:val="FFFFFF" w:themeColor="background1"/>
              </w:rPr>
              <w:t>(</w:t>
            </w:r>
            <w:proofErr w:type="spellStart"/>
            <w:r w:rsidRPr="00803992">
              <w:rPr>
                <w:rFonts w:asciiTheme="majorHAnsi" w:eastAsia="微軟正黑體" w:hAnsiTheme="majorHAnsi"/>
                <w:b/>
                <w:color w:val="FFFFFF" w:themeColor="background1"/>
              </w:rPr>
              <w:t>designated_approver</w:t>
            </w:r>
            <w:proofErr w:type="spellEnd"/>
            <w:r w:rsidR="00C624C1" w:rsidRPr="00C624C1">
              <w:rPr>
                <w:rFonts w:asciiTheme="majorHAnsi" w:eastAsia="微軟正黑體" w:hAnsiTheme="majorHAnsi"/>
                <w:b/>
                <w:color w:val="FFFFFF" w:themeColor="background1"/>
              </w:rPr>
              <w:t>)</w:t>
            </w:r>
            <w:r w:rsidR="004A543D">
              <w:rPr>
                <w:rFonts w:asciiTheme="majorHAnsi" w:eastAsia="微軟正黑體" w:hAnsiTheme="majorHAnsi" w:hint="eastAsia"/>
                <w:b/>
                <w:color w:val="FFFFFF" w:themeColor="background1"/>
              </w:rPr>
              <w:t xml:space="preserve"> [Master]</w:t>
            </w:r>
          </w:p>
        </w:tc>
      </w:tr>
      <w:tr w:rsidR="00C624C1" w:rsidTr="00B346BF">
        <w:trPr>
          <w:trHeight w:val="366"/>
        </w:trPr>
        <w:tc>
          <w:tcPr>
            <w:tcW w:w="2357" w:type="dxa"/>
            <w:shd w:val="clear" w:color="auto" w:fill="BFBFBF" w:themeFill="background1" w:themeFillShade="BF"/>
            <w:vAlign w:val="center"/>
          </w:tcPr>
          <w:p w:rsidR="00C624C1" w:rsidRDefault="00C624C1" w:rsidP="002F1D9B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欄位名稱</w:t>
            </w:r>
          </w:p>
        </w:tc>
        <w:tc>
          <w:tcPr>
            <w:tcW w:w="4820" w:type="dxa"/>
            <w:shd w:val="clear" w:color="auto" w:fill="BFBFBF" w:themeFill="background1" w:themeFillShade="BF"/>
            <w:vAlign w:val="center"/>
          </w:tcPr>
          <w:p w:rsidR="00C624C1" w:rsidRDefault="00C624C1" w:rsidP="002F1D9B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資料來源</w:t>
            </w:r>
          </w:p>
        </w:tc>
      </w:tr>
      <w:tr w:rsidR="00C624C1" w:rsidTr="00B346BF">
        <w:trPr>
          <w:trHeight w:val="366"/>
        </w:trPr>
        <w:tc>
          <w:tcPr>
            <w:tcW w:w="2357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id</w:t>
            </w:r>
          </w:p>
        </w:tc>
        <w:tc>
          <w:tcPr>
            <w:tcW w:w="4820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系統自動產生</w:t>
            </w:r>
            <w:r w:rsidR="0072697F">
              <w:rPr>
                <w:rFonts w:asciiTheme="majorHAnsi" w:eastAsia="微軟正黑體" w:hAnsi="微軟正黑體" w:hint="eastAsia"/>
              </w:rPr>
              <w:t>[PK]</w:t>
            </w:r>
          </w:p>
        </w:tc>
      </w:tr>
      <w:tr w:rsidR="00C624C1" w:rsidTr="00B346BF">
        <w:trPr>
          <w:trHeight w:val="366"/>
        </w:trPr>
        <w:tc>
          <w:tcPr>
            <w:tcW w:w="2357" w:type="dxa"/>
            <w:vAlign w:val="center"/>
          </w:tcPr>
          <w:p w:rsidR="00C624C1" w:rsidRDefault="00803992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student</w:t>
            </w:r>
          </w:p>
        </w:tc>
        <w:tc>
          <w:tcPr>
            <w:tcW w:w="4820" w:type="dxa"/>
            <w:vAlign w:val="center"/>
          </w:tcPr>
          <w:p w:rsidR="00C624C1" w:rsidRPr="002F1D9B" w:rsidRDefault="00803992" w:rsidP="008214DA">
            <w:pPr>
              <w:jc w:val="both"/>
              <w:rPr>
                <w:rFonts w:asciiTheme="majorHAnsi" w:eastAsia="微軟正黑體" w:hAnsi="微軟正黑體"/>
                <w:bdr w:val="single" w:sz="4" w:space="0" w:color="auto"/>
              </w:rPr>
            </w:pPr>
            <w:r w:rsidRPr="00803992">
              <w:rPr>
                <w:rFonts w:asciiTheme="majorHAnsi" w:eastAsia="微軟正黑體" w:hAnsi="微軟正黑體" w:hint="eastAsia"/>
                <w:bdr w:val="single" w:sz="4" w:space="0" w:color="auto"/>
              </w:rPr>
              <w:t>初核人員</w:t>
            </w:r>
            <w:r w:rsidR="00382DBA">
              <w:rPr>
                <w:rFonts w:asciiTheme="majorHAnsi" w:eastAsia="微軟正黑體" w:hAnsi="微軟正黑體" w:hint="eastAsia"/>
              </w:rPr>
              <w:t>NT</w:t>
            </w:r>
            <w:r w:rsidR="00382DBA">
              <w:rPr>
                <w:rFonts w:asciiTheme="majorHAnsi" w:eastAsia="微軟正黑體" w:hAnsi="微軟正黑體" w:hint="eastAsia"/>
              </w:rPr>
              <w:t>帳號</w:t>
            </w:r>
          </w:p>
        </w:tc>
      </w:tr>
      <w:tr w:rsidR="00803992" w:rsidTr="00B346BF">
        <w:trPr>
          <w:trHeight w:val="366"/>
        </w:trPr>
        <w:tc>
          <w:tcPr>
            <w:tcW w:w="2357" w:type="dxa"/>
            <w:vAlign w:val="center"/>
          </w:tcPr>
          <w:p w:rsidR="00803992" w:rsidRDefault="00803992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teacher</w:t>
            </w:r>
          </w:p>
        </w:tc>
        <w:tc>
          <w:tcPr>
            <w:tcW w:w="4820" w:type="dxa"/>
            <w:vAlign w:val="center"/>
          </w:tcPr>
          <w:p w:rsidR="00803992" w:rsidRDefault="00803992" w:rsidP="002F1D9B">
            <w:pPr>
              <w:jc w:val="both"/>
              <w:rPr>
                <w:rFonts w:asciiTheme="majorHAnsi" w:eastAsia="微軟正黑體" w:hAnsi="微軟正黑體"/>
              </w:rPr>
            </w:pPr>
            <w:r w:rsidRPr="00803992">
              <w:rPr>
                <w:rFonts w:asciiTheme="majorHAnsi" w:eastAsia="微軟正黑體" w:hAnsi="微軟正黑體" w:hint="eastAsia"/>
                <w:bdr w:val="single" w:sz="4" w:space="0" w:color="auto"/>
              </w:rPr>
              <w:t>指定覆核人員</w:t>
            </w:r>
            <w:r w:rsidR="00382DBA">
              <w:rPr>
                <w:rFonts w:asciiTheme="majorHAnsi" w:eastAsia="微軟正黑體" w:hAnsi="微軟正黑體" w:hint="eastAsia"/>
              </w:rPr>
              <w:t>NT</w:t>
            </w:r>
            <w:r w:rsidR="00382DBA">
              <w:rPr>
                <w:rFonts w:asciiTheme="majorHAnsi" w:eastAsia="微軟正黑體" w:hAnsi="微軟正黑體" w:hint="eastAsia"/>
              </w:rPr>
              <w:t>帳號</w:t>
            </w:r>
          </w:p>
        </w:tc>
      </w:tr>
      <w:tr w:rsidR="00C624C1" w:rsidTr="00B346BF">
        <w:trPr>
          <w:trHeight w:val="366"/>
        </w:trPr>
        <w:tc>
          <w:tcPr>
            <w:tcW w:w="2357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creator</w:t>
            </w:r>
          </w:p>
        </w:tc>
        <w:tc>
          <w:tcPr>
            <w:tcW w:w="4820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使用者</w:t>
            </w:r>
            <w:r>
              <w:rPr>
                <w:rFonts w:asciiTheme="majorHAnsi" w:eastAsia="微軟正黑體" w:hAnsi="微軟正黑體" w:hint="eastAsia"/>
              </w:rPr>
              <w:t>NT</w:t>
            </w:r>
            <w:r>
              <w:rPr>
                <w:rFonts w:asciiTheme="majorHAnsi" w:eastAsia="微軟正黑體" w:hAnsi="微軟正黑體" w:hint="eastAsia"/>
              </w:rPr>
              <w:t>帳號</w:t>
            </w:r>
          </w:p>
        </w:tc>
      </w:tr>
      <w:tr w:rsidR="00C624C1" w:rsidTr="00B346BF">
        <w:trPr>
          <w:trHeight w:val="366"/>
        </w:trPr>
        <w:tc>
          <w:tcPr>
            <w:tcW w:w="2357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create_time</w:t>
            </w:r>
            <w:proofErr w:type="spellEnd"/>
          </w:p>
        </w:tc>
        <w:tc>
          <w:tcPr>
            <w:tcW w:w="4820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系統當前日期時間</w:t>
            </w:r>
          </w:p>
        </w:tc>
      </w:tr>
      <w:tr w:rsidR="00C624C1" w:rsidTr="00B346BF">
        <w:trPr>
          <w:trHeight w:val="366"/>
        </w:trPr>
        <w:tc>
          <w:tcPr>
            <w:tcW w:w="2357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m</w:t>
            </w:r>
            <w:r>
              <w:rPr>
                <w:rFonts w:asciiTheme="majorHAnsi" w:eastAsia="微軟正黑體" w:hAnsi="微軟正黑體"/>
              </w:rPr>
              <w:t>odifier</w:t>
            </w:r>
          </w:p>
        </w:tc>
        <w:tc>
          <w:tcPr>
            <w:tcW w:w="4820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空白</w:t>
            </w:r>
          </w:p>
        </w:tc>
      </w:tr>
      <w:tr w:rsidR="00C624C1" w:rsidTr="00B346BF">
        <w:trPr>
          <w:trHeight w:val="366"/>
        </w:trPr>
        <w:tc>
          <w:tcPr>
            <w:tcW w:w="2357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modify_time</w:t>
            </w:r>
            <w:proofErr w:type="spellEnd"/>
          </w:p>
        </w:tc>
        <w:tc>
          <w:tcPr>
            <w:tcW w:w="4820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空白</w:t>
            </w:r>
          </w:p>
        </w:tc>
      </w:tr>
    </w:tbl>
    <w:p w:rsidR="00C624C1" w:rsidRDefault="00C624C1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5A75B1" w:rsidRDefault="005A75B1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332B34" w:rsidRPr="002B2746" w:rsidRDefault="002B1D64" w:rsidP="002B2746">
      <w:pPr>
        <w:ind w:leftChars="360" w:left="728" w:hanging="8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2B1D64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CONSTRAINT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ON DELETE CASCADE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ON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UPDATE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CASCADE</w:t>
      </w:r>
    </w:p>
    <w:p w:rsidR="00332B34" w:rsidRPr="00C624C1" w:rsidRDefault="00332B34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C624C1" w:rsidRDefault="00C624C1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041D51" w:rsidRPr="00A534E8" w:rsidRDefault="00041D51" w:rsidP="002B1D64">
      <w:pPr>
        <w:pStyle w:val="1"/>
        <w:numPr>
          <w:ilvl w:val="1"/>
          <w:numId w:val="5"/>
        </w:numPr>
        <w:rPr>
          <w:rFonts w:asciiTheme="majorHAnsi" w:eastAsia="微軟正黑體" w:hAnsi="微軟正黑體"/>
        </w:rPr>
      </w:pPr>
      <w:bookmarkStart w:id="16" w:name="_Toc476835927"/>
      <w:r w:rsidRPr="00A534E8">
        <w:rPr>
          <w:rFonts w:asciiTheme="majorHAnsi" w:eastAsia="微軟正黑體" w:hAnsi="微軟正黑體"/>
        </w:rPr>
        <w:t>修改</w:t>
      </w:r>
      <w:r w:rsidR="00D854B3" w:rsidRPr="00A534E8">
        <w:rPr>
          <w:rFonts w:asciiTheme="majorHAnsi" w:eastAsia="微軟正黑體" w:hAnsi="微軟正黑體"/>
        </w:rPr>
        <w:t>：</w:t>
      </w:r>
      <w:bookmarkEnd w:id="16"/>
    </w:p>
    <w:p w:rsidR="002F1D9B" w:rsidRDefault="002F1D9B" w:rsidP="0072697F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可修改欄位：</w:t>
      </w:r>
      <w:r w:rsidR="005C2883">
        <w:rPr>
          <w:rFonts w:asciiTheme="majorHAnsi" w:eastAsia="微軟正黑體" w:hAnsi="微軟正黑體" w:hint="eastAsia"/>
        </w:rPr>
        <w:t>指定覆核人員</w:t>
      </w:r>
      <w:r w:rsidR="0072697F">
        <w:rPr>
          <w:rFonts w:asciiTheme="majorHAnsi" w:eastAsia="微軟正黑體" w:hAnsi="微軟正黑體" w:hint="eastAsia"/>
        </w:rPr>
        <w:t>。</w:t>
      </w:r>
      <w:r w:rsidR="0072697F">
        <w:rPr>
          <w:rFonts w:asciiTheme="majorHAnsi" w:eastAsia="微軟正黑體" w:hAnsi="微軟正黑體" w:hint="eastAsia"/>
        </w:rPr>
        <w:t>(</w:t>
      </w:r>
      <w:r>
        <w:rPr>
          <w:rFonts w:asciiTheme="majorHAnsi" w:eastAsia="微軟正黑體" w:hAnsi="微軟正黑體" w:hint="eastAsia"/>
        </w:rPr>
        <w:t>請參考</w:t>
      </w:r>
      <w:r>
        <w:rPr>
          <w:rFonts w:asciiTheme="majorHAnsi" w:eastAsia="微軟正黑體" w:hAnsi="微軟正黑體" w:hint="eastAsia"/>
        </w:rPr>
        <w:t>BRD</w:t>
      </w:r>
      <w:r>
        <w:rPr>
          <w:rFonts w:asciiTheme="majorHAnsi" w:eastAsia="微軟正黑體" w:hAnsi="微軟正黑體" w:hint="eastAsia"/>
        </w:rPr>
        <w:t>說明</w:t>
      </w:r>
      <w:r w:rsidR="0072697F">
        <w:rPr>
          <w:rFonts w:asciiTheme="majorHAnsi" w:eastAsia="微軟正黑體" w:hAnsi="微軟正黑體" w:hint="eastAsia"/>
        </w:rPr>
        <w:t>)</w:t>
      </w:r>
    </w:p>
    <w:p w:rsidR="002F1D9B" w:rsidRDefault="002F1D9B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2F1D9B" w:rsidRDefault="002F1D9B" w:rsidP="001901C3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系統確認使用者輸入資料格式正確</w:t>
      </w:r>
      <w:r w:rsidR="0072697F">
        <w:rPr>
          <w:rFonts w:asciiTheme="majorHAnsi" w:eastAsia="微軟正黑體" w:hAnsi="微軟正黑體" w:hint="eastAsia"/>
        </w:rPr>
        <w:t>。</w:t>
      </w:r>
      <w:r w:rsidR="0072697F">
        <w:rPr>
          <w:rFonts w:asciiTheme="majorHAnsi" w:eastAsia="微軟正黑體" w:hAnsi="微軟正黑體" w:hint="eastAsia"/>
        </w:rPr>
        <w:t>(</w:t>
      </w:r>
      <w:r w:rsidR="0072697F">
        <w:rPr>
          <w:rFonts w:asciiTheme="majorHAnsi" w:eastAsia="微軟正黑體" w:hAnsi="微軟正黑體" w:hint="eastAsia"/>
        </w:rPr>
        <w:t>請參考</w:t>
      </w:r>
      <w:r w:rsidR="0072697F">
        <w:rPr>
          <w:rFonts w:asciiTheme="majorHAnsi" w:eastAsia="微軟正黑體" w:hAnsi="微軟正黑體" w:hint="eastAsia"/>
        </w:rPr>
        <w:t>BRD</w:t>
      </w:r>
      <w:r w:rsidR="0072697F">
        <w:rPr>
          <w:rFonts w:asciiTheme="majorHAnsi" w:eastAsia="微軟正黑體" w:hAnsi="微軟正黑體" w:hint="eastAsia"/>
        </w:rPr>
        <w:t>內容：修改前檢核</w:t>
      </w:r>
      <w:r w:rsidR="0072697F">
        <w:rPr>
          <w:rFonts w:asciiTheme="majorHAnsi" w:eastAsia="微軟正黑體" w:hAnsi="微軟正黑體" w:hint="eastAsia"/>
        </w:rPr>
        <w:t>)</w:t>
      </w:r>
    </w:p>
    <w:p w:rsidR="002F1D9B" w:rsidRDefault="002F1D9B" w:rsidP="001901C3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系統更新</w:t>
      </w:r>
      <w:r w:rsidR="000862A7">
        <w:rPr>
          <w:rFonts w:asciiTheme="majorHAnsi" w:eastAsia="微軟正黑體" w:hAnsi="微軟正黑體" w:hint="eastAsia"/>
        </w:rPr>
        <w:t>指定授權覆核</w:t>
      </w:r>
      <w:r w:rsidR="00C83A33" w:rsidRPr="008214DA">
        <w:rPr>
          <w:rFonts w:asciiTheme="majorHAnsi" w:eastAsia="微軟正黑體" w:hAnsi="微軟正黑體" w:hint="eastAsia"/>
        </w:rPr>
        <w:t>設定資料</w:t>
      </w:r>
      <w:r w:rsidR="00110D12">
        <w:rPr>
          <w:rFonts w:asciiTheme="majorHAnsi" w:eastAsia="微軟正黑體" w:hAnsi="微軟正黑體" w:hint="eastAsia"/>
        </w:rPr>
        <w:t>。</w:t>
      </w:r>
    </w:p>
    <w:tbl>
      <w:tblPr>
        <w:tblStyle w:val="aa"/>
        <w:tblW w:w="0" w:type="auto"/>
        <w:tblInd w:w="728" w:type="dxa"/>
        <w:tblLook w:val="04A0" w:firstRow="1" w:lastRow="0" w:firstColumn="1" w:lastColumn="0" w:noHBand="0" w:noVBand="1"/>
      </w:tblPr>
      <w:tblGrid>
        <w:gridCol w:w="2357"/>
        <w:gridCol w:w="4820"/>
      </w:tblGrid>
      <w:tr w:rsidR="00110D12" w:rsidTr="006F1ACB">
        <w:trPr>
          <w:trHeight w:val="366"/>
        </w:trPr>
        <w:tc>
          <w:tcPr>
            <w:tcW w:w="7177" w:type="dxa"/>
            <w:gridSpan w:val="2"/>
            <w:shd w:val="clear" w:color="auto" w:fill="E36C0A" w:themeFill="accent6" w:themeFillShade="BF"/>
            <w:vAlign w:val="center"/>
          </w:tcPr>
          <w:p w:rsidR="00110D12" w:rsidRPr="00C624C1" w:rsidRDefault="00803992" w:rsidP="00171057">
            <w:pPr>
              <w:jc w:val="center"/>
              <w:rPr>
                <w:rFonts w:asciiTheme="majorHAnsi" w:eastAsia="微軟正黑體" w:hAnsiTheme="majorHAnsi"/>
                <w:b/>
                <w:color w:val="FFFFFF" w:themeColor="background1"/>
              </w:rPr>
            </w:pPr>
            <w:r>
              <w:rPr>
                <w:rFonts w:asciiTheme="majorHAnsi" w:eastAsia="微軟正黑體" w:hAnsi="微軟正黑體" w:hint="eastAsia"/>
                <w:b/>
                <w:color w:val="FFFFFF" w:themeColor="background1"/>
              </w:rPr>
              <w:t>指定授權覆核</w:t>
            </w:r>
            <w:r w:rsidR="00110D12" w:rsidRPr="008214DA">
              <w:rPr>
                <w:rFonts w:asciiTheme="majorHAnsi" w:eastAsia="微軟正黑體" w:hAnsi="微軟正黑體" w:hint="eastAsia"/>
                <w:b/>
                <w:color w:val="FFFFFF" w:themeColor="background1"/>
              </w:rPr>
              <w:t>設定</w:t>
            </w:r>
            <w:r w:rsidR="00110D12" w:rsidRPr="00C624C1">
              <w:rPr>
                <w:rFonts w:asciiTheme="majorHAnsi" w:eastAsia="微軟正黑體" w:hAnsi="微軟正黑體"/>
                <w:b/>
                <w:color w:val="FFFFFF" w:themeColor="background1"/>
              </w:rPr>
              <w:t>檔</w:t>
            </w:r>
            <w:r w:rsidR="00110D12" w:rsidRPr="00C624C1">
              <w:rPr>
                <w:rFonts w:asciiTheme="majorHAnsi" w:eastAsia="微軟正黑體" w:hAnsiTheme="majorHAnsi"/>
                <w:b/>
                <w:color w:val="FFFFFF" w:themeColor="background1"/>
              </w:rPr>
              <w:t>(</w:t>
            </w:r>
            <w:proofErr w:type="spellStart"/>
            <w:r w:rsidRPr="00803992">
              <w:rPr>
                <w:rFonts w:asciiTheme="majorHAnsi" w:eastAsia="微軟正黑體" w:hAnsiTheme="majorHAnsi"/>
                <w:b/>
                <w:color w:val="FFFFFF" w:themeColor="background1"/>
              </w:rPr>
              <w:t>designated_approver</w:t>
            </w:r>
            <w:proofErr w:type="spellEnd"/>
            <w:r w:rsidR="00110D12" w:rsidRPr="00C624C1">
              <w:rPr>
                <w:rFonts w:asciiTheme="majorHAnsi" w:eastAsia="微軟正黑體" w:hAnsiTheme="majorHAnsi"/>
                <w:b/>
                <w:color w:val="FFFFFF" w:themeColor="background1"/>
              </w:rPr>
              <w:t>)</w:t>
            </w:r>
          </w:p>
        </w:tc>
      </w:tr>
      <w:tr w:rsidR="00110D12" w:rsidTr="006F1ACB">
        <w:trPr>
          <w:trHeight w:val="366"/>
        </w:trPr>
        <w:tc>
          <w:tcPr>
            <w:tcW w:w="2357" w:type="dxa"/>
            <w:shd w:val="clear" w:color="auto" w:fill="BFBFBF" w:themeFill="background1" w:themeFillShade="BF"/>
            <w:vAlign w:val="center"/>
          </w:tcPr>
          <w:p w:rsidR="00110D12" w:rsidRDefault="00110D12" w:rsidP="00171057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欄位名稱</w:t>
            </w:r>
          </w:p>
        </w:tc>
        <w:tc>
          <w:tcPr>
            <w:tcW w:w="4820" w:type="dxa"/>
            <w:shd w:val="clear" w:color="auto" w:fill="BFBFBF" w:themeFill="background1" w:themeFillShade="BF"/>
            <w:vAlign w:val="center"/>
          </w:tcPr>
          <w:p w:rsidR="00110D12" w:rsidRDefault="00110D12" w:rsidP="00171057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資料來源</w:t>
            </w:r>
          </w:p>
        </w:tc>
      </w:tr>
      <w:tr w:rsidR="006F1ACB" w:rsidTr="006F1ACB">
        <w:trPr>
          <w:trHeight w:val="366"/>
        </w:trPr>
        <w:tc>
          <w:tcPr>
            <w:tcW w:w="2357" w:type="dxa"/>
          </w:tcPr>
          <w:p w:rsidR="006F1ACB" w:rsidRDefault="006F1ACB" w:rsidP="00A53A4C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teacher</w:t>
            </w:r>
          </w:p>
        </w:tc>
        <w:tc>
          <w:tcPr>
            <w:tcW w:w="4820" w:type="dxa"/>
          </w:tcPr>
          <w:p w:rsidR="006F1ACB" w:rsidRDefault="006F1ACB" w:rsidP="00A53A4C">
            <w:pPr>
              <w:jc w:val="both"/>
              <w:rPr>
                <w:rFonts w:asciiTheme="majorHAnsi" w:eastAsia="微軟正黑體" w:hAnsi="微軟正黑體"/>
              </w:rPr>
            </w:pPr>
            <w:r w:rsidRPr="00803992">
              <w:rPr>
                <w:rFonts w:asciiTheme="majorHAnsi" w:eastAsia="微軟正黑體" w:hAnsi="微軟正黑體" w:hint="eastAsia"/>
                <w:bdr w:val="single" w:sz="4" w:space="0" w:color="auto"/>
              </w:rPr>
              <w:t>指定覆核人員</w:t>
            </w:r>
          </w:p>
        </w:tc>
      </w:tr>
      <w:tr w:rsidR="00110D12" w:rsidTr="006F1ACB">
        <w:trPr>
          <w:trHeight w:val="366"/>
        </w:trPr>
        <w:tc>
          <w:tcPr>
            <w:tcW w:w="2357" w:type="dxa"/>
            <w:vAlign w:val="center"/>
          </w:tcPr>
          <w:p w:rsidR="00110D12" w:rsidRDefault="00110D12" w:rsidP="0017105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m</w:t>
            </w:r>
            <w:r>
              <w:rPr>
                <w:rFonts w:asciiTheme="majorHAnsi" w:eastAsia="微軟正黑體" w:hAnsi="微軟正黑體"/>
              </w:rPr>
              <w:t>odifier</w:t>
            </w:r>
          </w:p>
        </w:tc>
        <w:tc>
          <w:tcPr>
            <w:tcW w:w="4820" w:type="dxa"/>
            <w:vAlign w:val="center"/>
          </w:tcPr>
          <w:p w:rsidR="00110D12" w:rsidRDefault="00110D12" w:rsidP="0017105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使用者</w:t>
            </w:r>
            <w:r>
              <w:rPr>
                <w:rFonts w:asciiTheme="majorHAnsi" w:eastAsia="微軟正黑體" w:hAnsi="微軟正黑體" w:hint="eastAsia"/>
              </w:rPr>
              <w:t>NT</w:t>
            </w:r>
            <w:r>
              <w:rPr>
                <w:rFonts w:asciiTheme="majorHAnsi" w:eastAsia="微軟正黑體" w:hAnsi="微軟正黑體" w:hint="eastAsia"/>
              </w:rPr>
              <w:t>帳號</w:t>
            </w:r>
          </w:p>
        </w:tc>
      </w:tr>
      <w:tr w:rsidR="00110D12" w:rsidTr="006F1ACB">
        <w:trPr>
          <w:trHeight w:val="366"/>
        </w:trPr>
        <w:tc>
          <w:tcPr>
            <w:tcW w:w="2357" w:type="dxa"/>
            <w:vAlign w:val="center"/>
          </w:tcPr>
          <w:p w:rsidR="00110D12" w:rsidRDefault="00110D12" w:rsidP="00171057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lastRenderedPageBreak/>
              <w:t>modify_time</w:t>
            </w:r>
            <w:proofErr w:type="spellEnd"/>
          </w:p>
        </w:tc>
        <w:tc>
          <w:tcPr>
            <w:tcW w:w="4820" w:type="dxa"/>
            <w:vAlign w:val="center"/>
          </w:tcPr>
          <w:p w:rsidR="00110D12" w:rsidRDefault="00110D12" w:rsidP="0017105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系統當前日期時間</w:t>
            </w:r>
          </w:p>
        </w:tc>
      </w:tr>
    </w:tbl>
    <w:p w:rsidR="00110D12" w:rsidRDefault="00110D12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2F1D9B" w:rsidRDefault="002F1D9B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BF5BE4" w:rsidRPr="00A534E8" w:rsidRDefault="00BF5BE4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BB6DB7" w:rsidRDefault="00D854B3" w:rsidP="00BB6DB7">
      <w:pPr>
        <w:pStyle w:val="1"/>
        <w:numPr>
          <w:ilvl w:val="1"/>
          <w:numId w:val="5"/>
        </w:numPr>
        <w:rPr>
          <w:rFonts w:asciiTheme="majorHAnsi" w:eastAsia="微軟正黑體" w:hAnsi="微軟正黑體"/>
        </w:rPr>
      </w:pPr>
      <w:bookmarkStart w:id="17" w:name="_Toc476835928"/>
      <w:r w:rsidRPr="00A534E8">
        <w:rPr>
          <w:rFonts w:asciiTheme="majorHAnsi" w:eastAsia="微軟正黑體" w:hAnsi="微軟正黑體"/>
        </w:rPr>
        <w:t>刪除：</w:t>
      </w:r>
      <w:bookmarkEnd w:id="17"/>
    </w:p>
    <w:p w:rsidR="004A543D" w:rsidRPr="00BB6DB7" w:rsidRDefault="00B346BF" w:rsidP="00322A0B">
      <w:pPr>
        <w:ind w:leftChars="360" w:left="728" w:hanging="8"/>
        <w:rPr>
          <w:rFonts w:asciiTheme="majorHAnsi" w:eastAsia="微軟正黑體" w:hAnsi="微軟正黑體"/>
        </w:rPr>
      </w:pPr>
      <w:r w:rsidRPr="00BB6DB7">
        <w:rPr>
          <w:rFonts w:asciiTheme="majorHAnsi" w:eastAsia="微軟正黑體" w:hAnsi="微軟正黑體" w:hint="eastAsia"/>
        </w:rPr>
        <w:t xml:space="preserve">Delete from </w:t>
      </w:r>
      <w:proofErr w:type="spellStart"/>
      <w:r w:rsidR="002569C6">
        <w:rPr>
          <w:rFonts w:asciiTheme="majorHAnsi" w:eastAsia="微軟正黑體" w:hAnsi="微軟正黑體" w:hint="eastAsia"/>
        </w:rPr>
        <w:t>d</w:t>
      </w:r>
      <w:r w:rsidR="002569C6" w:rsidRPr="008058D5">
        <w:rPr>
          <w:rFonts w:asciiTheme="majorHAnsi" w:eastAsia="微軟正黑體" w:hAnsi="微軟正黑體"/>
        </w:rPr>
        <w:t>esignated</w:t>
      </w:r>
      <w:r w:rsidR="002569C6">
        <w:rPr>
          <w:rFonts w:asciiTheme="majorHAnsi" w:eastAsia="微軟正黑體" w:hAnsi="微軟正黑體" w:hint="eastAsia"/>
        </w:rPr>
        <w:t>A</w:t>
      </w:r>
      <w:r w:rsidR="002569C6" w:rsidRPr="008058D5">
        <w:rPr>
          <w:rFonts w:asciiTheme="majorHAnsi" w:eastAsia="微軟正黑體" w:hAnsi="微軟正黑體"/>
        </w:rPr>
        <w:t>pprover</w:t>
      </w:r>
      <w:proofErr w:type="spellEnd"/>
      <w:r w:rsidR="002569C6">
        <w:rPr>
          <w:rFonts w:asciiTheme="majorHAnsi" w:eastAsia="微軟正黑體" w:hAnsi="微軟正黑體" w:hint="eastAsia"/>
        </w:rPr>
        <w:t xml:space="preserve"> </w:t>
      </w:r>
      <w:r w:rsidRPr="00BB6DB7">
        <w:rPr>
          <w:rFonts w:asciiTheme="majorHAnsi" w:eastAsia="微軟正黑體" w:hAnsi="微軟正黑體" w:hint="eastAsia"/>
        </w:rPr>
        <w:t xml:space="preserve">where id = </w:t>
      </w:r>
      <w:r w:rsidR="005126E8" w:rsidRPr="00BB6DB7">
        <w:rPr>
          <w:rFonts w:asciiTheme="majorHAnsi" w:eastAsia="微軟正黑體" w:hAnsi="微軟正黑體" w:hint="eastAsia"/>
        </w:rPr>
        <w:t>[</w:t>
      </w:r>
      <w:r w:rsidRPr="00BB6DB7">
        <w:rPr>
          <w:rFonts w:asciiTheme="majorHAnsi" w:eastAsia="微軟正黑體" w:hAnsi="微軟正黑體" w:hint="eastAsia"/>
        </w:rPr>
        <w:t>selected</w:t>
      </w:r>
      <w:r w:rsidR="002B1D64" w:rsidRPr="00BB6DB7">
        <w:rPr>
          <w:rFonts w:asciiTheme="majorHAnsi" w:eastAsia="微軟正黑體" w:hAnsi="微軟正黑體" w:hint="eastAsia"/>
        </w:rPr>
        <w:t xml:space="preserve"> </w:t>
      </w:r>
      <w:r w:rsidRPr="00BB6DB7">
        <w:rPr>
          <w:rFonts w:asciiTheme="majorHAnsi" w:eastAsia="微軟正黑體" w:hAnsi="微軟正黑體" w:hint="eastAsia"/>
        </w:rPr>
        <w:t>Id</w:t>
      </w:r>
      <w:r w:rsidR="005126E8" w:rsidRPr="00BB6DB7">
        <w:rPr>
          <w:rFonts w:asciiTheme="majorHAnsi" w:eastAsia="微軟正黑體" w:hAnsi="微軟正黑體" w:hint="eastAsia"/>
        </w:rPr>
        <w:t>]</w:t>
      </w:r>
    </w:p>
    <w:p w:rsidR="002B1D64" w:rsidRDefault="002B1D64" w:rsidP="00BB6DB7">
      <w:pPr>
        <w:ind w:leftChars="360" w:left="728" w:hanging="8"/>
        <w:rPr>
          <w:rFonts w:asciiTheme="majorHAnsi" w:eastAsia="微軟正黑體" w:hAnsi="微軟正黑體"/>
        </w:rPr>
      </w:pPr>
    </w:p>
    <w:p w:rsidR="002B2746" w:rsidRPr="00BB6DB7" w:rsidRDefault="002B2746" w:rsidP="002569C6">
      <w:pPr>
        <w:rPr>
          <w:rFonts w:asciiTheme="majorHAnsi" w:eastAsia="微軟正黑體" w:hAnsi="微軟正黑體"/>
        </w:rPr>
      </w:pPr>
    </w:p>
    <w:p w:rsidR="002F1D9B" w:rsidRPr="00A534E8" w:rsidRDefault="002F1D9B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B9775B" w:rsidRPr="00A534E8" w:rsidRDefault="00B9775B" w:rsidP="00A534E8">
      <w:pPr>
        <w:ind w:leftChars="360" w:left="728" w:hanging="8"/>
        <w:rPr>
          <w:rFonts w:asciiTheme="majorHAnsi" w:eastAsia="微軟正黑體" w:hAnsi="微軟正黑體"/>
        </w:rPr>
      </w:pPr>
    </w:p>
    <w:p w:rsidR="00071AFC" w:rsidRPr="00CD67D6" w:rsidRDefault="003262B0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8" w:name="_Toc476835929"/>
      <w:r w:rsidRPr="00CD67D6">
        <w:rPr>
          <w:rFonts w:ascii="Arial" w:hAnsi="Arial"/>
          <w:bCs/>
          <w:sz w:val="28"/>
        </w:rPr>
        <w:t>Appendix</w:t>
      </w:r>
      <w:bookmarkEnd w:id="18"/>
      <w:r w:rsidRPr="00CD67D6">
        <w:rPr>
          <w:rFonts w:ascii="Arial" w:hAnsi="Arial"/>
          <w:bCs/>
          <w:sz w:val="28"/>
        </w:rPr>
        <w:t xml:space="preserve"> </w:t>
      </w:r>
    </w:p>
    <w:p w:rsidR="003E7368" w:rsidRDefault="003E7368" w:rsidP="0010390B"/>
    <w:sectPr w:rsidR="003E7368" w:rsidSect="00CD67D6">
      <w:pgSz w:w="11909" w:h="16834" w:code="9"/>
      <w:pgMar w:top="1440" w:right="1701" w:bottom="1440" w:left="1134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PruOneDesk User" w:date="2017-03-10T18:49:00Z" w:initials="PU">
    <w:p w:rsidR="00673B87" w:rsidRDefault="00673B87">
      <w:pPr>
        <w:pStyle w:val="af1"/>
      </w:pPr>
      <w:r>
        <w:rPr>
          <w:rStyle w:val="af0"/>
        </w:rPr>
        <w:annotationRef/>
      </w:r>
    </w:p>
  </w:comment>
  <w:comment w:id="14" w:author="PruOneDesk User" w:date="2017-03-10T18:49:00Z" w:initials="PU">
    <w:p w:rsidR="00673B87" w:rsidRDefault="00673B87">
      <w:pPr>
        <w:pStyle w:val="af1"/>
      </w:pPr>
      <w:r>
        <w:rPr>
          <w:rStyle w:val="af0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34A" w:rsidRDefault="00A1334A">
      <w:r>
        <w:separator/>
      </w:r>
    </w:p>
  </w:endnote>
  <w:endnote w:type="continuationSeparator" w:id="0">
    <w:p w:rsidR="00A1334A" w:rsidRDefault="00A13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'宋體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5F4B8E" w:rsidRPr="00F32E20">
      <w:trPr>
        <w:trHeight w:val="340"/>
      </w:trPr>
      <w:tc>
        <w:tcPr>
          <w:tcW w:w="4528" w:type="dxa"/>
          <w:vAlign w:val="center"/>
        </w:tcPr>
        <w:p w:rsidR="005F4B8E" w:rsidRPr="00744F62" w:rsidRDefault="005F4B8E" w:rsidP="00F32C71">
          <w:pPr>
            <w:pStyle w:val="a4"/>
            <w:jc w:val="both"/>
            <w:rPr>
              <w:b/>
            </w:rPr>
          </w:pPr>
          <w:r>
            <w:rPr>
              <w:rFonts w:hint="eastAsia"/>
            </w:rPr>
            <w:t>頁次</w:t>
          </w:r>
          <w:r>
            <w:rPr>
              <w:rFonts w:hint="eastAsia"/>
            </w:rPr>
            <w:t xml:space="preserve"> </w:t>
          </w:r>
          <w:r w:rsidR="0001527F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 w:rsidR="0001527F">
            <w:rPr>
              <w:rStyle w:val="a8"/>
            </w:rPr>
            <w:fldChar w:fldCharType="separate"/>
          </w:r>
          <w:r w:rsidR="00D468E5">
            <w:rPr>
              <w:rStyle w:val="a8"/>
              <w:noProof/>
            </w:rPr>
            <w:t>3</w:t>
          </w:r>
          <w:r w:rsidR="0001527F">
            <w:rPr>
              <w:rStyle w:val="a8"/>
            </w:rPr>
            <w:fldChar w:fldCharType="end"/>
          </w:r>
          <w:r>
            <w:rPr>
              <w:rStyle w:val="a8"/>
              <w:rFonts w:hint="eastAsia"/>
            </w:rPr>
            <w:t>/</w:t>
          </w:r>
          <w:r w:rsidR="0001527F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</w:instrText>
          </w:r>
          <w:r w:rsidR="0001527F">
            <w:rPr>
              <w:rStyle w:val="a8"/>
            </w:rPr>
            <w:fldChar w:fldCharType="separate"/>
          </w:r>
          <w:r w:rsidR="00D468E5">
            <w:rPr>
              <w:rStyle w:val="a8"/>
              <w:noProof/>
            </w:rPr>
            <w:t>6</w:t>
          </w:r>
          <w:r w:rsidR="0001527F">
            <w:rPr>
              <w:rStyle w:val="a8"/>
            </w:rPr>
            <w:fldChar w:fldCharType="end"/>
          </w:r>
        </w:p>
      </w:tc>
      <w:tc>
        <w:tcPr>
          <w:tcW w:w="5200" w:type="dxa"/>
          <w:vAlign w:val="center"/>
        </w:tcPr>
        <w:p w:rsidR="005F4B8E" w:rsidRPr="00F32E20" w:rsidRDefault="005F4B8E" w:rsidP="00F32C71">
          <w:pPr>
            <w:pStyle w:val="a4"/>
            <w:jc w:val="right"/>
          </w:pPr>
          <w:r w:rsidRPr="00744F62">
            <w:rPr>
              <w:rFonts w:cs="Arial"/>
              <w:b/>
            </w:rPr>
            <w:t>SR-XXXXX</w:t>
          </w:r>
          <w:r w:rsidRPr="00744F62">
            <w:rPr>
              <w:rFonts w:cs="Arial"/>
            </w:rPr>
            <w:t xml:space="preserve"> V0.1</w:t>
          </w:r>
        </w:p>
      </w:tc>
    </w:tr>
  </w:tbl>
  <w:p w:rsidR="005F4B8E" w:rsidRPr="00CD67D6" w:rsidRDefault="005F4B8E" w:rsidP="00CD67D6">
    <w:pPr>
      <w:pStyle w:val="a5"/>
    </w:pPr>
    <w:r>
      <w:rPr>
        <w:noProof/>
      </w:rPr>
      <w:drawing>
        <wp:inline distT="0" distB="0" distL="0" distR="0">
          <wp:extent cx="3434080" cy="408305"/>
          <wp:effectExtent l="19050" t="0" r="0" b="0"/>
          <wp:docPr id="2" name="圖片 2" descr="地址(英地址縮短)20090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地址(英地址縮短)200906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4080" cy="408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34A" w:rsidRDefault="00A1334A">
      <w:r>
        <w:separator/>
      </w:r>
    </w:p>
  </w:footnote>
  <w:footnote w:type="continuationSeparator" w:id="0">
    <w:p w:rsidR="00A1334A" w:rsidRDefault="00A133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5F4B8E" w:rsidRPr="00F32E20">
      <w:trPr>
        <w:trHeight w:val="340"/>
      </w:trPr>
      <w:tc>
        <w:tcPr>
          <w:tcW w:w="4528" w:type="dxa"/>
          <w:vAlign w:val="center"/>
        </w:tcPr>
        <w:p w:rsidR="005F4B8E" w:rsidRPr="00744F62" w:rsidRDefault="005F4B8E" w:rsidP="00B075DA">
          <w:pPr>
            <w:pStyle w:val="a4"/>
            <w:jc w:val="both"/>
            <w:rPr>
              <w:b/>
            </w:rPr>
          </w:pPr>
          <w:r w:rsidRPr="00744F62">
            <w:rPr>
              <w:rFonts w:ascii="新細明體" w:hAnsi="新細明體" w:hint="eastAsia"/>
              <w:b/>
            </w:rPr>
            <w:t>SR-XXXXX</w:t>
          </w:r>
        </w:p>
      </w:tc>
      <w:tc>
        <w:tcPr>
          <w:tcW w:w="5200" w:type="dxa"/>
          <w:vAlign w:val="center"/>
        </w:tcPr>
        <w:p w:rsidR="005F4B8E" w:rsidRPr="00F32E20" w:rsidRDefault="005F4B8E" w:rsidP="00B075DA">
          <w:pPr>
            <w:pStyle w:val="a4"/>
            <w:jc w:val="right"/>
          </w:pPr>
          <w:r>
            <w:rPr>
              <w:rFonts w:hint="eastAsia"/>
              <w:noProof/>
            </w:rPr>
            <w:drawing>
              <wp:inline distT="0" distB="0" distL="0" distR="0">
                <wp:extent cx="1391285" cy="593090"/>
                <wp:effectExtent l="19050" t="0" r="0" b="0"/>
                <wp:docPr id="1" name="圖片 1" descr="新聞稿用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新聞稿用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1285" cy="593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F4B8E" w:rsidRPr="00F84B56" w:rsidRDefault="005F4B8E" w:rsidP="002127E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0622B"/>
    <w:multiLevelType w:val="singleLevel"/>
    <w:tmpl w:val="FFB67D9C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39D092A"/>
    <w:multiLevelType w:val="multilevel"/>
    <w:tmpl w:val="8B304C3A"/>
    <w:styleLink w:val="Chunguo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2">
    <w:nsid w:val="2B102CEF"/>
    <w:multiLevelType w:val="hybridMultilevel"/>
    <w:tmpl w:val="2BD055EE"/>
    <w:lvl w:ilvl="0" w:tplc="BE2AE76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</w:rPr>
    </w:lvl>
    <w:lvl w:ilvl="1" w:tplc="E69210D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BA8DE4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F7A258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40255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484323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AF8D91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E4C00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72AAAC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B323253"/>
    <w:multiLevelType w:val="hybridMultilevel"/>
    <w:tmpl w:val="B7F4B0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BC6CE8"/>
    <w:multiLevelType w:val="multilevel"/>
    <w:tmpl w:val="0A22172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新細明體" w:hAnsi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5">
    <w:nsid w:val="5AE42A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B01442C"/>
    <w:multiLevelType w:val="hybridMultilevel"/>
    <w:tmpl w:val="5F2E00F0"/>
    <w:lvl w:ilvl="0" w:tplc="7444F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D121E4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1C6D"/>
    <w:rsid w:val="0000071B"/>
    <w:rsid w:val="00000F87"/>
    <w:rsid w:val="00001186"/>
    <w:rsid w:val="00002E09"/>
    <w:rsid w:val="000031D2"/>
    <w:rsid w:val="00004BA7"/>
    <w:rsid w:val="000063F5"/>
    <w:rsid w:val="000077AF"/>
    <w:rsid w:val="00010AFD"/>
    <w:rsid w:val="00010ED3"/>
    <w:rsid w:val="000113FB"/>
    <w:rsid w:val="0001267D"/>
    <w:rsid w:val="000129CE"/>
    <w:rsid w:val="0001371A"/>
    <w:rsid w:val="0001527F"/>
    <w:rsid w:val="00015426"/>
    <w:rsid w:val="00015B2C"/>
    <w:rsid w:val="00016ADD"/>
    <w:rsid w:val="00017C83"/>
    <w:rsid w:val="00020867"/>
    <w:rsid w:val="00021026"/>
    <w:rsid w:val="00021721"/>
    <w:rsid w:val="00021C3B"/>
    <w:rsid w:val="0002228C"/>
    <w:rsid w:val="0002249F"/>
    <w:rsid w:val="00024741"/>
    <w:rsid w:val="000249DD"/>
    <w:rsid w:val="00025742"/>
    <w:rsid w:val="00027912"/>
    <w:rsid w:val="00030BB1"/>
    <w:rsid w:val="0003252E"/>
    <w:rsid w:val="00032BBA"/>
    <w:rsid w:val="00034205"/>
    <w:rsid w:val="00034CC0"/>
    <w:rsid w:val="00035106"/>
    <w:rsid w:val="00035318"/>
    <w:rsid w:val="00041D51"/>
    <w:rsid w:val="000426E0"/>
    <w:rsid w:val="00043E57"/>
    <w:rsid w:val="00043FFB"/>
    <w:rsid w:val="000441CA"/>
    <w:rsid w:val="00044C6F"/>
    <w:rsid w:val="00044E75"/>
    <w:rsid w:val="000451EA"/>
    <w:rsid w:val="00050B4A"/>
    <w:rsid w:val="00051944"/>
    <w:rsid w:val="00051965"/>
    <w:rsid w:val="00051C4F"/>
    <w:rsid w:val="000532F7"/>
    <w:rsid w:val="00054E9A"/>
    <w:rsid w:val="00055034"/>
    <w:rsid w:val="000553E1"/>
    <w:rsid w:val="00060004"/>
    <w:rsid w:val="000600EA"/>
    <w:rsid w:val="00061DC3"/>
    <w:rsid w:val="000622E1"/>
    <w:rsid w:val="00062C14"/>
    <w:rsid w:val="00062C78"/>
    <w:rsid w:val="00063770"/>
    <w:rsid w:val="000649E2"/>
    <w:rsid w:val="00065A05"/>
    <w:rsid w:val="000706EE"/>
    <w:rsid w:val="000709D2"/>
    <w:rsid w:val="00070D52"/>
    <w:rsid w:val="00071AF2"/>
    <w:rsid w:val="00071AFC"/>
    <w:rsid w:val="000739E6"/>
    <w:rsid w:val="00073D9C"/>
    <w:rsid w:val="00074744"/>
    <w:rsid w:val="000747F9"/>
    <w:rsid w:val="00074A1A"/>
    <w:rsid w:val="0007612C"/>
    <w:rsid w:val="00076851"/>
    <w:rsid w:val="0007767B"/>
    <w:rsid w:val="0008086A"/>
    <w:rsid w:val="00082DAD"/>
    <w:rsid w:val="00083665"/>
    <w:rsid w:val="00084D03"/>
    <w:rsid w:val="000862A7"/>
    <w:rsid w:val="00086F0A"/>
    <w:rsid w:val="00092783"/>
    <w:rsid w:val="000927B6"/>
    <w:rsid w:val="00093E29"/>
    <w:rsid w:val="000946F3"/>
    <w:rsid w:val="0009740E"/>
    <w:rsid w:val="000A0EC7"/>
    <w:rsid w:val="000A2963"/>
    <w:rsid w:val="000A3AC8"/>
    <w:rsid w:val="000A6C07"/>
    <w:rsid w:val="000A7526"/>
    <w:rsid w:val="000A7B73"/>
    <w:rsid w:val="000B06E7"/>
    <w:rsid w:val="000B0A25"/>
    <w:rsid w:val="000B0EA3"/>
    <w:rsid w:val="000B0FC2"/>
    <w:rsid w:val="000B1EB5"/>
    <w:rsid w:val="000B42B0"/>
    <w:rsid w:val="000B4491"/>
    <w:rsid w:val="000B472E"/>
    <w:rsid w:val="000B4DF2"/>
    <w:rsid w:val="000B55BA"/>
    <w:rsid w:val="000B58BF"/>
    <w:rsid w:val="000B5F52"/>
    <w:rsid w:val="000B70A9"/>
    <w:rsid w:val="000C2419"/>
    <w:rsid w:val="000C2CD7"/>
    <w:rsid w:val="000C34D5"/>
    <w:rsid w:val="000C5A12"/>
    <w:rsid w:val="000C63B4"/>
    <w:rsid w:val="000C6600"/>
    <w:rsid w:val="000C6E52"/>
    <w:rsid w:val="000C72AD"/>
    <w:rsid w:val="000D3A60"/>
    <w:rsid w:val="000D4024"/>
    <w:rsid w:val="000D4934"/>
    <w:rsid w:val="000D5AFB"/>
    <w:rsid w:val="000D6A4D"/>
    <w:rsid w:val="000D7395"/>
    <w:rsid w:val="000D743A"/>
    <w:rsid w:val="000D77A7"/>
    <w:rsid w:val="000D7A20"/>
    <w:rsid w:val="000E033E"/>
    <w:rsid w:val="000E198F"/>
    <w:rsid w:val="000E22DF"/>
    <w:rsid w:val="000E24C3"/>
    <w:rsid w:val="000E32A5"/>
    <w:rsid w:val="000E3EDF"/>
    <w:rsid w:val="000E59F1"/>
    <w:rsid w:val="000E717B"/>
    <w:rsid w:val="000E76E6"/>
    <w:rsid w:val="000E7D0D"/>
    <w:rsid w:val="000F0672"/>
    <w:rsid w:val="000F0A77"/>
    <w:rsid w:val="000F0FBC"/>
    <w:rsid w:val="000F1E08"/>
    <w:rsid w:val="000F32CB"/>
    <w:rsid w:val="000F3CB3"/>
    <w:rsid w:val="000F4399"/>
    <w:rsid w:val="000F50D4"/>
    <w:rsid w:val="000F60AE"/>
    <w:rsid w:val="000F64F3"/>
    <w:rsid w:val="000F69DB"/>
    <w:rsid w:val="0010134E"/>
    <w:rsid w:val="00101846"/>
    <w:rsid w:val="001037DA"/>
    <w:rsid w:val="0010390B"/>
    <w:rsid w:val="00103914"/>
    <w:rsid w:val="00104475"/>
    <w:rsid w:val="0010526B"/>
    <w:rsid w:val="00105414"/>
    <w:rsid w:val="0010735F"/>
    <w:rsid w:val="001076CE"/>
    <w:rsid w:val="0011067E"/>
    <w:rsid w:val="00110D12"/>
    <w:rsid w:val="001112B3"/>
    <w:rsid w:val="001151E4"/>
    <w:rsid w:val="001153C9"/>
    <w:rsid w:val="00115A0F"/>
    <w:rsid w:val="0012171B"/>
    <w:rsid w:val="00121D4E"/>
    <w:rsid w:val="00123476"/>
    <w:rsid w:val="001259E8"/>
    <w:rsid w:val="00127005"/>
    <w:rsid w:val="0013232A"/>
    <w:rsid w:val="001342FA"/>
    <w:rsid w:val="00134E8D"/>
    <w:rsid w:val="00135721"/>
    <w:rsid w:val="00135A15"/>
    <w:rsid w:val="001368A1"/>
    <w:rsid w:val="00137184"/>
    <w:rsid w:val="0013755F"/>
    <w:rsid w:val="00137DCA"/>
    <w:rsid w:val="00140159"/>
    <w:rsid w:val="00140239"/>
    <w:rsid w:val="00140D9E"/>
    <w:rsid w:val="00140F4D"/>
    <w:rsid w:val="00142734"/>
    <w:rsid w:val="0014297E"/>
    <w:rsid w:val="0014476B"/>
    <w:rsid w:val="00150DF0"/>
    <w:rsid w:val="001523F1"/>
    <w:rsid w:val="00152A3F"/>
    <w:rsid w:val="00152ACC"/>
    <w:rsid w:val="001531EB"/>
    <w:rsid w:val="0015468A"/>
    <w:rsid w:val="001546EF"/>
    <w:rsid w:val="001571B2"/>
    <w:rsid w:val="00160549"/>
    <w:rsid w:val="00160B75"/>
    <w:rsid w:val="00161F00"/>
    <w:rsid w:val="0016208B"/>
    <w:rsid w:val="00162345"/>
    <w:rsid w:val="00162639"/>
    <w:rsid w:val="001645EB"/>
    <w:rsid w:val="00164D6F"/>
    <w:rsid w:val="00165667"/>
    <w:rsid w:val="00165B8F"/>
    <w:rsid w:val="001660C2"/>
    <w:rsid w:val="001708FA"/>
    <w:rsid w:val="00170DB5"/>
    <w:rsid w:val="001726B2"/>
    <w:rsid w:val="001728D2"/>
    <w:rsid w:val="001734C3"/>
    <w:rsid w:val="001748BB"/>
    <w:rsid w:val="00174B79"/>
    <w:rsid w:val="00177413"/>
    <w:rsid w:val="001775C6"/>
    <w:rsid w:val="00177C89"/>
    <w:rsid w:val="001826C6"/>
    <w:rsid w:val="00182A89"/>
    <w:rsid w:val="00182D1A"/>
    <w:rsid w:val="00184A06"/>
    <w:rsid w:val="001866F9"/>
    <w:rsid w:val="001901C3"/>
    <w:rsid w:val="00192116"/>
    <w:rsid w:val="0019614C"/>
    <w:rsid w:val="00196554"/>
    <w:rsid w:val="001965A7"/>
    <w:rsid w:val="00196F5A"/>
    <w:rsid w:val="00197D8C"/>
    <w:rsid w:val="00197DD9"/>
    <w:rsid w:val="001A0277"/>
    <w:rsid w:val="001A2935"/>
    <w:rsid w:val="001A2E5F"/>
    <w:rsid w:val="001A3153"/>
    <w:rsid w:val="001A5129"/>
    <w:rsid w:val="001A5B7D"/>
    <w:rsid w:val="001A6AED"/>
    <w:rsid w:val="001A7611"/>
    <w:rsid w:val="001A7A48"/>
    <w:rsid w:val="001A7CD8"/>
    <w:rsid w:val="001B03F4"/>
    <w:rsid w:val="001B1280"/>
    <w:rsid w:val="001B14C1"/>
    <w:rsid w:val="001B20CA"/>
    <w:rsid w:val="001B3D98"/>
    <w:rsid w:val="001B45D9"/>
    <w:rsid w:val="001B4F32"/>
    <w:rsid w:val="001B54CC"/>
    <w:rsid w:val="001B646F"/>
    <w:rsid w:val="001C10F1"/>
    <w:rsid w:val="001C1C1A"/>
    <w:rsid w:val="001C1D80"/>
    <w:rsid w:val="001C34B5"/>
    <w:rsid w:val="001C395B"/>
    <w:rsid w:val="001C6C99"/>
    <w:rsid w:val="001C6F05"/>
    <w:rsid w:val="001C740F"/>
    <w:rsid w:val="001C7663"/>
    <w:rsid w:val="001C77EF"/>
    <w:rsid w:val="001D0BCA"/>
    <w:rsid w:val="001D14BD"/>
    <w:rsid w:val="001D1CB8"/>
    <w:rsid w:val="001D2760"/>
    <w:rsid w:val="001D3D7A"/>
    <w:rsid w:val="001D3E71"/>
    <w:rsid w:val="001D4242"/>
    <w:rsid w:val="001D491C"/>
    <w:rsid w:val="001D7F14"/>
    <w:rsid w:val="001E0271"/>
    <w:rsid w:val="001E1093"/>
    <w:rsid w:val="001E5F23"/>
    <w:rsid w:val="001F008B"/>
    <w:rsid w:val="001F0A32"/>
    <w:rsid w:val="001F27EF"/>
    <w:rsid w:val="001F2CB2"/>
    <w:rsid w:val="001F3A46"/>
    <w:rsid w:val="001F514E"/>
    <w:rsid w:val="001F58BC"/>
    <w:rsid w:val="001F5F85"/>
    <w:rsid w:val="001F6142"/>
    <w:rsid w:val="001F6FEB"/>
    <w:rsid w:val="00201178"/>
    <w:rsid w:val="0020415A"/>
    <w:rsid w:val="00204877"/>
    <w:rsid w:val="00205D24"/>
    <w:rsid w:val="00205F39"/>
    <w:rsid w:val="00206DDB"/>
    <w:rsid w:val="00210317"/>
    <w:rsid w:val="00210FFB"/>
    <w:rsid w:val="002113AB"/>
    <w:rsid w:val="002127EB"/>
    <w:rsid w:val="00215CCC"/>
    <w:rsid w:val="00216163"/>
    <w:rsid w:val="002166F4"/>
    <w:rsid w:val="00217672"/>
    <w:rsid w:val="00220AA2"/>
    <w:rsid w:val="00222ED1"/>
    <w:rsid w:val="00224271"/>
    <w:rsid w:val="00224444"/>
    <w:rsid w:val="00224B98"/>
    <w:rsid w:val="0022515A"/>
    <w:rsid w:val="00225A15"/>
    <w:rsid w:val="00225C33"/>
    <w:rsid w:val="0022662B"/>
    <w:rsid w:val="00227357"/>
    <w:rsid w:val="00230A86"/>
    <w:rsid w:val="00232209"/>
    <w:rsid w:val="002344B0"/>
    <w:rsid w:val="002349B2"/>
    <w:rsid w:val="00234B93"/>
    <w:rsid w:val="00235F8E"/>
    <w:rsid w:val="00237312"/>
    <w:rsid w:val="00241CD7"/>
    <w:rsid w:val="00242790"/>
    <w:rsid w:val="00242D3A"/>
    <w:rsid w:val="00243470"/>
    <w:rsid w:val="00243C52"/>
    <w:rsid w:val="00243E5E"/>
    <w:rsid w:val="0024432C"/>
    <w:rsid w:val="00246168"/>
    <w:rsid w:val="00247D02"/>
    <w:rsid w:val="002508A3"/>
    <w:rsid w:val="00251E2C"/>
    <w:rsid w:val="00254BBA"/>
    <w:rsid w:val="00254E6B"/>
    <w:rsid w:val="002567C1"/>
    <w:rsid w:val="002569C6"/>
    <w:rsid w:val="002622D9"/>
    <w:rsid w:val="00263347"/>
    <w:rsid w:val="00263C25"/>
    <w:rsid w:val="00264AEE"/>
    <w:rsid w:val="0026514D"/>
    <w:rsid w:val="00265E64"/>
    <w:rsid w:val="00266813"/>
    <w:rsid w:val="00270038"/>
    <w:rsid w:val="00270989"/>
    <w:rsid w:val="00271172"/>
    <w:rsid w:val="00271276"/>
    <w:rsid w:val="0027521E"/>
    <w:rsid w:val="00275BE5"/>
    <w:rsid w:val="00277681"/>
    <w:rsid w:val="002800FA"/>
    <w:rsid w:val="00280301"/>
    <w:rsid w:val="0028229E"/>
    <w:rsid w:val="00283AB2"/>
    <w:rsid w:val="002843DA"/>
    <w:rsid w:val="00284BB2"/>
    <w:rsid w:val="00286FFD"/>
    <w:rsid w:val="0029059F"/>
    <w:rsid w:val="00290A74"/>
    <w:rsid w:val="00290AAB"/>
    <w:rsid w:val="00290D43"/>
    <w:rsid w:val="00290D6A"/>
    <w:rsid w:val="00291A66"/>
    <w:rsid w:val="00291AA9"/>
    <w:rsid w:val="00292BE7"/>
    <w:rsid w:val="00293454"/>
    <w:rsid w:val="00293B8C"/>
    <w:rsid w:val="00293EC3"/>
    <w:rsid w:val="00293FC3"/>
    <w:rsid w:val="002976E2"/>
    <w:rsid w:val="002A0544"/>
    <w:rsid w:val="002A1854"/>
    <w:rsid w:val="002A2F25"/>
    <w:rsid w:val="002A54D0"/>
    <w:rsid w:val="002B076F"/>
    <w:rsid w:val="002B1D64"/>
    <w:rsid w:val="002B2130"/>
    <w:rsid w:val="002B2746"/>
    <w:rsid w:val="002B36A1"/>
    <w:rsid w:val="002B375F"/>
    <w:rsid w:val="002B48A4"/>
    <w:rsid w:val="002B5390"/>
    <w:rsid w:val="002C017D"/>
    <w:rsid w:val="002C07CA"/>
    <w:rsid w:val="002C1BEC"/>
    <w:rsid w:val="002C30CE"/>
    <w:rsid w:val="002C3AC9"/>
    <w:rsid w:val="002C3C71"/>
    <w:rsid w:val="002C656C"/>
    <w:rsid w:val="002C6794"/>
    <w:rsid w:val="002C719F"/>
    <w:rsid w:val="002C721C"/>
    <w:rsid w:val="002D0144"/>
    <w:rsid w:val="002D052F"/>
    <w:rsid w:val="002D173E"/>
    <w:rsid w:val="002D1D3E"/>
    <w:rsid w:val="002D2AF1"/>
    <w:rsid w:val="002D4DE7"/>
    <w:rsid w:val="002D61D4"/>
    <w:rsid w:val="002D63CA"/>
    <w:rsid w:val="002E0866"/>
    <w:rsid w:val="002E1ABF"/>
    <w:rsid w:val="002E408F"/>
    <w:rsid w:val="002E4A0C"/>
    <w:rsid w:val="002E511A"/>
    <w:rsid w:val="002E6095"/>
    <w:rsid w:val="002F016E"/>
    <w:rsid w:val="002F0A05"/>
    <w:rsid w:val="002F0CF1"/>
    <w:rsid w:val="002F143A"/>
    <w:rsid w:val="002F160E"/>
    <w:rsid w:val="002F1D9B"/>
    <w:rsid w:val="002F3381"/>
    <w:rsid w:val="002F35D8"/>
    <w:rsid w:val="002F36CF"/>
    <w:rsid w:val="002F4372"/>
    <w:rsid w:val="002F490D"/>
    <w:rsid w:val="002F6C48"/>
    <w:rsid w:val="002F6D4E"/>
    <w:rsid w:val="002F7846"/>
    <w:rsid w:val="003019B5"/>
    <w:rsid w:val="00303A10"/>
    <w:rsid w:val="003042B6"/>
    <w:rsid w:val="00305603"/>
    <w:rsid w:val="003066E2"/>
    <w:rsid w:val="00306CC3"/>
    <w:rsid w:val="00310B45"/>
    <w:rsid w:val="003138C9"/>
    <w:rsid w:val="00313974"/>
    <w:rsid w:val="00313B23"/>
    <w:rsid w:val="00313CDA"/>
    <w:rsid w:val="00314FFA"/>
    <w:rsid w:val="003155F6"/>
    <w:rsid w:val="003157F0"/>
    <w:rsid w:val="00315FC7"/>
    <w:rsid w:val="003203E6"/>
    <w:rsid w:val="00322A0B"/>
    <w:rsid w:val="00323B44"/>
    <w:rsid w:val="00324648"/>
    <w:rsid w:val="003251EA"/>
    <w:rsid w:val="00325C58"/>
    <w:rsid w:val="003262B0"/>
    <w:rsid w:val="00327D23"/>
    <w:rsid w:val="00330C96"/>
    <w:rsid w:val="00330D14"/>
    <w:rsid w:val="00331C9A"/>
    <w:rsid w:val="003329B7"/>
    <w:rsid w:val="00332B34"/>
    <w:rsid w:val="00332D09"/>
    <w:rsid w:val="003331AF"/>
    <w:rsid w:val="0033579E"/>
    <w:rsid w:val="00335854"/>
    <w:rsid w:val="00335DD5"/>
    <w:rsid w:val="00335E14"/>
    <w:rsid w:val="00336BC0"/>
    <w:rsid w:val="00337D25"/>
    <w:rsid w:val="00337DE0"/>
    <w:rsid w:val="003406F1"/>
    <w:rsid w:val="00341116"/>
    <w:rsid w:val="00342A82"/>
    <w:rsid w:val="0034313E"/>
    <w:rsid w:val="00343158"/>
    <w:rsid w:val="003432FA"/>
    <w:rsid w:val="003439B9"/>
    <w:rsid w:val="00344498"/>
    <w:rsid w:val="003473C0"/>
    <w:rsid w:val="003478B9"/>
    <w:rsid w:val="00352A51"/>
    <w:rsid w:val="00353219"/>
    <w:rsid w:val="00353736"/>
    <w:rsid w:val="003557C6"/>
    <w:rsid w:val="0035642A"/>
    <w:rsid w:val="00357721"/>
    <w:rsid w:val="003603F1"/>
    <w:rsid w:val="00362202"/>
    <w:rsid w:val="00364419"/>
    <w:rsid w:val="00364E2A"/>
    <w:rsid w:val="003652CB"/>
    <w:rsid w:val="00370517"/>
    <w:rsid w:val="00370D63"/>
    <w:rsid w:val="003717E5"/>
    <w:rsid w:val="00371E71"/>
    <w:rsid w:val="00371F1D"/>
    <w:rsid w:val="00371F4D"/>
    <w:rsid w:val="003729A6"/>
    <w:rsid w:val="00372D1A"/>
    <w:rsid w:val="00373AB5"/>
    <w:rsid w:val="00373BF5"/>
    <w:rsid w:val="00373F8F"/>
    <w:rsid w:val="00374B51"/>
    <w:rsid w:val="0037796F"/>
    <w:rsid w:val="00382069"/>
    <w:rsid w:val="0038219D"/>
    <w:rsid w:val="00382DBA"/>
    <w:rsid w:val="0038322C"/>
    <w:rsid w:val="00383DF6"/>
    <w:rsid w:val="003843A4"/>
    <w:rsid w:val="00385740"/>
    <w:rsid w:val="00385B53"/>
    <w:rsid w:val="00390128"/>
    <w:rsid w:val="00390D78"/>
    <w:rsid w:val="00390E36"/>
    <w:rsid w:val="003930E0"/>
    <w:rsid w:val="003934DA"/>
    <w:rsid w:val="003947E1"/>
    <w:rsid w:val="00394805"/>
    <w:rsid w:val="00395581"/>
    <w:rsid w:val="00395C2F"/>
    <w:rsid w:val="00395F87"/>
    <w:rsid w:val="00397307"/>
    <w:rsid w:val="00397F37"/>
    <w:rsid w:val="003A2BF5"/>
    <w:rsid w:val="003A30F4"/>
    <w:rsid w:val="003A3216"/>
    <w:rsid w:val="003A43FD"/>
    <w:rsid w:val="003A51A7"/>
    <w:rsid w:val="003A5C78"/>
    <w:rsid w:val="003A648B"/>
    <w:rsid w:val="003A7AE4"/>
    <w:rsid w:val="003B019F"/>
    <w:rsid w:val="003B27A0"/>
    <w:rsid w:val="003B3575"/>
    <w:rsid w:val="003B581D"/>
    <w:rsid w:val="003B7A26"/>
    <w:rsid w:val="003C1E1B"/>
    <w:rsid w:val="003C4E9E"/>
    <w:rsid w:val="003C53C4"/>
    <w:rsid w:val="003C656B"/>
    <w:rsid w:val="003C6CDB"/>
    <w:rsid w:val="003C776D"/>
    <w:rsid w:val="003D022C"/>
    <w:rsid w:val="003D1C45"/>
    <w:rsid w:val="003D2774"/>
    <w:rsid w:val="003D277C"/>
    <w:rsid w:val="003D2FCA"/>
    <w:rsid w:val="003D3AB3"/>
    <w:rsid w:val="003D4339"/>
    <w:rsid w:val="003D478D"/>
    <w:rsid w:val="003D4BFE"/>
    <w:rsid w:val="003D5ED5"/>
    <w:rsid w:val="003D69B3"/>
    <w:rsid w:val="003D6A58"/>
    <w:rsid w:val="003E08B1"/>
    <w:rsid w:val="003E25C0"/>
    <w:rsid w:val="003E2774"/>
    <w:rsid w:val="003E3E24"/>
    <w:rsid w:val="003E41CB"/>
    <w:rsid w:val="003E51BA"/>
    <w:rsid w:val="003E7181"/>
    <w:rsid w:val="003E7368"/>
    <w:rsid w:val="003F088C"/>
    <w:rsid w:val="003F1D07"/>
    <w:rsid w:val="003F3C20"/>
    <w:rsid w:val="003F3CF9"/>
    <w:rsid w:val="003F4111"/>
    <w:rsid w:val="003F4FE7"/>
    <w:rsid w:val="003F5A1A"/>
    <w:rsid w:val="003F6192"/>
    <w:rsid w:val="003F6B00"/>
    <w:rsid w:val="003F7EC6"/>
    <w:rsid w:val="004010B6"/>
    <w:rsid w:val="00401BE3"/>
    <w:rsid w:val="004022CC"/>
    <w:rsid w:val="00402D46"/>
    <w:rsid w:val="00403272"/>
    <w:rsid w:val="004035F0"/>
    <w:rsid w:val="0040373B"/>
    <w:rsid w:val="00403BD3"/>
    <w:rsid w:val="0040411B"/>
    <w:rsid w:val="00404ADD"/>
    <w:rsid w:val="00405246"/>
    <w:rsid w:val="00406A01"/>
    <w:rsid w:val="00406E76"/>
    <w:rsid w:val="00407D90"/>
    <w:rsid w:val="00410850"/>
    <w:rsid w:val="0041172A"/>
    <w:rsid w:val="00414347"/>
    <w:rsid w:val="00414804"/>
    <w:rsid w:val="00414E96"/>
    <w:rsid w:val="004155AB"/>
    <w:rsid w:val="00421E36"/>
    <w:rsid w:val="00422EBF"/>
    <w:rsid w:val="004233D9"/>
    <w:rsid w:val="004241C4"/>
    <w:rsid w:val="0042674B"/>
    <w:rsid w:val="004267F7"/>
    <w:rsid w:val="00427010"/>
    <w:rsid w:val="00427029"/>
    <w:rsid w:val="00431A05"/>
    <w:rsid w:val="00431B61"/>
    <w:rsid w:val="004324A6"/>
    <w:rsid w:val="004326CE"/>
    <w:rsid w:val="00432BF6"/>
    <w:rsid w:val="00432DBE"/>
    <w:rsid w:val="004345F5"/>
    <w:rsid w:val="0043531C"/>
    <w:rsid w:val="00435D8B"/>
    <w:rsid w:val="00437CE5"/>
    <w:rsid w:val="00440069"/>
    <w:rsid w:val="00441F71"/>
    <w:rsid w:val="0044279B"/>
    <w:rsid w:val="00442842"/>
    <w:rsid w:val="00442E29"/>
    <w:rsid w:val="00444125"/>
    <w:rsid w:val="004442F5"/>
    <w:rsid w:val="004449E1"/>
    <w:rsid w:val="0044651A"/>
    <w:rsid w:val="004474FC"/>
    <w:rsid w:val="00447DB3"/>
    <w:rsid w:val="00450EBA"/>
    <w:rsid w:val="004562B2"/>
    <w:rsid w:val="00457668"/>
    <w:rsid w:val="00460D0A"/>
    <w:rsid w:val="00461FB3"/>
    <w:rsid w:val="00462F81"/>
    <w:rsid w:val="0046379E"/>
    <w:rsid w:val="00464B1D"/>
    <w:rsid w:val="00464F44"/>
    <w:rsid w:val="00467172"/>
    <w:rsid w:val="00470F9E"/>
    <w:rsid w:val="004713CF"/>
    <w:rsid w:val="0047319B"/>
    <w:rsid w:val="00473BFE"/>
    <w:rsid w:val="004742AA"/>
    <w:rsid w:val="004745AD"/>
    <w:rsid w:val="004746D6"/>
    <w:rsid w:val="004750FD"/>
    <w:rsid w:val="004758A0"/>
    <w:rsid w:val="00480498"/>
    <w:rsid w:val="004820BA"/>
    <w:rsid w:val="00482130"/>
    <w:rsid w:val="00485BB6"/>
    <w:rsid w:val="0048625A"/>
    <w:rsid w:val="00486701"/>
    <w:rsid w:val="00487361"/>
    <w:rsid w:val="004879B0"/>
    <w:rsid w:val="00490F49"/>
    <w:rsid w:val="0049397F"/>
    <w:rsid w:val="00493EFC"/>
    <w:rsid w:val="00496D94"/>
    <w:rsid w:val="00497979"/>
    <w:rsid w:val="00497C47"/>
    <w:rsid w:val="00497DB0"/>
    <w:rsid w:val="004A0625"/>
    <w:rsid w:val="004A1323"/>
    <w:rsid w:val="004A1CD9"/>
    <w:rsid w:val="004A3D19"/>
    <w:rsid w:val="004A4BA0"/>
    <w:rsid w:val="004A4CB1"/>
    <w:rsid w:val="004A543D"/>
    <w:rsid w:val="004A62A0"/>
    <w:rsid w:val="004A630E"/>
    <w:rsid w:val="004A6C42"/>
    <w:rsid w:val="004A7195"/>
    <w:rsid w:val="004A7538"/>
    <w:rsid w:val="004A764F"/>
    <w:rsid w:val="004A78FA"/>
    <w:rsid w:val="004A7E1C"/>
    <w:rsid w:val="004B00A6"/>
    <w:rsid w:val="004B0EE6"/>
    <w:rsid w:val="004B2D72"/>
    <w:rsid w:val="004B3F88"/>
    <w:rsid w:val="004B4655"/>
    <w:rsid w:val="004B4CAF"/>
    <w:rsid w:val="004B5057"/>
    <w:rsid w:val="004B6437"/>
    <w:rsid w:val="004C0380"/>
    <w:rsid w:val="004C3969"/>
    <w:rsid w:val="004C499F"/>
    <w:rsid w:val="004C4B73"/>
    <w:rsid w:val="004C541A"/>
    <w:rsid w:val="004C5C54"/>
    <w:rsid w:val="004C7729"/>
    <w:rsid w:val="004D02E0"/>
    <w:rsid w:val="004D105F"/>
    <w:rsid w:val="004D167C"/>
    <w:rsid w:val="004D167D"/>
    <w:rsid w:val="004D22A7"/>
    <w:rsid w:val="004D24BB"/>
    <w:rsid w:val="004D2B55"/>
    <w:rsid w:val="004D2CE2"/>
    <w:rsid w:val="004D3000"/>
    <w:rsid w:val="004D33A2"/>
    <w:rsid w:val="004D3758"/>
    <w:rsid w:val="004D437D"/>
    <w:rsid w:val="004D43B1"/>
    <w:rsid w:val="004D50AB"/>
    <w:rsid w:val="004D50D2"/>
    <w:rsid w:val="004D677A"/>
    <w:rsid w:val="004D6C7E"/>
    <w:rsid w:val="004E0AA5"/>
    <w:rsid w:val="004E1820"/>
    <w:rsid w:val="004E1A61"/>
    <w:rsid w:val="004E2419"/>
    <w:rsid w:val="004E2634"/>
    <w:rsid w:val="004E34C3"/>
    <w:rsid w:val="004E4C35"/>
    <w:rsid w:val="004E539A"/>
    <w:rsid w:val="004E5ACC"/>
    <w:rsid w:val="004E644A"/>
    <w:rsid w:val="004E6B31"/>
    <w:rsid w:val="004F0132"/>
    <w:rsid w:val="004F1EEC"/>
    <w:rsid w:val="004F3A06"/>
    <w:rsid w:val="004F3A3E"/>
    <w:rsid w:val="004F47B7"/>
    <w:rsid w:val="004F534A"/>
    <w:rsid w:val="004F5467"/>
    <w:rsid w:val="004F6F48"/>
    <w:rsid w:val="004F76AF"/>
    <w:rsid w:val="004F79E0"/>
    <w:rsid w:val="00501558"/>
    <w:rsid w:val="00501884"/>
    <w:rsid w:val="00501CF4"/>
    <w:rsid w:val="00502E69"/>
    <w:rsid w:val="0050354C"/>
    <w:rsid w:val="005039FF"/>
    <w:rsid w:val="00503A34"/>
    <w:rsid w:val="00503ABE"/>
    <w:rsid w:val="00504061"/>
    <w:rsid w:val="00505461"/>
    <w:rsid w:val="005060AA"/>
    <w:rsid w:val="00506410"/>
    <w:rsid w:val="00506491"/>
    <w:rsid w:val="00507D41"/>
    <w:rsid w:val="00510315"/>
    <w:rsid w:val="005107D2"/>
    <w:rsid w:val="005126E8"/>
    <w:rsid w:val="0051294E"/>
    <w:rsid w:val="0051335F"/>
    <w:rsid w:val="00513409"/>
    <w:rsid w:val="0051341B"/>
    <w:rsid w:val="00513EF1"/>
    <w:rsid w:val="00513FB3"/>
    <w:rsid w:val="00516EDC"/>
    <w:rsid w:val="00517E71"/>
    <w:rsid w:val="00520A18"/>
    <w:rsid w:val="00521049"/>
    <w:rsid w:val="0052199B"/>
    <w:rsid w:val="00523CD7"/>
    <w:rsid w:val="00527F07"/>
    <w:rsid w:val="005308A7"/>
    <w:rsid w:val="00530F73"/>
    <w:rsid w:val="00532077"/>
    <w:rsid w:val="00533181"/>
    <w:rsid w:val="005337A2"/>
    <w:rsid w:val="00533EF0"/>
    <w:rsid w:val="005341E0"/>
    <w:rsid w:val="00535523"/>
    <w:rsid w:val="00535647"/>
    <w:rsid w:val="00537789"/>
    <w:rsid w:val="00537D68"/>
    <w:rsid w:val="0054165E"/>
    <w:rsid w:val="00542E9C"/>
    <w:rsid w:val="0054431D"/>
    <w:rsid w:val="0054459F"/>
    <w:rsid w:val="00544A57"/>
    <w:rsid w:val="00544AAD"/>
    <w:rsid w:val="005501ED"/>
    <w:rsid w:val="005509FC"/>
    <w:rsid w:val="005518D9"/>
    <w:rsid w:val="005527B4"/>
    <w:rsid w:val="005564EC"/>
    <w:rsid w:val="00556570"/>
    <w:rsid w:val="005568D6"/>
    <w:rsid w:val="00557563"/>
    <w:rsid w:val="00560591"/>
    <w:rsid w:val="0056145C"/>
    <w:rsid w:val="0056428E"/>
    <w:rsid w:val="00564F8E"/>
    <w:rsid w:val="0056624E"/>
    <w:rsid w:val="00566CD2"/>
    <w:rsid w:val="005672DF"/>
    <w:rsid w:val="00567FE5"/>
    <w:rsid w:val="0057036C"/>
    <w:rsid w:val="005711DE"/>
    <w:rsid w:val="005713E3"/>
    <w:rsid w:val="00571753"/>
    <w:rsid w:val="005727BF"/>
    <w:rsid w:val="00572F99"/>
    <w:rsid w:val="0057397A"/>
    <w:rsid w:val="00573FF1"/>
    <w:rsid w:val="005756A6"/>
    <w:rsid w:val="00575D35"/>
    <w:rsid w:val="0057647D"/>
    <w:rsid w:val="005768FE"/>
    <w:rsid w:val="00576D60"/>
    <w:rsid w:val="00580CE6"/>
    <w:rsid w:val="005810D1"/>
    <w:rsid w:val="0058130F"/>
    <w:rsid w:val="0058205C"/>
    <w:rsid w:val="00584431"/>
    <w:rsid w:val="00584AFD"/>
    <w:rsid w:val="00585DA9"/>
    <w:rsid w:val="00585DF7"/>
    <w:rsid w:val="0058602C"/>
    <w:rsid w:val="00587D62"/>
    <w:rsid w:val="005907AC"/>
    <w:rsid w:val="005909A6"/>
    <w:rsid w:val="0059159A"/>
    <w:rsid w:val="00591F9A"/>
    <w:rsid w:val="00592209"/>
    <w:rsid w:val="005951FE"/>
    <w:rsid w:val="00595B7D"/>
    <w:rsid w:val="00596FEC"/>
    <w:rsid w:val="005A00E8"/>
    <w:rsid w:val="005A45B2"/>
    <w:rsid w:val="005A5197"/>
    <w:rsid w:val="005A5FDC"/>
    <w:rsid w:val="005A75B1"/>
    <w:rsid w:val="005A7D81"/>
    <w:rsid w:val="005B163B"/>
    <w:rsid w:val="005B2672"/>
    <w:rsid w:val="005B2814"/>
    <w:rsid w:val="005B2EBB"/>
    <w:rsid w:val="005B54E1"/>
    <w:rsid w:val="005B56A7"/>
    <w:rsid w:val="005B75CC"/>
    <w:rsid w:val="005B7E48"/>
    <w:rsid w:val="005C1904"/>
    <w:rsid w:val="005C1C80"/>
    <w:rsid w:val="005C2883"/>
    <w:rsid w:val="005C2F26"/>
    <w:rsid w:val="005C3486"/>
    <w:rsid w:val="005C49B8"/>
    <w:rsid w:val="005C5824"/>
    <w:rsid w:val="005C708C"/>
    <w:rsid w:val="005C7E19"/>
    <w:rsid w:val="005C7EDB"/>
    <w:rsid w:val="005D0B16"/>
    <w:rsid w:val="005D1E7B"/>
    <w:rsid w:val="005D2D11"/>
    <w:rsid w:val="005D4464"/>
    <w:rsid w:val="005D50A0"/>
    <w:rsid w:val="005D585A"/>
    <w:rsid w:val="005D7E21"/>
    <w:rsid w:val="005E0D05"/>
    <w:rsid w:val="005E2168"/>
    <w:rsid w:val="005E3893"/>
    <w:rsid w:val="005F2A45"/>
    <w:rsid w:val="005F408A"/>
    <w:rsid w:val="005F48BE"/>
    <w:rsid w:val="005F4B8E"/>
    <w:rsid w:val="005F510F"/>
    <w:rsid w:val="005F6FA2"/>
    <w:rsid w:val="0060075D"/>
    <w:rsid w:val="00603620"/>
    <w:rsid w:val="00604EF7"/>
    <w:rsid w:val="00606085"/>
    <w:rsid w:val="00606DC1"/>
    <w:rsid w:val="00607667"/>
    <w:rsid w:val="00610DA1"/>
    <w:rsid w:val="00611ABA"/>
    <w:rsid w:val="006126EE"/>
    <w:rsid w:val="00612A89"/>
    <w:rsid w:val="0061337E"/>
    <w:rsid w:val="0061545A"/>
    <w:rsid w:val="00615581"/>
    <w:rsid w:val="006174B8"/>
    <w:rsid w:val="00617612"/>
    <w:rsid w:val="0062148D"/>
    <w:rsid w:val="006223BA"/>
    <w:rsid w:val="00622CD5"/>
    <w:rsid w:val="006239D5"/>
    <w:rsid w:val="00625525"/>
    <w:rsid w:val="0062671A"/>
    <w:rsid w:val="00627121"/>
    <w:rsid w:val="00630F41"/>
    <w:rsid w:val="00630F78"/>
    <w:rsid w:val="006319FC"/>
    <w:rsid w:val="00632B49"/>
    <w:rsid w:val="006336EF"/>
    <w:rsid w:val="0063573B"/>
    <w:rsid w:val="00636637"/>
    <w:rsid w:val="00636A39"/>
    <w:rsid w:val="00636E82"/>
    <w:rsid w:val="0063754B"/>
    <w:rsid w:val="006375E2"/>
    <w:rsid w:val="00637749"/>
    <w:rsid w:val="0063786F"/>
    <w:rsid w:val="006378EB"/>
    <w:rsid w:val="00637E66"/>
    <w:rsid w:val="00641209"/>
    <w:rsid w:val="006461F9"/>
    <w:rsid w:val="00646934"/>
    <w:rsid w:val="00647E7C"/>
    <w:rsid w:val="00647F5F"/>
    <w:rsid w:val="00647FD8"/>
    <w:rsid w:val="006501D7"/>
    <w:rsid w:val="00651EE2"/>
    <w:rsid w:val="006522D7"/>
    <w:rsid w:val="0065537A"/>
    <w:rsid w:val="0065637E"/>
    <w:rsid w:val="00660937"/>
    <w:rsid w:val="00662301"/>
    <w:rsid w:val="006623D6"/>
    <w:rsid w:val="0066418F"/>
    <w:rsid w:val="00666754"/>
    <w:rsid w:val="00667C30"/>
    <w:rsid w:val="00673B87"/>
    <w:rsid w:val="0067426F"/>
    <w:rsid w:val="00674D7D"/>
    <w:rsid w:val="00682525"/>
    <w:rsid w:val="0068511A"/>
    <w:rsid w:val="0068707A"/>
    <w:rsid w:val="00687C55"/>
    <w:rsid w:val="006901F9"/>
    <w:rsid w:val="00690585"/>
    <w:rsid w:val="0069191C"/>
    <w:rsid w:val="006943BB"/>
    <w:rsid w:val="00695097"/>
    <w:rsid w:val="00695198"/>
    <w:rsid w:val="0069617A"/>
    <w:rsid w:val="006969AE"/>
    <w:rsid w:val="006977D8"/>
    <w:rsid w:val="00697DB8"/>
    <w:rsid w:val="006A21F5"/>
    <w:rsid w:val="006A2B78"/>
    <w:rsid w:val="006A3455"/>
    <w:rsid w:val="006A4345"/>
    <w:rsid w:val="006A55E4"/>
    <w:rsid w:val="006A72A6"/>
    <w:rsid w:val="006B134D"/>
    <w:rsid w:val="006B15F7"/>
    <w:rsid w:val="006B1CD8"/>
    <w:rsid w:val="006B22BF"/>
    <w:rsid w:val="006B29B5"/>
    <w:rsid w:val="006B2B8F"/>
    <w:rsid w:val="006B3C58"/>
    <w:rsid w:val="006B4EEB"/>
    <w:rsid w:val="006B6320"/>
    <w:rsid w:val="006B646E"/>
    <w:rsid w:val="006C0290"/>
    <w:rsid w:val="006C1411"/>
    <w:rsid w:val="006C3C93"/>
    <w:rsid w:val="006C611F"/>
    <w:rsid w:val="006C6514"/>
    <w:rsid w:val="006C68B3"/>
    <w:rsid w:val="006C69AC"/>
    <w:rsid w:val="006D09A5"/>
    <w:rsid w:val="006D3E3A"/>
    <w:rsid w:val="006D400F"/>
    <w:rsid w:val="006D4F46"/>
    <w:rsid w:val="006D5394"/>
    <w:rsid w:val="006D57FA"/>
    <w:rsid w:val="006D6062"/>
    <w:rsid w:val="006D6D7F"/>
    <w:rsid w:val="006D7215"/>
    <w:rsid w:val="006E1AD5"/>
    <w:rsid w:val="006E21EA"/>
    <w:rsid w:val="006E21EE"/>
    <w:rsid w:val="006E271E"/>
    <w:rsid w:val="006E4157"/>
    <w:rsid w:val="006E48B8"/>
    <w:rsid w:val="006E4EDD"/>
    <w:rsid w:val="006E529A"/>
    <w:rsid w:val="006E7CF8"/>
    <w:rsid w:val="006E7F1A"/>
    <w:rsid w:val="006F096C"/>
    <w:rsid w:val="006F1ACB"/>
    <w:rsid w:val="006F39C3"/>
    <w:rsid w:val="006F7B62"/>
    <w:rsid w:val="0070013A"/>
    <w:rsid w:val="007005DF"/>
    <w:rsid w:val="00701C3A"/>
    <w:rsid w:val="0070241B"/>
    <w:rsid w:val="00702B6F"/>
    <w:rsid w:val="00704449"/>
    <w:rsid w:val="00704910"/>
    <w:rsid w:val="0070504C"/>
    <w:rsid w:val="00706847"/>
    <w:rsid w:val="00706A25"/>
    <w:rsid w:val="007070A2"/>
    <w:rsid w:val="00711259"/>
    <w:rsid w:val="00712801"/>
    <w:rsid w:val="00716985"/>
    <w:rsid w:val="0071743C"/>
    <w:rsid w:val="00717B50"/>
    <w:rsid w:val="00717C19"/>
    <w:rsid w:val="00717DCC"/>
    <w:rsid w:val="0072242C"/>
    <w:rsid w:val="007225B0"/>
    <w:rsid w:val="007232DE"/>
    <w:rsid w:val="00723C23"/>
    <w:rsid w:val="00723F03"/>
    <w:rsid w:val="00725687"/>
    <w:rsid w:val="00725A2E"/>
    <w:rsid w:val="00725C5B"/>
    <w:rsid w:val="007263DE"/>
    <w:rsid w:val="0072697F"/>
    <w:rsid w:val="00727785"/>
    <w:rsid w:val="0073075D"/>
    <w:rsid w:val="007308E6"/>
    <w:rsid w:val="00732508"/>
    <w:rsid w:val="00732CE3"/>
    <w:rsid w:val="00734C74"/>
    <w:rsid w:val="0073582C"/>
    <w:rsid w:val="00736AB5"/>
    <w:rsid w:val="00737C23"/>
    <w:rsid w:val="0074065B"/>
    <w:rsid w:val="00740C90"/>
    <w:rsid w:val="00740DBF"/>
    <w:rsid w:val="00744EB1"/>
    <w:rsid w:val="007463D2"/>
    <w:rsid w:val="0074640F"/>
    <w:rsid w:val="00746817"/>
    <w:rsid w:val="00747DE5"/>
    <w:rsid w:val="0075026D"/>
    <w:rsid w:val="00750288"/>
    <w:rsid w:val="00750C03"/>
    <w:rsid w:val="007521D5"/>
    <w:rsid w:val="007530E5"/>
    <w:rsid w:val="0075369D"/>
    <w:rsid w:val="00753AA9"/>
    <w:rsid w:val="00754632"/>
    <w:rsid w:val="0075541B"/>
    <w:rsid w:val="007566C8"/>
    <w:rsid w:val="00756D8B"/>
    <w:rsid w:val="00760D18"/>
    <w:rsid w:val="0076120D"/>
    <w:rsid w:val="007619AD"/>
    <w:rsid w:val="00762EA1"/>
    <w:rsid w:val="00763EE8"/>
    <w:rsid w:val="00765935"/>
    <w:rsid w:val="00765D09"/>
    <w:rsid w:val="00765D48"/>
    <w:rsid w:val="00767ACD"/>
    <w:rsid w:val="00770550"/>
    <w:rsid w:val="0077081B"/>
    <w:rsid w:val="00771C58"/>
    <w:rsid w:val="007722ED"/>
    <w:rsid w:val="00772FAB"/>
    <w:rsid w:val="0077361D"/>
    <w:rsid w:val="00776726"/>
    <w:rsid w:val="00776FF8"/>
    <w:rsid w:val="007776B0"/>
    <w:rsid w:val="00777804"/>
    <w:rsid w:val="007778E6"/>
    <w:rsid w:val="00777A54"/>
    <w:rsid w:val="00780332"/>
    <w:rsid w:val="0078085E"/>
    <w:rsid w:val="00780EFF"/>
    <w:rsid w:val="00780F58"/>
    <w:rsid w:val="00781A96"/>
    <w:rsid w:val="00781C27"/>
    <w:rsid w:val="00781C51"/>
    <w:rsid w:val="00781F52"/>
    <w:rsid w:val="00782193"/>
    <w:rsid w:val="00783359"/>
    <w:rsid w:val="00783A1D"/>
    <w:rsid w:val="0078404A"/>
    <w:rsid w:val="0078657D"/>
    <w:rsid w:val="00787D2B"/>
    <w:rsid w:val="0079186F"/>
    <w:rsid w:val="00792010"/>
    <w:rsid w:val="00793647"/>
    <w:rsid w:val="00793CDA"/>
    <w:rsid w:val="00794C54"/>
    <w:rsid w:val="007950D1"/>
    <w:rsid w:val="0079701C"/>
    <w:rsid w:val="0079749E"/>
    <w:rsid w:val="007974A9"/>
    <w:rsid w:val="007A0B6B"/>
    <w:rsid w:val="007A105A"/>
    <w:rsid w:val="007A1D25"/>
    <w:rsid w:val="007A379B"/>
    <w:rsid w:val="007A4258"/>
    <w:rsid w:val="007A4955"/>
    <w:rsid w:val="007A64F7"/>
    <w:rsid w:val="007A725F"/>
    <w:rsid w:val="007B0960"/>
    <w:rsid w:val="007B15DC"/>
    <w:rsid w:val="007B1719"/>
    <w:rsid w:val="007B19BC"/>
    <w:rsid w:val="007B1B79"/>
    <w:rsid w:val="007B2ED4"/>
    <w:rsid w:val="007B2EFF"/>
    <w:rsid w:val="007B3654"/>
    <w:rsid w:val="007B3910"/>
    <w:rsid w:val="007B5DA9"/>
    <w:rsid w:val="007B6582"/>
    <w:rsid w:val="007B6FDA"/>
    <w:rsid w:val="007C0A2C"/>
    <w:rsid w:val="007C20C8"/>
    <w:rsid w:val="007C2D0D"/>
    <w:rsid w:val="007C5C42"/>
    <w:rsid w:val="007C6EE4"/>
    <w:rsid w:val="007C7DA0"/>
    <w:rsid w:val="007D1942"/>
    <w:rsid w:val="007D1E34"/>
    <w:rsid w:val="007D21D4"/>
    <w:rsid w:val="007D2CE7"/>
    <w:rsid w:val="007D66C0"/>
    <w:rsid w:val="007D6922"/>
    <w:rsid w:val="007D743A"/>
    <w:rsid w:val="007E013D"/>
    <w:rsid w:val="007E0962"/>
    <w:rsid w:val="007E0CB0"/>
    <w:rsid w:val="007E1189"/>
    <w:rsid w:val="007E20A4"/>
    <w:rsid w:val="007E3C64"/>
    <w:rsid w:val="007E3C93"/>
    <w:rsid w:val="007E5726"/>
    <w:rsid w:val="007E662A"/>
    <w:rsid w:val="007E701F"/>
    <w:rsid w:val="007F1AE1"/>
    <w:rsid w:val="007F295C"/>
    <w:rsid w:val="007F2B9D"/>
    <w:rsid w:val="007F2DDD"/>
    <w:rsid w:val="007F31DA"/>
    <w:rsid w:val="007F41FA"/>
    <w:rsid w:val="007F4548"/>
    <w:rsid w:val="007F58C5"/>
    <w:rsid w:val="007F58DD"/>
    <w:rsid w:val="007F6D2C"/>
    <w:rsid w:val="00800B96"/>
    <w:rsid w:val="008037F9"/>
    <w:rsid w:val="00803992"/>
    <w:rsid w:val="0080429E"/>
    <w:rsid w:val="0080450B"/>
    <w:rsid w:val="00804734"/>
    <w:rsid w:val="00805570"/>
    <w:rsid w:val="008058D5"/>
    <w:rsid w:val="00807129"/>
    <w:rsid w:val="0080771D"/>
    <w:rsid w:val="00807A73"/>
    <w:rsid w:val="00807CCD"/>
    <w:rsid w:val="008101CB"/>
    <w:rsid w:val="00811431"/>
    <w:rsid w:val="00811734"/>
    <w:rsid w:val="008151C1"/>
    <w:rsid w:val="00815441"/>
    <w:rsid w:val="008156AF"/>
    <w:rsid w:val="00815F84"/>
    <w:rsid w:val="0081752F"/>
    <w:rsid w:val="0081796B"/>
    <w:rsid w:val="00817E92"/>
    <w:rsid w:val="0082121F"/>
    <w:rsid w:val="008214DA"/>
    <w:rsid w:val="00822004"/>
    <w:rsid w:val="00823469"/>
    <w:rsid w:val="00823F79"/>
    <w:rsid w:val="008265F8"/>
    <w:rsid w:val="0083094D"/>
    <w:rsid w:val="00831BB9"/>
    <w:rsid w:val="00833950"/>
    <w:rsid w:val="008358EB"/>
    <w:rsid w:val="00835B40"/>
    <w:rsid w:val="008362F6"/>
    <w:rsid w:val="00837AFD"/>
    <w:rsid w:val="008419F3"/>
    <w:rsid w:val="008420DD"/>
    <w:rsid w:val="00842833"/>
    <w:rsid w:val="0084291F"/>
    <w:rsid w:val="00842A53"/>
    <w:rsid w:val="0084309E"/>
    <w:rsid w:val="00844569"/>
    <w:rsid w:val="00844E89"/>
    <w:rsid w:val="00845453"/>
    <w:rsid w:val="0084649C"/>
    <w:rsid w:val="008526A6"/>
    <w:rsid w:val="008527D0"/>
    <w:rsid w:val="00852933"/>
    <w:rsid w:val="00852DD9"/>
    <w:rsid w:val="00853454"/>
    <w:rsid w:val="00853645"/>
    <w:rsid w:val="00853A11"/>
    <w:rsid w:val="00854934"/>
    <w:rsid w:val="0086062C"/>
    <w:rsid w:val="00860C5E"/>
    <w:rsid w:val="00860FA3"/>
    <w:rsid w:val="008612FA"/>
    <w:rsid w:val="008630BA"/>
    <w:rsid w:val="00863370"/>
    <w:rsid w:val="00863E34"/>
    <w:rsid w:val="00865B0F"/>
    <w:rsid w:val="008668EE"/>
    <w:rsid w:val="00867133"/>
    <w:rsid w:val="0087095A"/>
    <w:rsid w:val="00870BE4"/>
    <w:rsid w:val="008724A1"/>
    <w:rsid w:val="00873958"/>
    <w:rsid w:val="008749DF"/>
    <w:rsid w:val="00874EC4"/>
    <w:rsid w:val="008750C5"/>
    <w:rsid w:val="008750D9"/>
    <w:rsid w:val="0087567C"/>
    <w:rsid w:val="00875764"/>
    <w:rsid w:val="008758AB"/>
    <w:rsid w:val="008770C5"/>
    <w:rsid w:val="008776E1"/>
    <w:rsid w:val="008776F0"/>
    <w:rsid w:val="008806EF"/>
    <w:rsid w:val="0088093D"/>
    <w:rsid w:val="008810CF"/>
    <w:rsid w:val="00881F41"/>
    <w:rsid w:val="00884436"/>
    <w:rsid w:val="008846F6"/>
    <w:rsid w:val="00884B36"/>
    <w:rsid w:val="00885D60"/>
    <w:rsid w:val="00886656"/>
    <w:rsid w:val="008868D7"/>
    <w:rsid w:val="00886E99"/>
    <w:rsid w:val="00886EC3"/>
    <w:rsid w:val="00890600"/>
    <w:rsid w:val="00890941"/>
    <w:rsid w:val="00891CEF"/>
    <w:rsid w:val="00891F5D"/>
    <w:rsid w:val="0089267B"/>
    <w:rsid w:val="0089334A"/>
    <w:rsid w:val="00893BA1"/>
    <w:rsid w:val="00895E86"/>
    <w:rsid w:val="008961F0"/>
    <w:rsid w:val="0089661A"/>
    <w:rsid w:val="008A2288"/>
    <w:rsid w:val="008A2996"/>
    <w:rsid w:val="008A40CE"/>
    <w:rsid w:val="008A42A4"/>
    <w:rsid w:val="008A5101"/>
    <w:rsid w:val="008A5F6F"/>
    <w:rsid w:val="008A65DF"/>
    <w:rsid w:val="008B015F"/>
    <w:rsid w:val="008B06A3"/>
    <w:rsid w:val="008B2ABE"/>
    <w:rsid w:val="008B44DD"/>
    <w:rsid w:val="008B5A36"/>
    <w:rsid w:val="008B5DC1"/>
    <w:rsid w:val="008C0DAB"/>
    <w:rsid w:val="008C0E40"/>
    <w:rsid w:val="008C1048"/>
    <w:rsid w:val="008C146C"/>
    <w:rsid w:val="008C1FF2"/>
    <w:rsid w:val="008C376F"/>
    <w:rsid w:val="008C3CD0"/>
    <w:rsid w:val="008C5339"/>
    <w:rsid w:val="008C5513"/>
    <w:rsid w:val="008C6FB3"/>
    <w:rsid w:val="008C7874"/>
    <w:rsid w:val="008D096D"/>
    <w:rsid w:val="008D0C36"/>
    <w:rsid w:val="008D1810"/>
    <w:rsid w:val="008D2748"/>
    <w:rsid w:val="008D3B16"/>
    <w:rsid w:val="008D3B25"/>
    <w:rsid w:val="008D3FB9"/>
    <w:rsid w:val="008D488D"/>
    <w:rsid w:val="008D4BBF"/>
    <w:rsid w:val="008D5597"/>
    <w:rsid w:val="008D5FAE"/>
    <w:rsid w:val="008D6571"/>
    <w:rsid w:val="008E09AB"/>
    <w:rsid w:val="008E197C"/>
    <w:rsid w:val="008E1C1D"/>
    <w:rsid w:val="008E5DC6"/>
    <w:rsid w:val="008E68E2"/>
    <w:rsid w:val="008E6EB1"/>
    <w:rsid w:val="008E7031"/>
    <w:rsid w:val="008E7F77"/>
    <w:rsid w:val="008F3482"/>
    <w:rsid w:val="008F3645"/>
    <w:rsid w:val="008F4146"/>
    <w:rsid w:val="008F475F"/>
    <w:rsid w:val="008F516F"/>
    <w:rsid w:val="008F5A91"/>
    <w:rsid w:val="008F6FDE"/>
    <w:rsid w:val="008F7A5F"/>
    <w:rsid w:val="008F7DE6"/>
    <w:rsid w:val="00900696"/>
    <w:rsid w:val="00900B2B"/>
    <w:rsid w:val="00900CF2"/>
    <w:rsid w:val="00901E2E"/>
    <w:rsid w:val="00901E48"/>
    <w:rsid w:val="00902293"/>
    <w:rsid w:val="009032A2"/>
    <w:rsid w:val="0090506D"/>
    <w:rsid w:val="00907357"/>
    <w:rsid w:val="009078D7"/>
    <w:rsid w:val="009113F5"/>
    <w:rsid w:val="0091177D"/>
    <w:rsid w:val="009120CB"/>
    <w:rsid w:val="0091242C"/>
    <w:rsid w:val="00912844"/>
    <w:rsid w:val="00913415"/>
    <w:rsid w:val="00913EC5"/>
    <w:rsid w:val="009167D8"/>
    <w:rsid w:val="00917636"/>
    <w:rsid w:val="00920217"/>
    <w:rsid w:val="00920531"/>
    <w:rsid w:val="00921285"/>
    <w:rsid w:val="00921A04"/>
    <w:rsid w:val="00923973"/>
    <w:rsid w:val="00925113"/>
    <w:rsid w:val="009254A9"/>
    <w:rsid w:val="00925900"/>
    <w:rsid w:val="00925BEB"/>
    <w:rsid w:val="00925FFE"/>
    <w:rsid w:val="009263C7"/>
    <w:rsid w:val="00931175"/>
    <w:rsid w:val="00931B6F"/>
    <w:rsid w:val="00931E17"/>
    <w:rsid w:val="0093368D"/>
    <w:rsid w:val="00934823"/>
    <w:rsid w:val="00935558"/>
    <w:rsid w:val="00935ACF"/>
    <w:rsid w:val="00937C4D"/>
    <w:rsid w:val="00941198"/>
    <w:rsid w:val="00941B41"/>
    <w:rsid w:val="009437F9"/>
    <w:rsid w:val="0094482F"/>
    <w:rsid w:val="00945A4E"/>
    <w:rsid w:val="00946468"/>
    <w:rsid w:val="00950AB6"/>
    <w:rsid w:val="00951064"/>
    <w:rsid w:val="009521E4"/>
    <w:rsid w:val="009522A8"/>
    <w:rsid w:val="00953035"/>
    <w:rsid w:val="009542C5"/>
    <w:rsid w:val="0095487F"/>
    <w:rsid w:val="00956EC3"/>
    <w:rsid w:val="009577DC"/>
    <w:rsid w:val="009605E6"/>
    <w:rsid w:val="009614E7"/>
    <w:rsid w:val="009637D5"/>
    <w:rsid w:val="00964997"/>
    <w:rsid w:val="009668B9"/>
    <w:rsid w:val="00967131"/>
    <w:rsid w:val="00967A93"/>
    <w:rsid w:val="00967BFC"/>
    <w:rsid w:val="00970E65"/>
    <w:rsid w:val="00970EA4"/>
    <w:rsid w:val="0097260E"/>
    <w:rsid w:val="00972E4A"/>
    <w:rsid w:val="00973E10"/>
    <w:rsid w:val="00973FFE"/>
    <w:rsid w:val="009747B4"/>
    <w:rsid w:val="0097619A"/>
    <w:rsid w:val="009765D8"/>
    <w:rsid w:val="0097750B"/>
    <w:rsid w:val="0098149E"/>
    <w:rsid w:val="009826F3"/>
    <w:rsid w:val="00982BB0"/>
    <w:rsid w:val="00983218"/>
    <w:rsid w:val="0098321E"/>
    <w:rsid w:val="009858EF"/>
    <w:rsid w:val="00985E5D"/>
    <w:rsid w:val="0098667A"/>
    <w:rsid w:val="009877DC"/>
    <w:rsid w:val="00992318"/>
    <w:rsid w:val="00992D13"/>
    <w:rsid w:val="009930DC"/>
    <w:rsid w:val="00993F6E"/>
    <w:rsid w:val="0099405A"/>
    <w:rsid w:val="0099484C"/>
    <w:rsid w:val="00994BFE"/>
    <w:rsid w:val="00995467"/>
    <w:rsid w:val="00996806"/>
    <w:rsid w:val="009968BE"/>
    <w:rsid w:val="0099746A"/>
    <w:rsid w:val="009A0164"/>
    <w:rsid w:val="009A09C4"/>
    <w:rsid w:val="009A1EDF"/>
    <w:rsid w:val="009A21B3"/>
    <w:rsid w:val="009A3C6A"/>
    <w:rsid w:val="009A4AE2"/>
    <w:rsid w:val="009A5EBF"/>
    <w:rsid w:val="009A76A7"/>
    <w:rsid w:val="009A7C95"/>
    <w:rsid w:val="009B006F"/>
    <w:rsid w:val="009B019A"/>
    <w:rsid w:val="009B02EF"/>
    <w:rsid w:val="009B0AAD"/>
    <w:rsid w:val="009B1D1D"/>
    <w:rsid w:val="009B44F8"/>
    <w:rsid w:val="009B45BA"/>
    <w:rsid w:val="009B58A1"/>
    <w:rsid w:val="009B702D"/>
    <w:rsid w:val="009B7040"/>
    <w:rsid w:val="009B73B9"/>
    <w:rsid w:val="009B7C12"/>
    <w:rsid w:val="009C0E38"/>
    <w:rsid w:val="009C2FD7"/>
    <w:rsid w:val="009C44C2"/>
    <w:rsid w:val="009C71DA"/>
    <w:rsid w:val="009D0893"/>
    <w:rsid w:val="009D2358"/>
    <w:rsid w:val="009D4C50"/>
    <w:rsid w:val="009D5597"/>
    <w:rsid w:val="009D5993"/>
    <w:rsid w:val="009E0203"/>
    <w:rsid w:val="009E452D"/>
    <w:rsid w:val="009E52B8"/>
    <w:rsid w:val="009E5D8C"/>
    <w:rsid w:val="009E64CE"/>
    <w:rsid w:val="009E710A"/>
    <w:rsid w:val="009E7DE9"/>
    <w:rsid w:val="009F0127"/>
    <w:rsid w:val="009F046F"/>
    <w:rsid w:val="009F0A6A"/>
    <w:rsid w:val="009F1797"/>
    <w:rsid w:val="009F190C"/>
    <w:rsid w:val="009F1DAC"/>
    <w:rsid w:val="009F20AA"/>
    <w:rsid w:val="009F35DD"/>
    <w:rsid w:val="009F4809"/>
    <w:rsid w:val="009F5B31"/>
    <w:rsid w:val="009F5C87"/>
    <w:rsid w:val="009F7277"/>
    <w:rsid w:val="00A00F2C"/>
    <w:rsid w:val="00A01AE6"/>
    <w:rsid w:val="00A01DB2"/>
    <w:rsid w:val="00A0212F"/>
    <w:rsid w:val="00A0303B"/>
    <w:rsid w:val="00A0556F"/>
    <w:rsid w:val="00A06F92"/>
    <w:rsid w:val="00A0795C"/>
    <w:rsid w:val="00A07BD1"/>
    <w:rsid w:val="00A07DE0"/>
    <w:rsid w:val="00A10882"/>
    <w:rsid w:val="00A111F9"/>
    <w:rsid w:val="00A1186A"/>
    <w:rsid w:val="00A11D67"/>
    <w:rsid w:val="00A123A2"/>
    <w:rsid w:val="00A12B90"/>
    <w:rsid w:val="00A12EB7"/>
    <w:rsid w:val="00A1334A"/>
    <w:rsid w:val="00A134DC"/>
    <w:rsid w:val="00A13FF3"/>
    <w:rsid w:val="00A14E29"/>
    <w:rsid w:val="00A14ECC"/>
    <w:rsid w:val="00A165D0"/>
    <w:rsid w:val="00A220F7"/>
    <w:rsid w:val="00A22FB0"/>
    <w:rsid w:val="00A2452B"/>
    <w:rsid w:val="00A24F09"/>
    <w:rsid w:val="00A25D1B"/>
    <w:rsid w:val="00A25D97"/>
    <w:rsid w:val="00A269E6"/>
    <w:rsid w:val="00A26B66"/>
    <w:rsid w:val="00A27506"/>
    <w:rsid w:val="00A30004"/>
    <w:rsid w:val="00A31635"/>
    <w:rsid w:val="00A31AB6"/>
    <w:rsid w:val="00A31F69"/>
    <w:rsid w:val="00A32195"/>
    <w:rsid w:val="00A325E0"/>
    <w:rsid w:val="00A327AB"/>
    <w:rsid w:val="00A35191"/>
    <w:rsid w:val="00A3755A"/>
    <w:rsid w:val="00A4046C"/>
    <w:rsid w:val="00A41D1E"/>
    <w:rsid w:val="00A41F67"/>
    <w:rsid w:val="00A428FA"/>
    <w:rsid w:val="00A430D9"/>
    <w:rsid w:val="00A432F3"/>
    <w:rsid w:val="00A43369"/>
    <w:rsid w:val="00A44933"/>
    <w:rsid w:val="00A46264"/>
    <w:rsid w:val="00A50F8B"/>
    <w:rsid w:val="00A5158C"/>
    <w:rsid w:val="00A53020"/>
    <w:rsid w:val="00A534E8"/>
    <w:rsid w:val="00A53822"/>
    <w:rsid w:val="00A574FF"/>
    <w:rsid w:val="00A575E7"/>
    <w:rsid w:val="00A57663"/>
    <w:rsid w:val="00A57C34"/>
    <w:rsid w:val="00A61075"/>
    <w:rsid w:val="00A613DD"/>
    <w:rsid w:val="00A61678"/>
    <w:rsid w:val="00A63B9F"/>
    <w:rsid w:val="00A6455E"/>
    <w:rsid w:val="00A64BFB"/>
    <w:rsid w:val="00A65793"/>
    <w:rsid w:val="00A6677D"/>
    <w:rsid w:val="00A67B19"/>
    <w:rsid w:val="00A67D4E"/>
    <w:rsid w:val="00A718BE"/>
    <w:rsid w:val="00A729CE"/>
    <w:rsid w:val="00A741F6"/>
    <w:rsid w:val="00A74307"/>
    <w:rsid w:val="00A75071"/>
    <w:rsid w:val="00A75AD6"/>
    <w:rsid w:val="00A75E1D"/>
    <w:rsid w:val="00A77FBD"/>
    <w:rsid w:val="00A812C6"/>
    <w:rsid w:val="00A83BE3"/>
    <w:rsid w:val="00A8417C"/>
    <w:rsid w:val="00A84385"/>
    <w:rsid w:val="00A84D70"/>
    <w:rsid w:val="00A86FB8"/>
    <w:rsid w:val="00A875E9"/>
    <w:rsid w:val="00A91B7A"/>
    <w:rsid w:val="00A9285F"/>
    <w:rsid w:val="00A92B98"/>
    <w:rsid w:val="00A939B7"/>
    <w:rsid w:val="00A93DA4"/>
    <w:rsid w:val="00A952B9"/>
    <w:rsid w:val="00A95C0D"/>
    <w:rsid w:val="00A96560"/>
    <w:rsid w:val="00A96CE2"/>
    <w:rsid w:val="00AA188A"/>
    <w:rsid w:val="00AA2D0E"/>
    <w:rsid w:val="00AA48D9"/>
    <w:rsid w:val="00AA6483"/>
    <w:rsid w:val="00AB0DAE"/>
    <w:rsid w:val="00AB1590"/>
    <w:rsid w:val="00AB16B8"/>
    <w:rsid w:val="00AB22B8"/>
    <w:rsid w:val="00AB2923"/>
    <w:rsid w:val="00AB5A89"/>
    <w:rsid w:val="00AB61C3"/>
    <w:rsid w:val="00AB6D84"/>
    <w:rsid w:val="00AB7252"/>
    <w:rsid w:val="00AB760B"/>
    <w:rsid w:val="00AC00DD"/>
    <w:rsid w:val="00AC2CF0"/>
    <w:rsid w:val="00AC35EA"/>
    <w:rsid w:val="00AC382C"/>
    <w:rsid w:val="00AC4052"/>
    <w:rsid w:val="00AC5A24"/>
    <w:rsid w:val="00AC6B5B"/>
    <w:rsid w:val="00AC7A31"/>
    <w:rsid w:val="00AD32BE"/>
    <w:rsid w:val="00AD3369"/>
    <w:rsid w:val="00AD35BD"/>
    <w:rsid w:val="00AD3AFA"/>
    <w:rsid w:val="00AD3BB3"/>
    <w:rsid w:val="00AD47A8"/>
    <w:rsid w:val="00AD515B"/>
    <w:rsid w:val="00AD7F6A"/>
    <w:rsid w:val="00AE0636"/>
    <w:rsid w:val="00AE0F25"/>
    <w:rsid w:val="00AE212E"/>
    <w:rsid w:val="00AE2AC0"/>
    <w:rsid w:val="00AE2AD1"/>
    <w:rsid w:val="00AE3AE7"/>
    <w:rsid w:val="00AE4D17"/>
    <w:rsid w:val="00AE4F76"/>
    <w:rsid w:val="00AE5160"/>
    <w:rsid w:val="00AE5D52"/>
    <w:rsid w:val="00AE7020"/>
    <w:rsid w:val="00AF0524"/>
    <w:rsid w:val="00AF123F"/>
    <w:rsid w:val="00AF2188"/>
    <w:rsid w:val="00AF24B8"/>
    <w:rsid w:val="00AF2EA3"/>
    <w:rsid w:val="00AF3530"/>
    <w:rsid w:val="00AF3914"/>
    <w:rsid w:val="00AF4552"/>
    <w:rsid w:val="00AF4655"/>
    <w:rsid w:val="00AF5946"/>
    <w:rsid w:val="00AF6A78"/>
    <w:rsid w:val="00AF6C7A"/>
    <w:rsid w:val="00B00B4D"/>
    <w:rsid w:val="00B02BE5"/>
    <w:rsid w:val="00B03CF7"/>
    <w:rsid w:val="00B046E2"/>
    <w:rsid w:val="00B0474C"/>
    <w:rsid w:val="00B05363"/>
    <w:rsid w:val="00B07027"/>
    <w:rsid w:val="00B075DA"/>
    <w:rsid w:val="00B07CBE"/>
    <w:rsid w:val="00B07EE9"/>
    <w:rsid w:val="00B10ACF"/>
    <w:rsid w:val="00B1170D"/>
    <w:rsid w:val="00B11B70"/>
    <w:rsid w:val="00B127CC"/>
    <w:rsid w:val="00B13205"/>
    <w:rsid w:val="00B13750"/>
    <w:rsid w:val="00B13DFF"/>
    <w:rsid w:val="00B1475B"/>
    <w:rsid w:val="00B209EE"/>
    <w:rsid w:val="00B214E6"/>
    <w:rsid w:val="00B21605"/>
    <w:rsid w:val="00B234CE"/>
    <w:rsid w:val="00B2621B"/>
    <w:rsid w:val="00B27B27"/>
    <w:rsid w:val="00B32130"/>
    <w:rsid w:val="00B32725"/>
    <w:rsid w:val="00B33CD9"/>
    <w:rsid w:val="00B346BF"/>
    <w:rsid w:val="00B36651"/>
    <w:rsid w:val="00B367A0"/>
    <w:rsid w:val="00B368CD"/>
    <w:rsid w:val="00B37F09"/>
    <w:rsid w:val="00B415B0"/>
    <w:rsid w:val="00B44541"/>
    <w:rsid w:val="00B44A8D"/>
    <w:rsid w:val="00B45936"/>
    <w:rsid w:val="00B46A78"/>
    <w:rsid w:val="00B473B9"/>
    <w:rsid w:val="00B510D2"/>
    <w:rsid w:val="00B52D16"/>
    <w:rsid w:val="00B52E4C"/>
    <w:rsid w:val="00B5435E"/>
    <w:rsid w:val="00B54570"/>
    <w:rsid w:val="00B54D11"/>
    <w:rsid w:val="00B54DED"/>
    <w:rsid w:val="00B565FB"/>
    <w:rsid w:val="00B5706A"/>
    <w:rsid w:val="00B6129F"/>
    <w:rsid w:val="00B61ACC"/>
    <w:rsid w:val="00B62E85"/>
    <w:rsid w:val="00B63E95"/>
    <w:rsid w:val="00B64094"/>
    <w:rsid w:val="00B6504D"/>
    <w:rsid w:val="00B660E4"/>
    <w:rsid w:val="00B67619"/>
    <w:rsid w:val="00B72FC3"/>
    <w:rsid w:val="00B73D03"/>
    <w:rsid w:val="00B748CF"/>
    <w:rsid w:val="00B7609C"/>
    <w:rsid w:val="00B766E3"/>
    <w:rsid w:val="00B7681E"/>
    <w:rsid w:val="00B768A1"/>
    <w:rsid w:val="00B769EA"/>
    <w:rsid w:val="00B8003E"/>
    <w:rsid w:val="00B80CCB"/>
    <w:rsid w:val="00B813EA"/>
    <w:rsid w:val="00B8190F"/>
    <w:rsid w:val="00B826E0"/>
    <w:rsid w:val="00B82A63"/>
    <w:rsid w:val="00B82C57"/>
    <w:rsid w:val="00B830D9"/>
    <w:rsid w:val="00B85274"/>
    <w:rsid w:val="00B85A95"/>
    <w:rsid w:val="00B85FFD"/>
    <w:rsid w:val="00B8704A"/>
    <w:rsid w:val="00B90635"/>
    <w:rsid w:val="00B92472"/>
    <w:rsid w:val="00B92972"/>
    <w:rsid w:val="00B929B3"/>
    <w:rsid w:val="00B93908"/>
    <w:rsid w:val="00B939B5"/>
    <w:rsid w:val="00B94237"/>
    <w:rsid w:val="00B95C0A"/>
    <w:rsid w:val="00B96933"/>
    <w:rsid w:val="00B96C83"/>
    <w:rsid w:val="00B9775B"/>
    <w:rsid w:val="00BA1525"/>
    <w:rsid w:val="00BA1F06"/>
    <w:rsid w:val="00BA33A1"/>
    <w:rsid w:val="00BA3E75"/>
    <w:rsid w:val="00BA587E"/>
    <w:rsid w:val="00BA5BDF"/>
    <w:rsid w:val="00BA6617"/>
    <w:rsid w:val="00BA66E1"/>
    <w:rsid w:val="00BA68AD"/>
    <w:rsid w:val="00BA69E6"/>
    <w:rsid w:val="00BA737E"/>
    <w:rsid w:val="00BA7D3E"/>
    <w:rsid w:val="00BB08DB"/>
    <w:rsid w:val="00BB1B71"/>
    <w:rsid w:val="00BB1C02"/>
    <w:rsid w:val="00BB1C9E"/>
    <w:rsid w:val="00BB43A5"/>
    <w:rsid w:val="00BB4760"/>
    <w:rsid w:val="00BB4CF5"/>
    <w:rsid w:val="00BB5C99"/>
    <w:rsid w:val="00BB6479"/>
    <w:rsid w:val="00BB6DB7"/>
    <w:rsid w:val="00BB78D6"/>
    <w:rsid w:val="00BC0F6B"/>
    <w:rsid w:val="00BC1811"/>
    <w:rsid w:val="00BC1A5E"/>
    <w:rsid w:val="00BC1C2D"/>
    <w:rsid w:val="00BC3C15"/>
    <w:rsid w:val="00BC4EF8"/>
    <w:rsid w:val="00BC55EB"/>
    <w:rsid w:val="00BC5923"/>
    <w:rsid w:val="00BC684E"/>
    <w:rsid w:val="00BC6EA3"/>
    <w:rsid w:val="00BD174F"/>
    <w:rsid w:val="00BD1E0D"/>
    <w:rsid w:val="00BD2958"/>
    <w:rsid w:val="00BD381F"/>
    <w:rsid w:val="00BD3C9D"/>
    <w:rsid w:val="00BD3FCC"/>
    <w:rsid w:val="00BD473B"/>
    <w:rsid w:val="00BD5772"/>
    <w:rsid w:val="00BD5C4A"/>
    <w:rsid w:val="00BD61F1"/>
    <w:rsid w:val="00BD6A4D"/>
    <w:rsid w:val="00BD72DE"/>
    <w:rsid w:val="00BE0577"/>
    <w:rsid w:val="00BE0615"/>
    <w:rsid w:val="00BE1617"/>
    <w:rsid w:val="00BE1713"/>
    <w:rsid w:val="00BE1758"/>
    <w:rsid w:val="00BE1D40"/>
    <w:rsid w:val="00BE304B"/>
    <w:rsid w:val="00BE39C7"/>
    <w:rsid w:val="00BE458F"/>
    <w:rsid w:val="00BE55AC"/>
    <w:rsid w:val="00BE67F0"/>
    <w:rsid w:val="00BF0B8A"/>
    <w:rsid w:val="00BF0E6B"/>
    <w:rsid w:val="00BF1343"/>
    <w:rsid w:val="00BF19AD"/>
    <w:rsid w:val="00BF1B59"/>
    <w:rsid w:val="00BF245C"/>
    <w:rsid w:val="00BF2B88"/>
    <w:rsid w:val="00BF3D40"/>
    <w:rsid w:val="00BF3D5E"/>
    <w:rsid w:val="00BF5BE4"/>
    <w:rsid w:val="00BF712E"/>
    <w:rsid w:val="00C01649"/>
    <w:rsid w:val="00C01E43"/>
    <w:rsid w:val="00C0230A"/>
    <w:rsid w:val="00C02325"/>
    <w:rsid w:val="00C02354"/>
    <w:rsid w:val="00C032D0"/>
    <w:rsid w:val="00C033F8"/>
    <w:rsid w:val="00C05243"/>
    <w:rsid w:val="00C0658D"/>
    <w:rsid w:val="00C067AF"/>
    <w:rsid w:val="00C06A48"/>
    <w:rsid w:val="00C06CE5"/>
    <w:rsid w:val="00C078A6"/>
    <w:rsid w:val="00C10220"/>
    <w:rsid w:val="00C1094C"/>
    <w:rsid w:val="00C119AD"/>
    <w:rsid w:val="00C12730"/>
    <w:rsid w:val="00C1566F"/>
    <w:rsid w:val="00C15DE1"/>
    <w:rsid w:val="00C20230"/>
    <w:rsid w:val="00C202CF"/>
    <w:rsid w:val="00C204E1"/>
    <w:rsid w:val="00C20ABA"/>
    <w:rsid w:val="00C241BC"/>
    <w:rsid w:val="00C24FCD"/>
    <w:rsid w:val="00C2611F"/>
    <w:rsid w:val="00C262C9"/>
    <w:rsid w:val="00C27051"/>
    <w:rsid w:val="00C2772E"/>
    <w:rsid w:val="00C27AA2"/>
    <w:rsid w:val="00C31338"/>
    <w:rsid w:val="00C33965"/>
    <w:rsid w:val="00C37657"/>
    <w:rsid w:val="00C37972"/>
    <w:rsid w:val="00C409B7"/>
    <w:rsid w:val="00C40CA2"/>
    <w:rsid w:val="00C434B5"/>
    <w:rsid w:val="00C45480"/>
    <w:rsid w:val="00C4647F"/>
    <w:rsid w:val="00C52345"/>
    <w:rsid w:val="00C5310A"/>
    <w:rsid w:val="00C53E29"/>
    <w:rsid w:val="00C53EA0"/>
    <w:rsid w:val="00C55126"/>
    <w:rsid w:val="00C559F7"/>
    <w:rsid w:val="00C55CBD"/>
    <w:rsid w:val="00C5615D"/>
    <w:rsid w:val="00C56516"/>
    <w:rsid w:val="00C57660"/>
    <w:rsid w:val="00C57F76"/>
    <w:rsid w:val="00C615A2"/>
    <w:rsid w:val="00C61938"/>
    <w:rsid w:val="00C619C9"/>
    <w:rsid w:val="00C61E8D"/>
    <w:rsid w:val="00C624C1"/>
    <w:rsid w:val="00C635D1"/>
    <w:rsid w:val="00C63C34"/>
    <w:rsid w:val="00C64901"/>
    <w:rsid w:val="00C64B60"/>
    <w:rsid w:val="00C66DE3"/>
    <w:rsid w:val="00C72A25"/>
    <w:rsid w:val="00C72DB5"/>
    <w:rsid w:val="00C76906"/>
    <w:rsid w:val="00C77899"/>
    <w:rsid w:val="00C80D68"/>
    <w:rsid w:val="00C826A4"/>
    <w:rsid w:val="00C83A33"/>
    <w:rsid w:val="00C843CA"/>
    <w:rsid w:val="00C85D36"/>
    <w:rsid w:val="00C860C8"/>
    <w:rsid w:val="00C866B2"/>
    <w:rsid w:val="00C8674C"/>
    <w:rsid w:val="00C868C9"/>
    <w:rsid w:val="00C9176F"/>
    <w:rsid w:val="00C94AF6"/>
    <w:rsid w:val="00C9576F"/>
    <w:rsid w:val="00C958C2"/>
    <w:rsid w:val="00C95DF2"/>
    <w:rsid w:val="00CA0EE4"/>
    <w:rsid w:val="00CA1183"/>
    <w:rsid w:val="00CA18C5"/>
    <w:rsid w:val="00CA36F6"/>
    <w:rsid w:val="00CA3F75"/>
    <w:rsid w:val="00CA4638"/>
    <w:rsid w:val="00CA475C"/>
    <w:rsid w:val="00CB049A"/>
    <w:rsid w:val="00CB09E4"/>
    <w:rsid w:val="00CB1B41"/>
    <w:rsid w:val="00CB1B86"/>
    <w:rsid w:val="00CB392C"/>
    <w:rsid w:val="00CB44A4"/>
    <w:rsid w:val="00CB5492"/>
    <w:rsid w:val="00CB6043"/>
    <w:rsid w:val="00CB66BF"/>
    <w:rsid w:val="00CB7603"/>
    <w:rsid w:val="00CC1021"/>
    <w:rsid w:val="00CC27B5"/>
    <w:rsid w:val="00CC29D9"/>
    <w:rsid w:val="00CC3439"/>
    <w:rsid w:val="00CC431B"/>
    <w:rsid w:val="00CC6B50"/>
    <w:rsid w:val="00CC6BC2"/>
    <w:rsid w:val="00CC7AFE"/>
    <w:rsid w:val="00CD0180"/>
    <w:rsid w:val="00CD124B"/>
    <w:rsid w:val="00CD1700"/>
    <w:rsid w:val="00CD17CA"/>
    <w:rsid w:val="00CD1A37"/>
    <w:rsid w:val="00CD2FF0"/>
    <w:rsid w:val="00CD3093"/>
    <w:rsid w:val="00CD3A38"/>
    <w:rsid w:val="00CD47A7"/>
    <w:rsid w:val="00CD5855"/>
    <w:rsid w:val="00CD67D6"/>
    <w:rsid w:val="00CD68A7"/>
    <w:rsid w:val="00CD6E7D"/>
    <w:rsid w:val="00CE0F83"/>
    <w:rsid w:val="00CE1A80"/>
    <w:rsid w:val="00CE1B28"/>
    <w:rsid w:val="00CE6385"/>
    <w:rsid w:val="00CE7319"/>
    <w:rsid w:val="00CE792A"/>
    <w:rsid w:val="00CE79EB"/>
    <w:rsid w:val="00CF08F6"/>
    <w:rsid w:val="00CF1F36"/>
    <w:rsid w:val="00CF38D9"/>
    <w:rsid w:val="00CF4D5C"/>
    <w:rsid w:val="00CF6184"/>
    <w:rsid w:val="00CF6692"/>
    <w:rsid w:val="00CF6DBF"/>
    <w:rsid w:val="00CF73CF"/>
    <w:rsid w:val="00CF7903"/>
    <w:rsid w:val="00D05257"/>
    <w:rsid w:val="00D065CB"/>
    <w:rsid w:val="00D06860"/>
    <w:rsid w:val="00D068F2"/>
    <w:rsid w:val="00D10F3E"/>
    <w:rsid w:val="00D11681"/>
    <w:rsid w:val="00D1207F"/>
    <w:rsid w:val="00D1346A"/>
    <w:rsid w:val="00D153E5"/>
    <w:rsid w:val="00D1601B"/>
    <w:rsid w:val="00D2162C"/>
    <w:rsid w:val="00D21CED"/>
    <w:rsid w:val="00D22D05"/>
    <w:rsid w:val="00D238FA"/>
    <w:rsid w:val="00D23FF8"/>
    <w:rsid w:val="00D26EBF"/>
    <w:rsid w:val="00D27485"/>
    <w:rsid w:val="00D27D11"/>
    <w:rsid w:val="00D30D9A"/>
    <w:rsid w:val="00D312D7"/>
    <w:rsid w:val="00D315BA"/>
    <w:rsid w:val="00D323DF"/>
    <w:rsid w:val="00D347FB"/>
    <w:rsid w:val="00D36511"/>
    <w:rsid w:val="00D36BE3"/>
    <w:rsid w:val="00D375C6"/>
    <w:rsid w:val="00D43B0F"/>
    <w:rsid w:val="00D44698"/>
    <w:rsid w:val="00D468C3"/>
    <w:rsid w:val="00D468E5"/>
    <w:rsid w:val="00D501D2"/>
    <w:rsid w:val="00D50820"/>
    <w:rsid w:val="00D51DAB"/>
    <w:rsid w:val="00D52C75"/>
    <w:rsid w:val="00D53DB6"/>
    <w:rsid w:val="00D5425D"/>
    <w:rsid w:val="00D54893"/>
    <w:rsid w:val="00D54AE9"/>
    <w:rsid w:val="00D5631A"/>
    <w:rsid w:val="00D5655C"/>
    <w:rsid w:val="00D57C38"/>
    <w:rsid w:val="00D57EDA"/>
    <w:rsid w:val="00D609A4"/>
    <w:rsid w:val="00D6361B"/>
    <w:rsid w:val="00D63CD8"/>
    <w:rsid w:val="00D641BB"/>
    <w:rsid w:val="00D649CB"/>
    <w:rsid w:val="00D677A8"/>
    <w:rsid w:val="00D70A9C"/>
    <w:rsid w:val="00D71A9A"/>
    <w:rsid w:val="00D71C7A"/>
    <w:rsid w:val="00D73F7D"/>
    <w:rsid w:val="00D75A79"/>
    <w:rsid w:val="00D75E02"/>
    <w:rsid w:val="00D75EA0"/>
    <w:rsid w:val="00D760EB"/>
    <w:rsid w:val="00D767BC"/>
    <w:rsid w:val="00D76A58"/>
    <w:rsid w:val="00D77944"/>
    <w:rsid w:val="00D80170"/>
    <w:rsid w:val="00D81ADF"/>
    <w:rsid w:val="00D82FF9"/>
    <w:rsid w:val="00D84101"/>
    <w:rsid w:val="00D846E7"/>
    <w:rsid w:val="00D854B3"/>
    <w:rsid w:val="00D8559F"/>
    <w:rsid w:val="00D8575E"/>
    <w:rsid w:val="00D86166"/>
    <w:rsid w:val="00D87B2F"/>
    <w:rsid w:val="00D87BAB"/>
    <w:rsid w:val="00D9176A"/>
    <w:rsid w:val="00D91D45"/>
    <w:rsid w:val="00D923A5"/>
    <w:rsid w:val="00D92B41"/>
    <w:rsid w:val="00D94483"/>
    <w:rsid w:val="00D94E71"/>
    <w:rsid w:val="00D97452"/>
    <w:rsid w:val="00D9751A"/>
    <w:rsid w:val="00D975A2"/>
    <w:rsid w:val="00D97B71"/>
    <w:rsid w:val="00DA0E9A"/>
    <w:rsid w:val="00DA4A36"/>
    <w:rsid w:val="00DA4E76"/>
    <w:rsid w:val="00DA55C2"/>
    <w:rsid w:val="00DA57B2"/>
    <w:rsid w:val="00DB0294"/>
    <w:rsid w:val="00DB22D9"/>
    <w:rsid w:val="00DB2B9A"/>
    <w:rsid w:val="00DB2C6E"/>
    <w:rsid w:val="00DB2DCE"/>
    <w:rsid w:val="00DB3306"/>
    <w:rsid w:val="00DB3ADF"/>
    <w:rsid w:val="00DB4087"/>
    <w:rsid w:val="00DB4700"/>
    <w:rsid w:val="00DB7463"/>
    <w:rsid w:val="00DB74FE"/>
    <w:rsid w:val="00DC10FF"/>
    <w:rsid w:val="00DC24A1"/>
    <w:rsid w:val="00DC24DF"/>
    <w:rsid w:val="00DC25E2"/>
    <w:rsid w:val="00DC3316"/>
    <w:rsid w:val="00DC64BC"/>
    <w:rsid w:val="00DC75C2"/>
    <w:rsid w:val="00DD142D"/>
    <w:rsid w:val="00DD182B"/>
    <w:rsid w:val="00DD3212"/>
    <w:rsid w:val="00DD3833"/>
    <w:rsid w:val="00DD4152"/>
    <w:rsid w:val="00DD4B9F"/>
    <w:rsid w:val="00DD583E"/>
    <w:rsid w:val="00DD6429"/>
    <w:rsid w:val="00DD6CA5"/>
    <w:rsid w:val="00DD749F"/>
    <w:rsid w:val="00DD77DC"/>
    <w:rsid w:val="00DE024C"/>
    <w:rsid w:val="00DE06B5"/>
    <w:rsid w:val="00DE12D8"/>
    <w:rsid w:val="00DE2BF6"/>
    <w:rsid w:val="00DE47B3"/>
    <w:rsid w:val="00DE48B3"/>
    <w:rsid w:val="00DE523B"/>
    <w:rsid w:val="00DE59C0"/>
    <w:rsid w:val="00DE5D36"/>
    <w:rsid w:val="00DE6003"/>
    <w:rsid w:val="00DE618D"/>
    <w:rsid w:val="00DE7280"/>
    <w:rsid w:val="00DF2D4E"/>
    <w:rsid w:val="00DF3413"/>
    <w:rsid w:val="00DF3D38"/>
    <w:rsid w:val="00DF40E4"/>
    <w:rsid w:val="00DF4581"/>
    <w:rsid w:val="00DF6383"/>
    <w:rsid w:val="00DF7063"/>
    <w:rsid w:val="00E002AC"/>
    <w:rsid w:val="00E021F7"/>
    <w:rsid w:val="00E0240C"/>
    <w:rsid w:val="00E04997"/>
    <w:rsid w:val="00E05154"/>
    <w:rsid w:val="00E06F0E"/>
    <w:rsid w:val="00E072C6"/>
    <w:rsid w:val="00E07F7A"/>
    <w:rsid w:val="00E10439"/>
    <w:rsid w:val="00E15752"/>
    <w:rsid w:val="00E15BA2"/>
    <w:rsid w:val="00E16384"/>
    <w:rsid w:val="00E166FB"/>
    <w:rsid w:val="00E179C0"/>
    <w:rsid w:val="00E20108"/>
    <w:rsid w:val="00E20668"/>
    <w:rsid w:val="00E21324"/>
    <w:rsid w:val="00E2147D"/>
    <w:rsid w:val="00E21C04"/>
    <w:rsid w:val="00E2366C"/>
    <w:rsid w:val="00E2373C"/>
    <w:rsid w:val="00E25A80"/>
    <w:rsid w:val="00E26064"/>
    <w:rsid w:val="00E26C6C"/>
    <w:rsid w:val="00E27047"/>
    <w:rsid w:val="00E30446"/>
    <w:rsid w:val="00E3049D"/>
    <w:rsid w:val="00E31A2E"/>
    <w:rsid w:val="00E31DDA"/>
    <w:rsid w:val="00E32320"/>
    <w:rsid w:val="00E336E2"/>
    <w:rsid w:val="00E336EC"/>
    <w:rsid w:val="00E34499"/>
    <w:rsid w:val="00E36BE7"/>
    <w:rsid w:val="00E408CF"/>
    <w:rsid w:val="00E40BBC"/>
    <w:rsid w:val="00E41702"/>
    <w:rsid w:val="00E4187F"/>
    <w:rsid w:val="00E41C6D"/>
    <w:rsid w:val="00E425B5"/>
    <w:rsid w:val="00E43044"/>
    <w:rsid w:val="00E43B93"/>
    <w:rsid w:val="00E45DB6"/>
    <w:rsid w:val="00E54635"/>
    <w:rsid w:val="00E54692"/>
    <w:rsid w:val="00E55644"/>
    <w:rsid w:val="00E55A81"/>
    <w:rsid w:val="00E56165"/>
    <w:rsid w:val="00E56B47"/>
    <w:rsid w:val="00E56D4D"/>
    <w:rsid w:val="00E5738A"/>
    <w:rsid w:val="00E61565"/>
    <w:rsid w:val="00E646E7"/>
    <w:rsid w:val="00E65944"/>
    <w:rsid w:val="00E661F3"/>
    <w:rsid w:val="00E66A94"/>
    <w:rsid w:val="00E67247"/>
    <w:rsid w:val="00E67C19"/>
    <w:rsid w:val="00E70CBA"/>
    <w:rsid w:val="00E70ED2"/>
    <w:rsid w:val="00E74B6F"/>
    <w:rsid w:val="00E75534"/>
    <w:rsid w:val="00E75688"/>
    <w:rsid w:val="00E75FC1"/>
    <w:rsid w:val="00E76291"/>
    <w:rsid w:val="00E779E4"/>
    <w:rsid w:val="00E77F01"/>
    <w:rsid w:val="00E81196"/>
    <w:rsid w:val="00E81910"/>
    <w:rsid w:val="00E82A81"/>
    <w:rsid w:val="00E83BA1"/>
    <w:rsid w:val="00E85064"/>
    <w:rsid w:val="00E8511C"/>
    <w:rsid w:val="00E85D91"/>
    <w:rsid w:val="00E90E9C"/>
    <w:rsid w:val="00E9132B"/>
    <w:rsid w:val="00E929A0"/>
    <w:rsid w:val="00E92AE4"/>
    <w:rsid w:val="00E92FDF"/>
    <w:rsid w:val="00E93468"/>
    <w:rsid w:val="00E943ED"/>
    <w:rsid w:val="00EA2B98"/>
    <w:rsid w:val="00EA30CB"/>
    <w:rsid w:val="00EA33AA"/>
    <w:rsid w:val="00EA3ACC"/>
    <w:rsid w:val="00EA522A"/>
    <w:rsid w:val="00EA5877"/>
    <w:rsid w:val="00EA62AC"/>
    <w:rsid w:val="00EA701E"/>
    <w:rsid w:val="00EB2EC4"/>
    <w:rsid w:val="00EB395C"/>
    <w:rsid w:val="00EB700C"/>
    <w:rsid w:val="00EC01DE"/>
    <w:rsid w:val="00EC0C78"/>
    <w:rsid w:val="00EC0F90"/>
    <w:rsid w:val="00EC0FAA"/>
    <w:rsid w:val="00EC1C27"/>
    <w:rsid w:val="00EC3C0F"/>
    <w:rsid w:val="00EC417C"/>
    <w:rsid w:val="00EC536E"/>
    <w:rsid w:val="00EC6731"/>
    <w:rsid w:val="00EC6939"/>
    <w:rsid w:val="00EC6E0D"/>
    <w:rsid w:val="00ED07C7"/>
    <w:rsid w:val="00ED0F07"/>
    <w:rsid w:val="00ED1BF0"/>
    <w:rsid w:val="00ED3B5D"/>
    <w:rsid w:val="00ED4297"/>
    <w:rsid w:val="00EE0788"/>
    <w:rsid w:val="00EE1EB9"/>
    <w:rsid w:val="00EE3400"/>
    <w:rsid w:val="00EE4865"/>
    <w:rsid w:val="00EE67A5"/>
    <w:rsid w:val="00EE6BBF"/>
    <w:rsid w:val="00EE7653"/>
    <w:rsid w:val="00EF15A3"/>
    <w:rsid w:val="00EF1DE7"/>
    <w:rsid w:val="00EF4761"/>
    <w:rsid w:val="00EF5BFC"/>
    <w:rsid w:val="00EF6A2F"/>
    <w:rsid w:val="00F00DAF"/>
    <w:rsid w:val="00F00E13"/>
    <w:rsid w:val="00F0165C"/>
    <w:rsid w:val="00F017EA"/>
    <w:rsid w:val="00F017F8"/>
    <w:rsid w:val="00F01B9F"/>
    <w:rsid w:val="00F03A60"/>
    <w:rsid w:val="00F03EA0"/>
    <w:rsid w:val="00F04976"/>
    <w:rsid w:val="00F04FF5"/>
    <w:rsid w:val="00F050D1"/>
    <w:rsid w:val="00F06033"/>
    <w:rsid w:val="00F0606F"/>
    <w:rsid w:val="00F0626B"/>
    <w:rsid w:val="00F062D6"/>
    <w:rsid w:val="00F06B63"/>
    <w:rsid w:val="00F11812"/>
    <w:rsid w:val="00F12250"/>
    <w:rsid w:val="00F14232"/>
    <w:rsid w:val="00F1453C"/>
    <w:rsid w:val="00F16673"/>
    <w:rsid w:val="00F16C1A"/>
    <w:rsid w:val="00F20135"/>
    <w:rsid w:val="00F21211"/>
    <w:rsid w:val="00F22019"/>
    <w:rsid w:val="00F23881"/>
    <w:rsid w:val="00F24D8B"/>
    <w:rsid w:val="00F24FF1"/>
    <w:rsid w:val="00F2571E"/>
    <w:rsid w:val="00F25FE7"/>
    <w:rsid w:val="00F313B9"/>
    <w:rsid w:val="00F31A7E"/>
    <w:rsid w:val="00F32186"/>
    <w:rsid w:val="00F322CD"/>
    <w:rsid w:val="00F328B1"/>
    <w:rsid w:val="00F32B74"/>
    <w:rsid w:val="00F32C71"/>
    <w:rsid w:val="00F3314F"/>
    <w:rsid w:val="00F37F20"/>
    <w:rsid w:val="00F41B94"/>
    <w:rsid w:val="00F427E3"/>
    <w:rsid w:val="00F42886"/>
    <w:rsid w:val="00F42CE9"/>
    <w:rsid w:val="00F42D66"/>
    <w:rsid w:val="00F43BCB"/>
    <w:rsid w:val="00F43E9D"/>
    <w:rsid w:val="00F45619"/>
    <w:rsid w:val="00F45636"/>
    <w:rsid w:val="00F46687"/>
    <w:rsid w:val="00F46757"/>
    <w:rsid w:val="00F472C5"/>
    <w:rsid w:val="00F47781"/>
    <w:rsid w:val="00F47CEF"/>
    <w:rsid w:val="00F47EA2"/>
    <w:rsid w:val="00F50F19"/>
    <w:rsid w:val="00F51835"/>
    <w:rsid w:val="00F52474"/>
    <w:rsid w:val="00F52B29"/>
    <w:rsid w:val="00F537CB"/>
    <w:rsid w:val="00F53FA6"/>
    <w:rsid w:val="00F54577"/>
    <w:rsid w:val="00F56115"/>
    <w:rsid w:val="00F56B72"/>
    <w:rsid w:val="00F60E62"/>
    <w:rsid w:val="00F617BC"/>
    <w:rsid w:val="00F61834"/>
    <w:rsid w:val="00F62D8B"/>
    <w:rsid w:val="00F6373E"/>
    <w:rsid w:val="00F656A7"/>
    <w:rsid w:val="00F65ADE"/>
    <w:rsid w:val="00F66DF0"/>
    <w:rsid w:val="00F71292"/>
    <w:rsid w:val="00F71CC5"/>
    <w:rsid w:val="00F7485C"/>
    <w:rsid w:val="00F75455"/>
    <w:rsid w:val="00F80042"/>
    <w:rsid w:val="00F834DF"/>
    <w:rsid w:val="00F8428E"/>
    <w:rsid w:val="00F84B56"/>
    <w:rsid w:val="00F84E58"/>
    <w:rsid w:val="00F853B7"/>
    <w:rsid w:val="00F86278"/>
    <w:rsid w:val="00F90C0D"/>
    <w:rsid w:val="00F90E63"/>
    <w:rsid w:val="00F92E2E"/>
    <w:rsid w:val="00F93354"/>
    <w:rsid w:val="00F93A3A"/>
    <w:rsid w:val="00F93EA4"/>
    <w:rsid w:val="00F94CB5"/>
    <w:rsid w:val="00F957BF"/>
    <w:rsid w:val="00F95950"/>
    <w:rsid w:val="00F9635F"/>
    <w:rsid w:val="00FA0039"/>
    <w:rsid w:val="00FA291D"/>
    <w:rsid w:val="00FA2968"/>
    <w:rsid w:val="00FA7D21"/>
    <w:rsid w:val="00FB0B35"/>
    <w:rsid w:val="00FB2EED"/>
    <w:rsid w:val="00FB48AD"/>
    <w:rsid w:val="00FB540E"/>
    <w:rsid w:val="00FB5CE6"/>
    <w:rsid w:val="00FC071A"/>
    <w:rsid w:val="00FC0C24"/>
    <w:rsid w:val="00FC1182"/>
    <w:rsid w:val="00FC11B9"/>
    <w:rsid w:val="00FC1E3F"/>
    <w:rsid w:val="00FC36F3"/>
    <w:rsid w:val="00FC37BF"/>
    <w:rsid w:val="00FC37E5"/>
    <w:rsid w:val="00FC3C5E"/>
    <w:rsid w:val="00FC4ED3"/>
    <w:rsid w:val="00FC5493"/>
    <w:rsid w:val="00FC5B65"/>
    <w:rsid w:val="00FC6578"/>
    <w:rsid w:val="00FD047E"/>
    <w:rsid w:val="00FD1C06"/>
    <w:rsid w:val="00FD2254"/>
    <w:rsid w:val="00FD4D1F"/>
    <w:rsid w:val="00FD5F2F"/>
    <w:rsid w:val="00FE2139"/>
    <w:rsid w:val="00FE2F1A"/>
    <w:rsid w:val="00FF04BA"/>
    <w:rsid w:val="00FF04BF"/>
    <w:rsid w:val="00FF0E58"/>
    <w:rsid w:val="00FF15FB"/>
    <w:rsid w:val="00FF2534"/>
    <w:rsid w:val="00FF31D5"/>
    <w:rsid w:val="00FF44AF"/>
    <w:rsid w:val="00FF6DFF"/>
    <w:rsid w:val="00FF7AAF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F0"/>
  </w:style>
  <w:style w:type="paragraph" w:styleId="1">
    <w:name w:val="heading 1"/>
    <w:basedOn w:val="a"/>
    <w:next w:val="a"/>
    <w:qFormat/>
    <w:rsid w:val="00293FC3"/>
    <w:pPr>
      <w:keepNext/>
      <w:numPr>
        <w:numId w:val="2"/>
      </w:numPr>
      <w:outlineLvl w:val="0"/>
    </w:pPr>
    <w:rPr>
      <w:rFonts w:eastAsia="細明體"/>
      <w:b/>
    </w:rPr>
  </w:style>
  <w:style w:type="paragraph" w:styleId="2">
    <w:name w:val="heading 2"/>
    <w:basedOn w:val="a"/>
    <w:next w:val="a"/>
    <w:qFormat/>
    <w:rsid w:val="00293FC3"/>
    <w:pPr>
      <w:keepNext/>
      <w:numPr>
        <w:ilvl w:val="1"/>
        <w:numId w:val="2"/>
      </w:numPr>
      <w:spacing w:before="120" w:after="120"/>
      <w:outlineLvl w:val="1"/>
    </w:pPr>
    <w:rPr>
      <w:rFonts w:ascii="Arial" w:hAnsi="Arial"/>
      <w:b/>
      <w:sz w:val="24"/>
      <w:lang w:eastAsia="en-US"/>
    </w:rPr>
  </w:style>
  <w:style w:type="paragraph" w:styleId="3">
    <w:name w:val="heading 3"/>
    <w:basedOn w:val="a"/>
    <w:next w:val="a"/>
    <w:qFormat/>
    <w:rsid w:val="00293FC3"/>
    <w:pPr>
      <w:keepNext/>
      <w:numPr>
        <w:ilvl w:val="2"/>
        <w:numId w:val="2"/>
      </w:numPr>
      <w:spacing w:before="120" w:after="120"/>
      <w:outlineLvl w:val="2"/>
    </w:pPr>
    <w:rPr>
      <w:rFonts w:ascii="Arial" w:hAnsi="Arial"/>
      <w:b/>
      <w:sz w:val="22"/>
      <w:lang w:eastAsia="en-US"/>
    </w:rPr>
  </w:style>
  <w:style w:type="paragraph" w:styleId="4">
    <w:name w:val="heading 4"/>
    <w:basedOn w:val="3"/>
    <w:next w:val="a"/>
    <w:qFormat/>
    <w:rsid w:val="00925900"/>
    <w:pPr>
      <w:numPr>
        <w:ilvl w:val="3"/>
      </w:numPr>
      <w:spacing w:after="60"/>
      <w:outlineLvl w:val="3"/>
    </w:pPr>
    <w:rPr>
      <w:b w:val="0"/>
      <w:sz w:val="18"/>
    </w:rPr>
  </w:style>
  <w:style w:type="paragraph" w:styleId="5">
    <w:name w:val="heading 5"/>
    <w:basedOn w:val="a"/>
    <w:next w:val="a"/>
    <w:qFormat/>
    <w:rsid w:val="00293FC3"/>
    <w:pPr>
      <w:numPr>
        <w:ilvl w:val="4"/>
        <w:numId w:val="2"/>
      </w:numPr>
      <w:spacing w:after="60"/>
      <w:outlineLvl w:val="4"/>
    </w:pPr>
    <w:rPr>
      <w:rFonts w:ascii="Arial" w:eastAsia="'宋體" w:hAnsi="Arial"/>
      <w:sz w:val="22"/>
    </w:rPr>
  </w:style>
  <w:style w:type="paragraph" w:styleId="6">
    <w:name w:val="heading 6"/>
    <w:basedOn w:val="a"/>
    <w:next w:val="a"/>
    <w:qFormat/>
    <w:rsid w:val="00293FC3"/>
    <w:pPr>
      <w:spacing w:before="240" w:after="60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"/>
    <w:next w:val="a"/>
    <w:qFormat/>
    <w:rsid w:val="00293FC3"/>
    <w:pPr>
      <w:spacing w:before="240" w:after="60"/>
      <w:outlineLvl w:val="6"/>
    </w:pPr>
    <w:rPr>
      <w:rFonts w:ascii="Arial" w:hAnsi="Arial"/>
      <w:sz w:val="22"/>
      <w:lang w:eastAsia="en-US"/>
    </w:rPr>
  </w:style>
  <w:style w:type="paragraph" w:styleId="8">
    <w:name w:val="heading 8"/>
    <w:basedOn w:val="a"/>
    <w:next w:val="a"/>
    <w:qFormat/>
    <w:rsid w:val="00293FC3"/>
    <w:pPr>
      <w:spacing w:before="240" w:after="60"/>
      <w:outlineLvl w:val="7"/>
    </w:pPr>
    <w:rPr>
      <w:rFonts w:ascii="Arial" w:hAnsi="Arial"/>
      <w:i/>
      <w:sz w:val="22"/>
      <w:lang w:eastAsia="en-US"/>
    </w:rPr>
  </w:style>
  <w:style w:type="paragraph" w:styleId="9">
    <w:name w:val="heading 9"/>
    <w:basedOn w:val="a"/>
    <w:next w:val="a"/>
    <w:qFormat/>
    <w:rsid w:val="00293FC3"/>
    <w:pPr>
      <w:spacing w:before="240" w:after="60"/>
      <w:outlineLvl w:val="8"/>
    </w:pPr>
    <w:rPr>
      <w:rFonts w:ascii="Arial" w:hAnsi="Arial"/>
      <w:i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93FC3"/>
    <w:pPr>
      <w:jc w:val="center"/>
    </w:pPr>
    <w:rPr>
      <w:rFonts w:eastAsia="細明體"/>
      <w:b/>
      <w:sz w:val="24"/>
    </w:rPr>
  </w:style>
  <w:style w:type="paragraph" w:styleId="a4">
    <w:name w:val="header"/>
    <w:aliases w:val="Appendix,Square Bullet"/>
    <w:basedOn w:val="a"/>
    <w:rsid w:val="00293FC3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93FC3"/>
    <w:pPr>
      <w:tabs>
        <w:tab w:val="center" w:pos="4320"/>
        <w:tab w:val="right" w:pos="8640"/>
      </w:tabs>
    </w:pPr>
  </w:style>
  <w:style w:type="paragraph" w:styleId="a6">
    <w:name w:val="Subtitle"/>
    <w:basedOn w:val="a"/>
    <w:qFormat/>
    <w:rsid w:val="00293FC3"/>
    <w:rPr>
      <w:rFonts w:eastAsia="細明體"/>
      <w:b/>
    </w:rPr>
  </w:style>
  <w:style w:type="paragraph" w:styleId="a7">
    <w:name w:val="Body Text"/>
    <w:basedOn w:val="a"/>
    <w:rsid w:val="00293FC3"/>
    <w:rPr>
      <w:rFonts w:eastAsia="細明體"/>
      <w:i/>
    </w:rPr>
  </w:style>
  <w:style w:type="paragraph" w:styleId="20">
    <w:name w:val="Body Text 2"/>
    <w:basedOn w:val="a"/>
    <w:rsid w:val="00293FC3"/>
    <w:pPr>
      <w:jc w:val="center"/>
    </w:pPr>
    <w:rPr>
      <w:snapToGrid w:val="0"/>
      <w:color w:val="000000"/>
      <w:sz w:val="16"/>
      <w:lang w:eastAsia="en-US"/>
    </w:rPr>
  </w:style>
  <w:style w:type="paragraph" w:styleId="30">
    <w:name w:val="Body Text 3"/>
    <w:basedOn w:val="a"/>
    <w:rsid w:val="00293FC3"/>
    <w:rPr>
      <w:snapToGrid w:val="0"/>
      <w:color w:val="000000"/>
      <w:sz w:val="14"/>
      <w:lang w:eastAsia="en-US"/>
    </w:rPr>
  </w:style>
  <w:style w:type="paragraph" w:styleId="21">
    <w:name w:val="Body Text Indent 2"/>
    <w:basedOn w:val="a"/>
    <w:rsid w:val="00293FC3"/>
    <w:pPr>
      <w:ind w:left="720"/>
    </w:pPr>
    <w:rPr>
      <w:rFonts w:ascii="Arial" w:hAnsi="Arial"/>
      <w:sz w:val="22"/>
      <w:lang w:eastAsia="en-US"/>
    </w:rPr>
  </w:style>
  <w:style w:type="character" w:styleId="a8">
    <w:name w:val="page number"/>
    <w:basedOn w:val="a0"/>
    <w:rsid w:val="00293FC3"/>
  </w:style>
  <w:style w:type="paragraph" w:styleId="a9">
    <w:name w:val="Body Text Indent"/>
    <w:basedOn w:val="a"/>
    <w:rsid w:val="00293FC3"/>
    <w:pPr>
      <w:ind w:left="360"/>
    </w:pPr>
    <w:rPr>
      <w:rFonts w:eastAsia="細明體"/>
      <w:i/>
    </w:rPr>
  </w:style>
  <w:style w:type="paragraph" w:styleId="31">
    <w:name w:val="Body Text Indent 3"/>
    <w:basedOn w:val="a"/>
    <w:rsid w:val="00293FC3"/>
    <w:pPr>
      <w:ind w:left="360"/>
    </w:pPr>
    <w:rPr>
      <w:rFonts w:eastAsia="細明體"/>
    </w:rPr>
  </w:style>
  <w:style w:type="table" w:styleId="aa">
    <w:name w:val="Table Grid"/>
    <w:basedOn w:val="a1"/>
    <w:rsid w:val="004D1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69617A"/>
    <w:pPr>
      <w:spacing w:before="120" w:after="120"/>
    </w:pPr>
    <w:rPr>
      <w:b/>
      <w:bCs/>
      <w:caps/>
    </w:rPr>
  </w:style>
  <w:style w:type="character" w:styleId="ab">
    <w:name w:val="Hyperlink"/>
    <w:uiPriority w:val="99"/>
    <w:rsid w:val="0069617A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69617A"/>
    <w:pPr>
      <w:ind w:left="200"/>
    </w:pPr>
    <w:rPr>
      <w:smallCaps/>
    </w:rPr>
  </w:style>
  <w:style w:type="paragraph" w:styleId="32">
    <w:name w:val="toc 3"/>
    <w:basedOn w:val="a"/>
    <w:next w:val="a"/>
    <w:autoRedefine/>
    <w:uiPriority w:val="39"/>
    <w:rsid w:val="0069617A"/>
    <w:pPr>
      <w:ind w:left="400"/>
    </w:pPr>
    <w:rPr>
      <w:i/>
      <w:iCs/>
    </w:rPr>
  </w:style>
  <w:style w:type="paragraph" w:styleId="40">
    <w:name w:val="toc 4"/>
    <w:basedOn w:val="a"/>
    <w:next w:val="a"/>
    <w:autoRedefine/>
    <w:semiHidden/>
    <w:rsid w:val="0069617A"/>
    <w:pPr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69617A"/>
    <w:pPr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69617A"/>
    <w:pPr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69617A"/>
    <w:pPr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69617A"/>
    <w:pPr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69617A"/>
    <w:pPr>
      <w:ind w:left="1600"/>
    </w:pPr>
    <w:rPr>
      <w:sz w:val="18"/>
      <w:szCs w:val="18"/>
    </w:rPr>
  </w:style>
  <w:style w:type="paragraph" w:styleId="ac">
    <w:name w:val="Document Map"/>
    <w:basedOn w:val="a"/>
    <w:semiHidden/>
    <w:rsid w:val="003557C6"/>
    <w:pPr>
      <w:shd w:val="clear" w:color="auto" w:fill="000080"/>
    </w:pPr>
    <w:rPr>
      <w:rFonts w:ascii="Tahoma" w:hAnsi="Tahoma" w:cs="Tahoma"/>
    </w:rPr>
  </w:style>
  <w:style w:type="paragraph" w:customStyle="1" w:styleId="ABLOCKPARA">
    <w:name w:val="A BLOCK PARA"/>
    <w:basedOn w:val="a"/>
    <w:rsid w:val="009E64CE"/>
    <w:rPr>
      <w:rFonts w:ascii="Book Antiqua" w:eastAsia="SimSun" w:hAnsi="Book Antiqua"/>
      <w:sz w:val="22"/>
      <w:szCs w:val="24"/>
      <w:lang w:eastAsia="zh-CN"/>
    </w:rPr>
  </w:style>
  <w:style w:type="paragraph" w:customStyle="1" w:styleId="ad">
    <w:name w:val="字元 字元 字元 字元 字元 字元 字元 字元 字元"/>
    <w:basedOn w:val="a"/>
    <w:rsid w:val="00687C55"/>
    <w:pPr>
      <w:spacing w:after="160" w:line="240" w:lineRule="exact"/>
    </w:pPr>
    <w:rPr>
      <w:rFonts w:ascii="Arial" w:eastAsia="Times New Roman" w:hAnsi="Arial" w:cs="Arial"/>
      <w:lang w:eastAsia="en-US"/>
    </w:rPr>
  </w:style>
  <w:style w:type="numbering" w:customStyle="1" w:styleId="Chunguo">
    <w:name w:val="Chunguo"/>
    <w:rsid w:val="0002249F"/>
    <w:pPr>
      <w:numPr>
        <w:numId w:val="1"/>
      </w:numPr>
    </w:pPr>
  </w:style>
  <w:style w:type="paragraph" w:customStyle="1" w:styleId="TitleText">
    <w:name w:val="Title Text"/>
    <w:basedOn w:val="a"/>
    <w:rsid w:val="005C5824"/>
    <w:rPr>
      <w:rFonts w:ascii="Arial" w:eastAsia="SimSun" w:hAnsi="Arial" w:cs="Arial"/>
      <w:b/>
      <w:sz w:val="24"/>
      <w:lang w:val="en-AU" w:eastAsia="en-US"/>
    </w:rPr>
  </w:style>
  <w:style w:type="paragraph" w:customStyle="1" w:styleId="CharCharCharChar">
    <w:name w:val="Char Char Char Char"/>
    <w:basedOn w:val="a"/>
    <w:rsid w:val="00F84B56"/>
    <w:pPr>
      <w:spacing w:after="160" w:line="240" w:lineRule="exact"/>
    </w:pPr>
    <w:rPr>
      <w:rFonts w:ascii="Verdana" w:eastAsia="SimSun" w:hAnsi="Verdana"/>
      <w:lang w:eastAsia="en-US"/>
    </w:rPr>
  </w:style>
  <w:style w:type="paragraph" w:customStyle="1" w:styleId="TableHeader">
    <w:name w:val="Table Header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TableContent">
    <w:name w:val="Table Content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Subject">
    <w:name w:val="Subject"/>
    <w:basedOn w:val="a"/>
    <w:rsid w:val="00AF2188"/>
    <w:pPr>
      <w:spacing w:before="60" w:after="60"/>
      <w:ind w:left="720" w:right="144"/>
    </w:pPr>
  </w:style>
  <w:style w:type="paragraph" w:customStyle="1" w:styleId="1CharChar">
    <w:name w:val="字元1 字元 字元 字元 字元 字元 字元 字元 字元 Char Char 字元 字元 字元"/>
    <w:basedOn w:val="a"/>
    <w:rsid w:val="00DA55C2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1">
    <w:name w:val="字元1 字元 字元 字元 字元 字元 字元"/>
    <w:basedOn w:val="a"/>
    <w:rsid w:val="00AD7F6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styleId="ae">
    <w:name w:val="Balloon Text"/>
    <w:basedOn w:val="a"/>
    <w:semiHidden/>
    <w:rsid w:val="00CE0F83"/>
    <w:rPr>
      <w:rFonts w:ascii="Tahoma" w:hAnsi="Tahoma" w:cs="Tahoma"/>
      <w:sz w:val="16"/>
      <w:szCs w:val="16"/>
    </w:rPr>
  </w:style>
  <w:style w:type="paragraph" w:customStyle="1" w:styleId="Bullet1">
    <w:name w:val="Bullet1"/>
    <w:basedOn w:val="a"/>
    <w:rsid w:val="00513EF1"/>
    <w:pPr>
      <w:numPr>
        <w:numId w:val="4"/>
      </w:numPr>
    </w:pPr>
    <w:rPr>
      <w:rFonts w:ascii="Arial" w:eastAsia="SimSun" w:hAnsi="Arial"/>
      <w:lang w:val="en-GB" w:eastAsia="en-US"/>
    </w:rPr>
  </w:style>
  <w:style w:type="paragraph" w:customStyle="1" w:styleId="12">
    <w:name w:val="字元1 字元 字元 字元 字元 字元"/>
    <w:basedOn w:val="a"/>
    <w:link w:val="13"/>
    <w:rsid w:val="00331C9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CharChar">
    <w:name w:val="Char Char"/>
    <w:basedOn w:val="a"/>
    <w:rsid w:val="00DD77DC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4">
    <w:name w:val="清單段落1"/>
    <w:basedOn w:val="a"/>
    <w:uiPriority w:val="34"/>
    <w:qFormat/>
    <w:rsid w:val="00F41B94"/>
    <w:pPr>
      <w:widowControl w:val="0"/>
      <w:ind w:leftChars="200" w:left="480"/>
    </w:pPr>
    <w:rPr>
      <w:rFonts w:ascii="Calibri" w:hAnsi="Calibri"/>
      <w:kern w:val="2"/>
      <w:sz w:val="24"/>
      <w:szCs w:val="22"/>
    </w:rPr>
  </w:style>
  <w:style w:type="character" w:customStyle="1" w:styleId="hps">
    <w:name w:val="hps"/>
    <w:basedOn w:val="a0"/>
    <w:rsid w:val="00BC1C2D"/>
  </w:style>
  <w:style w:type="character" w:customStyle="1" w:styleId="13">
    <w:name w:val="字元1 字元 字元 字元 字元 字元 字元"/>
    <w:link w:val="12"/>
    <w:rsid w:val="00F71CC5"/>
    <w:rPr>
      <w:rFonts w:ascii="Arial" w:hAnsi="Arial" w:cs="Arial"/>
      <w:lang w:val="en-US" w:eastAsia="en-US" w:bidi="ar-SA"/>
    </w:rPr>
  </w:style>
  <w:style w:type="paragraph" w:customStyle="1" w:styleId="font6">
    <w:name w:val="font6"/>
    <w:basedOn w:val="a"/>
    <w:rsid w:val="00F71CC5"/>
    <w:pPr>
      <w:spacing w:before="100" w:beforeAutospacing="1" w:after="100" w:afterAutospacing="1"/>
    </w:pPr>
    <w:rPr>
      <w:sz w:val="24"/>
      <w:szCs w:val="24"/>
    </w:rPr>
  </w:style>
  <w:style w:type="paragraph" w:customStyle="1" w:styleId="CodeDate">
    <w:name w:val="Code &amp; Date"/>
    <w:basedOn w:val="a"/>
    <w:rsid w:val="00F71CC5"/>
    <w:pPr>
      <w:widowControl w:val="0"/>
      <w:adjustRightInd w:val="0"/>
      <w:spacing w:line="360" w:lineRule="atLeast"/>
      <w:ind w:left="6379"/>
      <w:textAlignment w:val="baseline"/>
    </w:pPr>
    <w:rPr>
      <w:rFonts w:eastAsia="細明體"/>
      <w:sz w:val="24"/>
    </w:rPr>
  </w:style>
  <w:style w:type="paragraph" w:customStyle="1" w:styleId="TableHeadCentered1">
    <w:name w:val=".TableHeadCentered1"/>
    <w:link w:val="TableHeadCentered1CharChar"/>
    <w:rsid w:val="00AC00D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AC00DD"/>
    <w:rPr>
      <w:rFonts w:ascii="Arial Bold" w:eastAsiaTheme="minorEastAsia" w:hAnsi="Arial Bold"/>
      <w:b/>
      <w:lang w:eastAsia="en-US"/>
    </w:rPr>
  </w:style>
  <w:style w:type="paragraph" w:customStyle="1" w:styleId="TableTextLeft1">
    <w:name w:val=".TableTextLeft1"/>
    <w:link w:val="TableTextLeft1Char"/>
    <w:rsid w:val="00AC00DD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AC00DD"/>
    <w:rPr>
      <w:rFonts w:ascii="Arial" w:eastAsiaTheme="minorEastAsia" w:hAnsi="Arial" w:cs="Arial"/>
      <w:lang w:eastAsia="en-US"/>
    </w:rPr>
  </w:style>
  <w:style w:type="paragraph" w:styleId="af">
    <w:name w:val="List Paragraph"/>
    <w:basedOn w:val="a"/>
    <w:uiPriority w:val="34"/>
    <w:qFormat/>
    <w:rsid w:val="00AF0524"/>
    <w:pPr>
      <w:ind w:leftChars="200" w:left="480"/>
    </w:pPr>
  </w:style>
  <w:style w:type="character" w:styleId="af0">
    <w:name w:val="annotation reference"/>
    <w:basedOn w:val="a0"/>
    <w:uiPriority w:val="99"/>
    <w:semiHidden/>
    <w:unhideWhenUsed/>
    <w:rsid w:val="009522A8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9522A8"/>
  </w:style>
  <w:style w:type="character" w:customStyle="1" w:styleId="af2">
    <w:name w:val="註解文字 字元"/>
    <w:basedOn w:val="a0"/>
    <w:link w:val="af1"/>
    <w:uiPriority w:val="99"/>
    <w:semiHidden/>
    <w:rsid w:val="009522A8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522A8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9522A8"/>
    <w:rPr>
      <w:b/>
      <w:bCs/>
    </w:rPr>
  </w:style>
  <w:style w:type="paragraph" w:customStyle="1" w:styleId="TTableRow">
    <w:name w:val="T Table Row"/>
    <w:basedOn w:val="a"/>
    <w:rsid w:val="002569C6"/>
    <w:pPr>
      <w:tabs>
        <w:tab w:val="left" w:pos="5490"/>
        <w:tab w:val="left" w:pos="6840"/>
      </w:tabs>
      <w:spacing w:before="60" w:after="60" w:line="240" w:lineRule="atLeast"/>
    </w:pPr>
    <w:rPr>
      <w:rFonts w:ascii="Arial" w:hAnsi="Arial"/>
      <w:snapToGrid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Chunguo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995;&#32113;&#38283;&#30332;&#33287;&#32173;&#35703;\IT%20Management\01%20-%20Action%20Plan\01%20-%20SDLC\20150827\Template\PCALT_TSD_Template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29670C-0AE6-44B6-B596-E0A3DF87A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PCALT_TSD_Template.dot</Template>
  <TotalTime>7148</TotalTime>
  <Pages>6</Pages>
  <Words>761</Words>
  <Characters>1975</Characters>
  <Application>Microsoft Office Word</Application>
  <DocSecurity>0</DocSecurity>
  <Lines>16</Lines>
  <Paragraphs>5</Paragraphs>
  <ScaleCrop>false</ScaleCrop>
  <Company>PRUDENTIAL ASSURANCE CO. LTD.</Company>
  <LinksUpToDate>false</LinksUpToDate>
  <CharactersWithSpaces>2731</CharactersWithSpaces>
  <SharedDoc>false</SharedDoc>
  <HLinks>
    <vt:vector size="174" baseType="variant"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_Toc411924691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_Toc411924690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_Toc411924689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_Toc411924688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_Toc411924687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_Toc411924686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_Toc411924685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_Toc411924684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_Toc411924683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_Toc411924682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_Toc411924681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_Toc411924680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_Toc411924679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_Toc411924678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_Toc411924677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_Toc411924676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_Toc411924675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_Toc411924674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_Toc411924673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_Toc411924672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_Toc411924671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_Toc411924670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_Toc411924669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_Toc411924668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_Toc411924667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_Toc411924666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_Toc411924665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_Toc411924664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_Toc411924663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</dc:title>
  <dc:creator>PruOneDesk User</dc:creator>
  <cp:lastModifiedBy>PruOneDesk User</cp:lastModifiedBy>
  <cp:revision>55</cp:revision>
  <cp:lastPrinted>1900-12-31T16:00:00Z</cp:lastPrinted>
  <dcterms:created xsi:type="dcterms:W3CDTF">2016-10-11T07:05:00Z</dcterms:created>
  <dcterms:modified xsi:type="dcterms:W3CDTF">2017-03-10T10:50:00Z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