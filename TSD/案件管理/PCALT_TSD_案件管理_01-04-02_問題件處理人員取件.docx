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CC5" w:rsidRPr="003C7D45" w:rsidRDefault="00F71CC5" w:rsidP="00F71CC5">
      <w:pPr>
        <w:ind w:left="720"/>
        <w:jc w:val="center"/>
        <w:rPr>
          <w:rFonts w:cs="Arial"/>
        </w:rPr>
      </w:pPr>
    </w:p>
    <w:p w:rsidR="00F71CC5" w:rsidRPr="00C17518" w:rsidRDefault="00F71CC5" w:rsidP="00F71CC5">
      <w:pPr>
        <w:ind w:left="284"/>
        <w:jc w:val="center"/>
        <w:rPr>
          <w:rFonts w:cs="Arial"/>
          <w:b/>
          <w:bCs/>
          <w:i/>
          <w:iCs/>
          <w:sz w:val="48"/>
        </w:rPr>
      </w:pPr>
    </w:p>
    <w:p w:rsidR="00F71CC5" w:rsidRPr="00C17518" w:rsidRDefault="00F71CC5" w:rsidP="00F71CC5">
      <w:pPr>
        <w:rPr>
          <w:rFonts w:cs="Arial"/>
          <w:b/>
          <w:bCs/>
          <w:iCs/>
          <w:sz w:val="56"/>
          <w:szCs w:val="56"/>
        </w:rPr>
      </w:pPr>
    </w:p>
    <w:p w:rsidR="00F71CC5" w:rsidRDefault="00F71CC5" w:rsidP="00F71CC5">
      <w:pPr>
        <w:ind w:left="284"/>
        <w:jc w:val="center"/>
        <w:rPr>
          <w:rStyle w:val="13"/>
          <w:b/>
          <w:sz w:val="32"/>
          <w:szCs w:val="32"/>
          <w:lang w:eastAsia="zh-TW"/>
        </w:rPr>
      </w:pPr>
    </w:p>
    <w:p w:rsidR="00F71CC5" w:rsidRDefault="00F71CC5" w:rsidP="00F71CC5">
      <w:pPr>
        <w:ind w:left="284"/>
        <w:jc w:val="center"/>
        <w:rPr>
          <w:rFonts w:cs="Arial"/>
          <w:b/>
          <w:sz w:val="36"/>
        </w:rPr>
      </w:pPr>
      <w:r w:rsidRPr="00F71CC5">
        <w:rPr>
          <w:rStyle w:val="13"/>
          <w:b/>
          <w:sz w:val="32"/>
          <w:szCs w:val="32"/>
        </w:rPr>
        <w:t>Technical Specification</w:t>
      </w:r>
      <w:r w:rsidRPr="00F71CC5">
        <w:rPr>
          <w:rFonts w:cs="Arial"/>
          <w:b/>
          <w:sz w:val="36"/>
          <w:lang w:eastAsia="zh-CN"/>
        </w:rPr>
        <w:t xml:space="preserve"> </w:t>
      </w:r>
    </w:p>
    <w:p w:rsidR="00F71CC5" w:rsidRPr="00F71CC5" w:rsidRDefault="00F71CC5" w:rsidP="00F71CC5">
      <w:pPr>
        <w:ind w:left="284"/>
        <w:jc w:val="center"/>
        <w:rPr>
          <w:rFonts w:cs="Arial"/>
          <w:b/>
          <w:sz w:val="36"/>
        </w:rPr>
      </w:pPr>
    </w:p>
    <w:p w:rsidR="00F71CC5" w:rsidRPr="00607667" w:rsidRDefault="0013232A" w:rsidP="00F71CC5">
      <w:pPr>
        <w:ind w:left="284"/>
        <w:jc w:val="center"/>
        <w:rPr>
          <w:rFonts w:ascii="微軟正黑體" w:eastAsia="微軟正黑體" w:hAnsi="微軟正黑體" w:cs="Arial"/>
          <w:b/>
          <w:bCs/>
          <w:smallCaps/>
          <w:sz w:val="44"/>
        </w:rPr>
      </w:pPr>
      <w:proofErr w:type="spellStart"/>
      <w:r w:rsidRPr="00607667">
        <w:rPr>
          <w:rFonts w:ascii="微軟正黑體" w:eastAsia="微軟正黑體" w:hAnsi="微軟正黑體" w:cs="Arial" w:hint="eastAsia"/>
          <w:sz w:val="36"/>
        </w:rPr>
        <w:t>InW</w:t>
      </w:r>
      <w:proofErr w:type="spellEnd"/>
      <w:r w:rsidRPr="00607667">
        <w:rPr>
          <w:rFonts w:ascii="微軟正黑體" w:eastAsia="微軟正黑體" w:hAnsi="微軟正黑體" w:cs="Arial" w:hint="eastAsia"/>
          <w:sz w:val="36"/>
        </w:rPr>
        <w:t>-</w:t>
      </w:r>
      <w:r w:rsidR="00607667" w:rsidRPr="00607667">
        <w:rPr>
          <w:rFonts w:ascii="微軟正黑體" w:eastAsia="微軟正黑體" w:hAnsi="微軟正黑體" w:cs="Arial" w:hint="eastAsia"/>
          <w:sz w:val="36"/>
        </w:rPr>
        <w:t>案件管理</w:t>
      </w:r>
    </w:p>
    <w:p w:rsidR="00F71CC5" w:rsidRPr="00C17518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Pr="00C17518" w:rsidRDefault="00E75E57" w:rsidP="00F71CC5">
      <w:pPr>
        <w:ind w:left="284"/>
        <w:jc w:val="center"/>
        <w:rPr>
          <w:rFonts w:cs="Arial"/>
          <w:b/>
          <w:bCs/>
          <w:smallCaps/>
          <w:sz w:val="44"/>
        </w:rPr>
      </w:pPr>
      <w:r>
        <w:rPr>
          <w:rFonts w:cs="Arial"/>
          <w:b/>
          <w:bCs/>
          <w:i/>
          <w:iCs/>
          <w:noProof/>
          <w:sz w:val="48"/>
          <w:lang w:eastAsia="ko-KR"/>
        </w:rPr>
        <w:pict>
          <v:line id="_x0000_s1071" style="position:absolute;left:0;text-align:left;z-index:251657216" from="4.2pt,14.85pt" to="473.55pt,14.85pt"/>
        </w:pict>
      </w:r>
    </w:p>
    <w:p w:rsidR="00F71CC5" w:rsidRPr="00607667" w:rsidRDefault="003152B9" w:rsidP="00F71CC5">
      <w:pPr>
        <w:widowControl w:val="0"/>
        <w:autoSpaceDE w:val="0"/>
        <w:autoSpaceDN w:val="0"/>
        <w:adjustRightInd w:val="0"/>
        <w:spacing w:before="120"/>
        <w:jc w:val="center"/>
        <w:rPr>
          <w:rFonts w:ascii="微軟正黑體" w:eastAsia="微軟正黑體" w:hAnsi="微軟正黑體" w:cs="SimSun"/>
          <w:color w:val="000000"/>
          <w:sz w:val="24"/>
          <w:szCs w:val="24"/>
        </w:rPr>
      </w:pPr>
      <w:r>
        <w:rPr>
          <w:rFonts w:ascii="微軟正黑體" w:eastAsia="微軟正黑體" w:hAnsi="微軟正黑體" w:cs="SimSun" w:hint="eastAsia"/>
          <w:color w:val="000000"/>
          <w:sz w:val="24"/>
          <w:szCs w:val="24"/>
        </w:rPr>
        <w:t>問題件處理人員取件</w:t>
      </w:r>
    </w:p>
    <w:p w:rsidR="00F71CC5" w:rsidRPr="009C38D9" w:rsidRDefault="00F71CC5" w:rsidP="00F71CC5">
      <w:pPr>
        <w:ind w:left="284"/>
        <w:jc w:val="center"/>
        <w:rPr>
          <w:rFonts w:ascii="標楷體" w:eastAsia="標楷體" w:hAnsi="標楷體" w:cs="Arial"/>
          <w:b/>
          <w:bCs/>
          <w:sz w:val="24"/>
          <w:szCs w:val="24"/>
        </w:rPr>
      </w:pPr>
    </w:p>
    <w:p w:rsidR="00F71CC5" w:rsidRDefault="00E75E57" w:rsidP="00F71CC5">
      <w:pPr>
        <w:ind w:left="284"/>
        <w:jc w:val="center"/>
        <w:rPr>
          <w:rFonts w:cs="Arial"/>
          <w:b/>
          <w:bCs/>
          <w:smallCaps/>
          <w:sz w:val="44"/>
        </w:rPr>
      </w:pPr>
      <w:r>
        <w:rPr>
          <w:rFonts w:cs="Arial"/>
          <w:b/>
          <w:bCs/>
          <w:i/>
          <w:iCs/>
          <w:noProof/>
          <w:sz w:val="48"/>
          <w:lang w:eastAsia="ko-KR"/>
        </w:rPr>
        <w:pict>
          <v:line id="_x0000_s1072" style="position:absolute;left:0;text-align:left;z-index:251658240" from="-1.35pt,3.9pt" to="468pt,3.9pt"/>
        </w:pict>
      </w:r>
    </w:p>
    <w:p w:rsidR="00F71CC5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Pr="00D013FF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Default="00F71CC5" w:rsidP="00F71CC5">
      <w:pPr>
        <w:ind w:left="284"/>
        <w:jc w:val="center"/>
        <w:rPr>
          <w:rFonts w:cs="Arial"/>
          <w:b/>
          <w:bCs/>
          <w:sz w:val="32"/>
          <w:szCs w:val="32"/>
        </w:rPr>
      </w:pPr>
    </w:p>
    <w:p w:rsidR="00F71CC5" w:rsidRDefault="00F71CC5" w:rsidP="00F71CC5">
      <w:pPr>
        <w:ind w:left="284"/>
        <w:jc w:val="center"/>
        <w:rPr>
          <w:rFonts w:cs="Arial"/>
          <w:b/>
          <w:bCs/>
          <w:sz w:val="32"/>
          <w:szCs w:val="32"/>
        </w:rPr>
      </w:pPr>
    </w:p>
    <w:p w:rsidR="00F71CC5" w:rsidRDefault="00F71CC5" w:rsidP="00F71CC5">
      <w:pPr>
        <w:ind w:left="284"/>
        <w:jc w:val="center"/>
        <w:rPr>
          <w:rFonts w:cs="Arial"/>
        </w:rPr>
      </w:pPr>
    </w:p>
    <w:p w:rsidR="00F71CC5" w:rsidRDefault="00F71CC5" w:rsidP="00F71CC5">
      <w:pPr>
        <w:rPr>
          <w:rFonts w:cs="Arial"/>
        </w:rPr>
      </w:pPr>
    </w:p>
    <w:p w:rsidR="00F71CC5" w:rsidRDefault="00F71CC5" w:rsidP="00F71CC5">
      <w:pPr>
        <w:rPr>
          <w:rFonts w:cs="Arial"/>
          <w:szCs w:val="18"/>
        </w:rPr>
      </w:pPr>
    </w:p>
    <w:p w:rsidR="00F71CC5" w:rsidRPr="00D013FF" w:rsidRDefault="00F71CC5" w:rsidP="00F71CC5">
      <w:pPr>
        <w:pStyle w:val="TitleText"/>
        <w:jc w:val="center"/>
        <w:rPr>
          <w:rFonts w:ascii="Times New Roman" w:hAnsi="Times New Roman"/>
          <w:b w:val="0"/>
          <w:sz w:val="32"/>
          <w:lang w:val="it-IT"/>
        </w:rPr>
      </w:pPr>
      <w:r w:rsidRPr="00D013FF">
        <w:rPr>
          <w:rFonts w:ascii="Times New Roman" w:hAnsi="Times New Roman"/>
          <w:b w:val="0"/>
          <w:sz w:val="32"/>
          <w:lang w:val="it-IT"/>
        </w:rPr>
        <w:t>PCA</w:t>
      </w:r>
      <w:r w:rsidRPr="00D013FF">
        <w:rPr>
          <w:rFonts w:ascii="Times New Roman" w:hAnsi="Times New Roman" w:hint="eastAsia"/>
          <w:b w:val="0"/>
          <w:sz w:val="32"/>
          <w:lang w:val="it-IT" w:eastAsia="zh-TW"/>
        </w:rPr>
        <w:t>LT</w:t>
      </w: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ind w:left="284"/>
        <w:jc w:val="center"/>
        <w:rPr>
          <w:rFonts w:cs="Arial"/>
          <w:b/>
          <w:bCs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rPr>
          <w:rFonts w:cs="Arial"/>
          <w:sz w:val="24"/>
          <w:szCs w:val="24"/>
          <w:lang w:val="it-IT"/>
        </w:rPr>
      </w:pPr>
    </w:p>
    <w:p w:rsidR="00F71CC5" w:rsidRPr="00837D2F" w:rsidRDefault="00F71CC5" w:rsidP="00F71CC5">
      <w:pPr>
        <w:spacing w:line="360" w:lineRule="auto"/>
        <w:ind w:left="2880" w:firstLine="720"/>
        <w:rPr>
          <w:rFonts w:cs="Arial"/>
          <w:sz w:val="24"/>
          <w:szCs w:val="24"/>
          <w:lang w:val="it-IT"/>
        </w:rPr>
      </w:pPr>
    </w:p>
    <w:p w:rsidR="00F71CC5" w:rsidRPr="00ED26FC" w:rsidRDefault="00F71CC5" w:rsidP="00F71CC5">
      <w:pPr>
        <w:spacing w:line="360" w:lineRule="auto"/>
        <w:ind w:left="2880"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Version: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4A7E1C">
        <w:rPr>
          <w:rFonts w:cs="Arial" w:hint="eastAsia"/>
          <w:sz w:val="24"/>
          <w:szCs w:val="24"/>
        </w:rPr>
        <w:t>0</w:t>
      </w:r>
      <w:r w:rsidR="00AC00DD">
        <w:rPr>
          <w:rFonts w:cs="Arial" w:hint="eastAsia"/>
          <w:sz w:val="24"/>
          <w:szCs w:val="24"/>
        </w:rPr>
        <w:t>.</w:t>
      </w:r>
      <w:r w:rsidR="00E75E57">
        <w:rPr>
          <w:rFonts w:cs="Arial" w:hint="eastAsia"/>
          <w:sz w:val="24"/>
          <w:szCs w:val="24"/>
        </w:rPr>
        <w:t>02</w:t>
      </w:r>
      <w:bookmarkStart w:id="0" w:name="_GoBack"/>
      <w:bookmarkEnd w:id="0"/>
    </w:p>
    <w:p w:rsidR="00F71CC5" w:rsidRPr="00CD1B31" w:rsidRDefault="00F71CC5" w:rsidP="00F71CC5">
      <w:pPr>
        <w:spacing w:line="360" w:lineRule="auto"/>
        <w:ind w:left="360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Creation Date: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 w:hint="eastAsia"/>
          <w:sz w:val="24"/>
          <w:szCs w:val="24"/>
          <w:lang w:eastAsia="zh-CN"/>
        </w:rPr>
        <w:t>20</w:t>
      </w:r>
      <w:r>
        <w:rPr>
          <w:rFonts w:cs="Arial" w:hint="eastAsia"/>
          <w:sz w:val="24"/>
          <w:szCs w:val="24"/>
        </w:rPr>
        <w:t>1</w:t>
      </w:r>
      <w:r w:rsidR="004A7E1C">
        <w:rPr>
          <w:rFonts w:cs="Arial" w:hint="eastAsia"/>
          <w:sz w:val="24"/>
          <w:szCs w:val="24"/>
        </w:rPr>
        <w:t>6</w:t>
      </w:r>
      <w:r>
        <w:rPr>
          <w:rFonts w:cs="Arial" w:hint="eastAsia"/>
          <w:sz w:val="24"/>
          <w:szCs w:val="24"/>
          <w:lang w:eastAsia="zh-CN"/>
        </w:rPr>
        <w:t>/</w:t>
      </w:r>
      <w:r w:rsidR="00607667">
        <w:rPr>
          <w:rFonts w:cs="Arial" w:hint="eastAsia"/>
          <w:sz w:val="24"/>
          <w:szCs w:val="24"/>
        </w:rPr>
        <w:t>1</w:t>
      </w:r>
      <w:r w:rsidR="002E54C4">
        <w:rPr>
          <w:rFonts w:cs="Arial" w:hint="eastAsia"/>
          <w:sz w:val="24"/>
          <w:szCs w:val="24"/>
        </w:rPr>
        <w:t>2</w:t>
      </w:r>
      <w:r>
        <w:rPr>
          <w:rFonts w:cs="Arial"/>
          <w:sz w:val="24"/>
          <w:szCs w:val="24"/>
        </w:rPr>
        <w:t>/</w:t>
      </w:r>
      <w:r w:rsidR="002E54C4">
        <w:rPr>
          <w:rFonts w:cs="Arial" w:hint="eastAsia"/>
          <w:sz w:val="24"/>
          <w:szCs w:val="24"/>
        </w:rPr>
        <w:t>05</w:t>
      </w:r>
    </w:p>
    <w:p w:rsidR="00F71CC5" w:rsidRPr="00BA01B0" w:rsidRDefault="00F71CC5" w:rsidP="00F71CC5">
      <w:pPr>
        <w:ind w:left="2880" w:firstLine="720"/>
        <w:rPr>
          <w:rFonts w:cs="Arial"/>
          <w:szCs w:val="18"/>
        </w:rPr>
      </w:pPr>
      <w:r w:rsidRPr="006C22F0">
        <w:rPr>
          <w:rFonts w:cs="Arial"/>
          <w:sz w:val="24"/>
          <w:szCs w:val="24"/>
        </w:rPr>
        <w:t>Last Updated:</w:t>
      </w:r>
      <w:r w:rsidRPr="006C22F0">
        <w:rPr>
          <w:rFonts w:cs="Arial"/>
          <w:sz w:val="24"/>
          <w:szCs w:val="24"/>
        </w:rPr>
        <w:tab/>
      </w:r>
      <w:r w:rsidRPr="006C22F0">
        <w:rPr>
          <w:rFonts w:cs="Arial"/>
          <w:sz w:val="24"/>
          <w:szCs w:val="24"/>
        </w:rPr>
        <w:tab/>
      </w:r>
      <w:r w:rsidRPr="009A64AA">
        <w:rPr>
          <w:rFonts w:cs="Arial"/>
          <w:sz w:val="24"/>
          <w:szCs w:val="24"/>
          <w:lang w:eastAsia="zh-CN"/>
        </w:rPr>
        <w:t>20</w:t>
      </w:r>
      <w:r w:rsidRPr="009A64AA">
        <w:rPr>
          <w:rFonts w:cs="Arial"/>
          <w:sz w:val="24"/>
          <w:szCs w:val="24"/>
        </w:rPr>
        <w:t>1</w:t>
      </w:r>
      <w:r w:rsidR="004A7E1C">
        <w:rPr>
          <w:rFonts w:cs="Arial" w:hint="eastAsia"/>
          <w:sz w:val="24"/>
          <w:szCs w:val="24"/>
        </w:rPr>
        <w:t>6</w:t>
      </w:r>
      <w:r w:rsidRPr="009A64AA">
        <w:rPr>
          <w:rFonts w:cs="Arial"/>
          <w:sz w:val="24"/>
          <w:szCs w:val="24"/>
          <w:lang w:eastAsia="zh-CN"/>
        </w:rPr>
        <w:t>/</w:t>
      </w:r>
      <w:r w:rsidR="002E54C4">
        <w:rPr>
          <w:rFonts w:cs="Arial" w:hint="eastAsia"/>
          <w:sz w:val="24"/>
          <w:szCs w:val="24"/>
        </w:rPr>
        <w:t>12</w:t>
      </w:r>
      <w:r w:rsidRPr="009A64AA">
        <w:rPr>
          <w:rFonts w:cs="Arial"/>
          <w:sz w:val="24"/>
          <w:szCs w:val="24"/>
        </w:rPr>
        <w:t>/</w:t>
      </w:r>
      <w:r w:rsidR="00E75E57">
        <w:rPr>
          <w:rFonts w:cs="Arial" w:hint="eastAsia"/>
          <w:sz w:val="24"/>
          <w:szCs w:val="24"/>
        </w:rPr>
        <w:t>16</w:t>
      </w:r>
    </w:p>
    <w:p w:rsidR="00D767BC" w:rsidRDefault="005C5824" w:rsidP="00F71CC5">
      <w:pPr>
        <w:rPr>
          <w:rFonts w:cs="Arial"/>
        </w:rPr>
      </w:pPr>
      <w:r>
        <w:rPr>
          <w:b/>
          <w:szCs w:val="22"/>
        </w:rPr>
        <w:br w:type="page"/>
      </w:r>
    </w:p>
    <w:p w:rsidR="00F71CC5" w:rsidRDefault="00F71CC5" w:rsidP="00F71CC5">
      <w:pPr>
        <w:autoSpaceDE w:val="0"/>
        <w:autoSpaceDN w:val="0"/>
        <w:adjustRightInd w:val="0"/>
        <w:rPr>
          <w:rFonts w:cs="Arial"/>
        </w:rPr>
      </w:pPr>
    </w:p>
    <w:p w:rsidR="00F71CC5" w:rsidRPr="003F7045" w:rsidRDefault="00F71CC5" w:rsidP="00F71CC5">
      <w:pPr>
        <w:spacing w:before="60" w:after="60" w:line="360" w:lineRule="auto"/>
        <w:jc w:val="center"/>
        <w:rPr>
          <w:bCs/>
        </w:rPr>
      </w:pPr>
      <w:r w:rsidRPr="00F206ED">
        <w:rPr>
          <w:rFonts w:hint="eastAsia"/>
          <w:sz w:val="32"/>
          <w:szCs w:val="32"/>
        </w:rPr>
        <w:t>版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次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紀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錄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總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表</w:t>
      </w:r>
      <w:r w:rsidRPr="003F7045">
        <w:rPr>
          <w:sz w:val="40"/>
        </w:rPr>
        <w:t xml:space="preserve"> </w:t>
      </w:r>
      <w:r w:rsidRPr="00734657">
        <w:rPr>
          <w:rFonts w:hint="eastAsia"/>
          <w:highlight w:val="yellow"/>
        </w:rPr>
        <w:t>（</w:t>
      </w:r>
      <w:r w:rsidRPr="00734657">
        <w:rPr>
          <w:rFonts w:hint="eastAsia"/>
          <w:highlight w:val="yellow"/>
        </w:rPr>
        <w:t>2012</w:t>
      </w:r>
      <w:r w:rsidRPr="00734657">
        <w:rPr>
          <w:rFonts w:hint="eastAsia"/>
          <w:highlight w:val="yellow"/>
        </w:rPr>
        <w:t>年</w:t>
      </w:r>
      <w:r>
        <w:rPr>
          <w:rFonts w:hint="eastAsia"/>
          <w:highlight w:val="yellow"/>
        </w:rPr>
        <w:t>X</w:t>
      </w:r>
      <w:r w:rsidRPr="00734657">
        <w:rPr>
          <w:rFonts w:hint="eastAsia"/>
          <w:highlight w:val="yellow"/>
        </w:rPr>
        <w:t>月起）</w:t>
      </w:r>
    </w:p>
    <w:tbl>
      <w:tblPr>
        <w:tblW w:w="9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6"/>
        <w:gridCol w:w="1642"/>
        <w:gridCol w:w="1440"/>
        <w:gridCol w:w="5220"/>
      </w:tblGrid>
      <w:tr w:rsidR="00F71CC5" w:rsidRPr="003F7045">
        <w:tc>
          <w:tcPr>
            <w:tcW w:w="1446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版次</w:t>
            </w:r>
          </w:p>
        </w:tc>
        <w:tc>
          <w:tcPr>
            <w:tcW w:w="1642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SR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修訂日期</w:t>
            </w:r>
          </w:p>
        </w:tc>
        <w:tc>
          <w:tcPr>
            <w:tcW w:w="1440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修改人員</w:t>
            </w:r>
          </w:p>
        </w:tc>
        <w:tc>
          <w:tcPr>
            <w:tcW w:w="5220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制定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修訂重點說明</w:t>
            </w:r>
          </w:p>
        </w:tc>
      </w:tr>
      <w:tr w:rsidR="00F71CC5" w:rsidRPr="003F7045">
        <w:trPr>
          <w:trHeight w:val="1069"/>
        </w:trPr>
        <w:tc>
          <w:tcPr>
            <w:tcW w:w="1446" w:type="dxa"/>
          </w:tcPr>
          <w:p w:rsidR="00F71CC5" w:rsidRPr="00734657" w:rsidRDefault="00F71CC5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  <w:r w:rsidRPr="00734657">
              <w:rPr>
                <w:rFonts w:eastAsia="新細明體" w:hint="eastAsia"/>
                <w:bCs/>
                <w:color w:val="C0C0C0"/>
              </w:rPr>
              <w:t>V</w:t>
            </w:r>
            <w:r>
              <w:rPr>
                <w:rFonts w:eastAsia="新細明體" w:hint="eastAsia"/>
                <w:bCs/>
                <w:color w:val="C0C0C0"/>
              </w:rPr>
              <w:t>0</w:t>
            </w:r>
            <w:r w:rsidRPr="00734657">
              <w:rPr>
                <w:rFonts w:eastAsia="新細明體"/>
                <w:bCs/>
                <w:color w:val="C0C0C0"/>
              </w:rPr>
              <w:t>.0</w:t>
            </w:r>
            <w:r>
              <w:rPr>
                <w:rFonts w:eastAsia="新細明體" w:hint="eastAsia"/>
                <w:bCs/>
                <w:color w:val="C0C0C0"/>
              </w:rPr>
              <w:t>1</w:t>
            </w:r>
          </w:p>
          <w:p w:rsidR="00F71CC5" w:rsidRPr="00734657" w:rsidRDefault="00F71CC5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/>
                <w:bCs/>
                <w:color w:val="C0C0C0"/>
              </w:rPr>
            </w:pPr>
          </w:p>
        </w:tc>
        <w:tc>
          <w:tcPr>
            <w:tcW w:w="1642" w:type="dxa"/>
          </w:tcPr>
          <w:p w:rsidR="00F71CC5" w:rsidRPr="00734657" w:rsidRDefault="002E54C4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2016/12</w:t>
            </w:r>
            <w:r w:rsidR="009C7E09">
              <w:rPr>
                <w:rFonts w:hint="eastAsia"/>
                <w:color w:val="C0C0C0"/>
              </w:rPr>
              <w:t>/</w:t>
            </w:r>
            <w:r>
              <w:rPr>
                <w:rFonts w:hint="eastAsia"/>
                <w:color w:val="C0C0C0"/>
              </w:rPr>
              <w:t>09</w:t>
            </w:r>
          </w:p>
        </w:tc>
        <w:tc>
          <w:tcPr>
            <w:tcW w:w="1440" w:type="dxa"/>
          </w:tcPr>
          <w:p w:rsidR="00F71CC5" w:rsidRPr="00734657" w:rsidRDefault="00607667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proofErr w:type="spellStart"/>
            <w:r>
              <w:rPr>
                <w:rFonts w:hint="eastAsia"/>
                <w:color w:val="C0C0C0"/>
              </w:rPr>
              <w:t>Maggy</w:t>
            </w:r>
            <w:proofErr w:type="spellEnd"/>
            <w:r>
              <w:rPr>
                <w:rFonts w:hint="eastAsia"/>
                <w:color w:val="C0C0C0"/>
              </w:rPr>
              <w:t xml:space="preserve"> </w:t>
            </w:r>
            <w:proofErr w:type="spellStart"/>
            <w:r>
              <w:rPr>
                <w:rFonts w:hint="eastAsia"/>
                <w:color w:val="C0C0C0"/>
              </w:rPr>
              <w:t>Tsou</w:t>
            </w:r>
            <w:proofErr w:type="spellEnd"/>
          </w:p>
        </w:tc>
        <w:tc>
          <w:tcPr>
            <w:tcW w:w="5220" w:type="dxa"/>
          </w:tcPr>
          <w:p w:rsidR="00F71CC5" w:rsidRPr="00F51292" w:rsidRDefault="00F71CC5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  <w:tr w:rsidR="00B73D03" w:rsidRPr="003F7045">
        <w:trPr>
          <w:trHeight w:val="887"/>
        </w:trPr>
        <w:tc>
          <w:tcPr>
            <w:tcW w:w="1446" w:type="dxa"/>
          </w:tcPr>
          <w:p w:rsidR="00B73D03" w:rsidRPr="00734657" w:rsidRDefault="00E75E57" w:rsidP="00160B75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  <w:r>
              <w:rPr>
                <w:rFonts w:eastAsia="新細明體" w:hint="eastAsia"/>
                <w:bCs/>
                <w:color w:val="C0C0C0"/>
              </w:rPr>
              <w:t>V0.02</w:t>
            </w:r>
          </w:p>
        </w:tc>
        <w:tc>
          <w:tcPr>
            <w:tcW w:w="1642" w:type="dxa"/>
          </w:tcPr>
          <w:p w:rsidR="00B73D03" w:rsidRPr="00734657" w:rsidRDefault="00E75E57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2016/12/16</w:t>
            </w:r>
          </w:p>
        </w:tc>
        <w:tc>
          <w:tcPr>
            <w:tcW w:w="1440" w:type="dxa"/>
          </w:tcPr>
          <w:p w:rsidR="00B73D03" w:rsidRDefault="00E75E57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Aileen Tsai</w:t>
            </w:r>
          </w:p>
        </w:tc>
        <w:tc>
          <w:tcPr>
            <w:tcW w:w="5220" w:type="dxa"/>
          </w:tcPr>
          <w:p w:rsidR="00B73D03" w:rsidRDefault="00E75E57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新增</w:t>
            </w:r>
            <w:r>
              <w:rPr>
                <w:rFonts w:hint="eastAsia"/>
                <w:color w:val="C0C0C0"/>
              </w:rPr>
              <w:t>5.4 reload</w:t>
            </w:r>
            <w:r>
              <w:rPr>
                <w:rFonts w:hint="eastAsia"/>
                <w:color w:val="C0C0C0"/>
              </w:rPr>
              <w:t>機置</w:t>
            </w:r>
          </w:p>
        </w:tc>
      </w:tr>
      <w:tr w:rsidR="00B73D03" w:rsidRPr="003F7045">
        <w:trPr>
          <w:trHeight w:val="1282"/>
        </w:trPr>
        <w:tc>
          <w:tcPr>
            <w:tcW w:w="1446" w:type="dxa"/>
          </w:tcPr>
          <w:p w:rsidR="00B73D03" w:rsidRPr="00734657" w:rsidRDefault="00B73D03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B73D03" w:rsidRPr="00734657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B73D03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B73D03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</w:tbl>
    <w:p w:rsidR="00F71CC5" w:rsidRDefault="00F71CC5" w:rsidP="00F71CC5">
      <w:pPr>
        <w:pStyle w:val="font6"/>
        <w:widowControl w:val="0"/>
        <w:spacing w:before="60" w:beforeAutospacing="0" w:after="60" w:afterAutospacing="0" w:line="360" w:lineRule="auto"/>
        <w:jc w:val="both"/>
        <w:rPr>
          <w:kern w:val="2"/>
        </w:rPr>
      </w:pPr>
    </w:p>
    <w:p w:rsidR="0069617A" w:rsidRPr="009522A8" w:rsidRDefault="00D767BC" w:rsidP="005C5824">
      <w:pPr>
        <w:jc w:val="center"/>
        <w:rPr>
          <w:rFonts w:asciiTheme="majorHAnsi" w:hAnsiTheme="majorHAnsi"/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  <w:r w:rsidR="0069617A" w:rsidRPr="009522A8">
        <w:rPr>
          <w:rFonts w:asciiTheme="majorHAnsi" w:hAnsiTheme="majorHAnsi"/>
          <w:b/>
          <w:sz w:val="22"/>
          <w:szCs w:val="22"/>
        </w:rPr>
        <w:lastRenderedPageBreak/>
        <w:t>TABLE OF CONTENTS</w:t>
      </w:r>
    </w:p>
    <w:p w:rsidR="0069617A" w:rsidRPr="009522A8" w:rsidRDefault="0069617A" w:rsidP="0002249F">
      <w:pPr>
        <w:rPr>
          <w:rFonts w:asciiTheme="majorHAnsi" w:hAnsiTheme="majorHAnsi"/>
        </w:rPr>
      </w:pPr>
    </w:p>
    <w:p w:rsidR="003152B9" w:rsidRDefault="00377007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r w:rsidRPr="009522A8">
        <w:rPr>
          <w:rFonts w:asciiTheme="majorHAnsi" w:hAnsiTheme="majorHAnsi"/>
        </w:rPr>
        <w:fldChar w:fldCharType="begin"/>
      </w:r>
      <w:r w:rsidR="00B73D03" w:rsidRPr="009522A8">
        <w:rPr>
          <w:rFonts w:asciiTheme="majorHAnsi" w:hAnsiTheme="majorHAnsi"/>
        </w:rPr>
        <w:instrText xml:space="preserve"> TOC \o "1-3" \h \z \u </w:instrText>
      </w:r>
      <w:r w:rsidRPr="009522A8">
        <w:rPr>
          <w:rFonts w:asciiTheme="majorHAnsi" w:hAnsiTheme="majorHAnsi"/>
        </w:rPr>
        <w:fldChar w:fldCharType="separate"/>
      </w:r>
      <w:hyperlink w:anchor="_Toc469056594" w:history="1">
        <w:r w:rsidR="003152B9" w:rsidRPr="001608AA">
          <w:rPr>
            <w:rStyle w:val="ab"/>
            <w:rFonts w:ascii="Arial" w:hAnsi="Arial"/>
            <w:noProof/>
          </w:rPr>
          <w:t>1</w:t>
        </w:r>
        <w:r w:rsidR="003152B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3152B9" w:rsidRPr="001608AA">
          <w:rPr>
            <w:rStyle w:val="ab"/>
            <w:rFonts w:ascii="Arial" w:hAnsi="Arial"/>
            <w:noProof/>
          </w:rPr>
          <w:t>Introduction</w:t>
        </w:r>
        <w:r w:rsidR="003152B9">
          <w:rPr>
            <w:noProof/>
            <w:webHidden/>
          </w:rPr>
          <w:tab/>
        </w:r>
        <w:r w:rsidR="003152B9">
          <w:rPr>
            <w:noProof/>
            <w:webHidden/>
          </w:rPr>
          <w:fldChar w:fldCharType="begin"/>
        </w:r>
        <w:r w:rsidR="003152B9">
          <w:rPr>
            <w:noProof/>
            <w:webHidden/>
          </w:rPr>
          <w:instrText xml:space="preserve"> PAGEREF _Toc469056594 \h </w:instrText>
        </w:r>
        <w:r w:rsidR="003152B9">
          <w:rPr>
            <w:noProof/>
            <w:webHidden/>
          </w:rPr>
        </w:r>
        <w:r w:rsidR="003152B9">
          <w:rPr>
            <w:noProof/>
            <w:webHidden/>
          </w:rPr>
          <w:fldChar w:fldCharType="separate"/>
        </w:r>
        <w:r w:rsidR="003152B9">
          <w:rPr>
            <w:noProof/>
            <w:webHidden/>
          </w:rPr>
          <w:t>1</w:t>
        </w:r>
        <w:r w:rsidR="003152B9">
          <w:rPr>
            <w:noProof/>
            <w:webHidden/>
          </w:rPr>
          <w:fldChar w:fldCharType="end"/>
        </w:r>
      </w:hyperlink>
    </w:p>
    <w:p w:rsidR="003152B9" w:rsidRDefault="00E75E57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69056595" w:history="1">
        <w:r w:rsidR="003152B9" w:rsidRPr="001608AA">
          <w:rPr>
            <w:rStyle w:val="ab"/>
            <w:rFonts w:ascii="Arial" w:hAnsi="Arial"/>
            <w:noProof/>
            <w:lang w:eastAsia="zh-CN"/>
          </w:rPr>
          <w:t>2</w:t>
        </w:r>
        <w:r w:rsidR="003152B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3152B9" w:rsidRPr="001608AA">
          <w:rPr>
            <w:rStyle w:val="ab"/>
            <w:rFonts w:ascii="Arial" w:hAnsi="Arial"/>
            <w:noProof/>
          </w:rPr>
          <w:t>UI Flow</w:t>
        </w:r>
        <w:r w:rsidR="003152B9">
          <w:rPr>
            <w:noProof/>
            <w:webHidden/>
          </w:rPr>
          <w:tab/>
        </w:r>
        <w:r w:rsidR="003152B9">
          <w:rPr>
            <w:noProof/>
            <w:webHidden/>
          </w:rPr>
          <w:fldChar w:fldCharType="begin"/>
        </w:r>
        <w:r w:rsidR="003152B9">
          <w:rPr>
            <w:noProof/>
            <w:webHidden/>
          </w:rPr>
          <w:instrText xml:space="preserve"> PAGEREF _Toc469056595 \h </w:instrText>
        </w:r>
        <w:r w:rsidR="003152B9">
          <w:rPr>
            <w:noProof/>
            <w:webHidden/>
          </w:rPr>
        </w:r>
        <w:r w:rsidR="003152B9">
          <w:rPr>
            <w:noProof/>
            <w:webHidden/>
          </w:rPr>
          <w:fldChar w:fldCharType="separate"/>
        </w:r>
        <w:r w:rsidR="003152B9">
          <w:rPr>
            <w:noProof/>
            <w:webHidden/>
          </w:rPr>
          <w:t>1</w:t>
        </w:r>
        <w:r w:rsidR="003152B9">
          <w:rPr>
            <w:noProof/>
            <w:webHidden/>
          </w:rPr>
          <w:fldChar w:fldCharType="end"/>
        </w:r>
      </w:hyperlink>
    </w:p>
    <w:p w:rsidR="003152B9" w:rsidRDefault="00E75E57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69056596" w:history="1">
        <w:r w:rsidR="003152B9" w:rsidRPr="001608AA">
          <w:rPr>
            <w:rStyle w:val="ab"/>
            <w:rFonts w:ascii="Arial" w:hAnsi="Arial"/>
            <w:noProof/>
          </w:rPr>
          <w:t>3</w:t>
        </w:r>
        <w:r w:rsidR="003152B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3152B9" w:rsidRPr="001608AA">
          <w:rPr>
            <w:rStyle w:val="ab"/>
            <w:rFonts w:ascii="Arial" w:hAnsi="Arial"/>
            <w:noProof/>
          </w:rPr>
          <w:t>ERD</w:t>
        </w:r>
        <w:r w:rsidR="003152B9">
          <w:rPr>
            <w:noProof/>
            <w:webHidden/>
          </w:rPr>
          <w:tab/>
        </w:r>
        <w:r w:rsidR="003152B9">
          <w:rPr>
            <w:noProof/>
            <w:webHidden/>
          </w:rPr>
          <w:fldChar w:fldCharType="begin"/>
        </w:r>
        <w:r w:rsidR="003152B9">
          <w:rPr>
            <w:noProof/>
            <w:webHidden/>
          </w:rPr>
          <w:instrText xml:space="preserve"> PAGEREF _Toc469056596 \h </w:instrText>
        </w:r>
        <w:r w:rsidR="003152B9">
          <w:rPr>
            <w:noProof/>
            <w:webHidden/>
          </w:rPr>
        </w:r>
        <w:r w:rsidR="003152B9">
          <w:rPr>
            <w:noProof/>
            <w:webHidden/>
          </w:rPr>
          <w:fldChar w:fldCharType="separate"/>
        </w:r>
        <w:r w:rsidR="003152B9">
          <w:rPr>
            <w:noProof/>
            <w:webHidden/>
          </w:rPr>
          <w:t>1</w:t>
        </w:r>
        <w:r w:rsidR="003152B9">
          <w:rPr>
            <w:noProof/>
            <w:webHidden/>
          </w:rPr>
          <w:fldChar w:fldCharType="end"/>
        </w:r>
      </w:hyperlink>
    </w:p>
    <w:p w:rsidR="003152B9" w:rsidRDefault="00E75E57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69056597" w:history="1">
        <w:r w:rsidR="003152B9" w:rsidRPr="001608AA">
          <w:rPr>
            <w:rStyle w:val="ab"/>
            <w:rFonts w:ascii="Arial" w:hAnsi="Arial"/>
            <w:noProof/>
          </w:rPr>
          <w:t>4</w:t>
        </w:r>
        <w:r w:rsidR="003152B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3152B9" w:rsidRPr="001608AA">
          <w:rPr>
            <w:rStyle w:val="ab"/>
            <w:rFonts w:ascii="Arial" w:hAnsi="Arial"/>
            <w:noProof/>
          </w:rPr>
          <w:t>Sequence Diagram</w:t>
        </w:r>
        <w:r w:rsidR="003152B9">
          <w:rPr>
            <w:noProof/>
            <w:webHidden/>
          </w:rPr>
          <w:tab/>
        </w:r>
        <w:r w:rsidR="003152B9">
          <w:rPr>
            <w:noProof/>
            <w:webHidden/>
          </w:rPr>
          <w:fldChar w:fldCharType="begin"/>
        </w:r>
        <w:r w:rsidR="003152B9">
          <w:rPr>
            <w:noProof/>
            <w:webHidden/>
          </w:rPr>
          <w:instrText xml:space="preserve"> PAGEREF _Toc469056597 \h </w:instrText>
        </w:r>
        <w:r w:rsidR="003152B9">
          <w:rPr>
            <w:noProof/>
            <w:webHidden/>
          </w:rPr>
        </w:r>
        <w:r w:rsidR="003152B9">
          <w:rPr>
            <w:noProof/>
            <w:webHidden/>
          </w:rPr>
          <w:fldChar w:fldCharType="separate"/>
        </w:r>
        <w:r w:rsidR="003152B9">
          <w:rPr>
            <w:noProof/>
            <w:webHidden/>
          </w:rPr>
          <w:t>1</w:t>
        </w:r>
        <w:r w:rsidR="003152B9">
          <w:rPr>
            <w:noProof/>
            <w:webHidden/>
          </w:rPr>
          <w:fldChar w:fldCharType="end"/>
        </w:r>
      </w:hyperlink>
    </w:p>
    <w:p w:rsidR="003152B9" w:rsidRDefault="00E75E57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69056598" w:history="1">
        <w:r w:rsidR="003152B9" w:rsidRPr="001608AA">
          <w:rPr>
            <w:rStyle w:val="ab"/>
            <w:rFonts w:ascii="Arial" w:hAnsi="Arial"/>
            <w:noProof/>
          </w:rPr>
          <w:t>5</w:t>
        </w:r>
        <w:r w:rsidR="003152B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3152B9" w:rsidRPr="001608AA">
          <w:rPr>
            <w:rStyle w:val="ab"/>
            <w:rFonts w:ascii="Arial" w:hAnsi="Arial"/>
            <w:noProof/>
          </w:rPr>
          <w:t>Table Relation</w:t>
        </w:r>
        <w:r w:rsidR="003152B9">
          <w:rPr>
            <w:noProof/>
            <w:webHidden/>
          </w:rPr>
          <w:tab/>
        </w:r>
        <w:r w:rsidR="003152B9">
          <w:rPr>
            <w:noProof/>
            <w:webHidden/>
          </w:rPr>
          <w:fldChar w:fldCharType="begin"/>
        </w:r>
        <w:r w:rsidR="003152B9">
          <w:rPr>
            <w:noProof/>
            <w:webHidden/>
          </w:rPr>
          <w:instrText xml:space="preserve"> PAGEREF _Toc469056598 \h </w:instrText>
        </w:r>
        <w:r w:rsidR="003152B9">
          <w:rPr>
            <w:noProof/>
            <w:webHidden/>
          </w:rPr>
        </w:r>
        <w:r w:rsidR="003152B9">
          <w:rPr>
            <w:noProof/>
            <w:webHidden/>
          </w:rPr>
          <w:fldChar w:fldCharType="separate"/>
        </w:r>
        <w:r w:rsidR="003152B9">
          <w:rPr>
            <w:noProof/>
            <w:webHidden/>
          </w:rPr>
          <w:t>1</w:t>
        </w:r>
        <w:r w:rsidR="003152B9">
          <w:rPr>
            <w:noProof/>
            <w:webHidden/>
          </w:rPr>
          <w:fldChar w:fldCharType="end"/>
        </w:r>
      </w:hyperlink>
    </w:p>
    <w:p w:rsidR="003152B9" w:rsidRDefault="00E75E57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69056599" w:history="1">
        <w:r w:rsidR="003152B9" w:rsidRPr="001608AA">
          <w:rPr>
            <w:rStyle w:val="ab"/>
            <w:rFonts w:ascii="Arial" w:hAnsi="Arial"/>
            <w:noProof/>
          </w:rPr>
          <w:t>6</w:t>
        </w:r>
        <w:r w:rsidR="003152B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3152B9" w:rsidRPr="001608AA">
          <w:rPr>
            <w:rStyle w:val="ab"/>
            <w:rFonts w:ascii="Arial" w:hAnsi="Arial"/>
            <w:noProof/>
          </w:rPr>
          <w:t>Appendix</w:t>
        </w:r>
        <w:r w:rsidR="003152B9">
          <w:rPr>
            <w:noProof/>
            <w:webHidden/>
          </w:rPr>
          <w:tab/>
        </w:r>
        <w:r w:rsidR="003152B9">
          <w:rPr>
            <w:noProof/>
            <w:webHidden/>
          </w:rPr>
          <w:fldChar w:fldCharType="begin"/>
        </w:r>
        <w:r w:rsidR="003152B9">
          <w:rPr>
            <w:noProof/>
            <w:webHidden/>
          </w:rPr>
          <w:instrText xml:space="preserve"> PAGEREF _Toc469056599 \h </w:instrText>
        </w:r>
        <w:r w:rsidR="003152B9">
          <w:rPr>
            <w:noProof/>
            <w:webHidden/>
          </w:rPr>
        </w:r>
        <w:r w:rsidR="003152B9">
          <w:rPr>
            <w:noProof/>
            <w:webHidden/>
          </w:rPr>
          <w:fldChar w:fldCharType="separate"/>
        </w:r>
        <w:r w:rsidR="003152B9">
          <w:rPr>
            <w:noProof/>
            <w:webHidden/>
          </w:rPr>
          <w:t>2</w:t>
        </w:r>
        <w:r w:rsidR="003152B9">
          <w:rPr>
            <w:noProof/>
            <w:webHidden/>
          </w:rPr>
          <w:fldChar w:fldCharType="end"/>
        </w:r>
      </w:hyperlink>
    </w:p>
    <w:p w:rsidR="001C10F1" w:rsidRPr="0002249F" w:rsidRDefault="00377007" w:rsidP="0002249F">
      <w:r w:rsidRPr="009522A8">
        <w:rPr>
          <w:rFonts w:asciiTheme="majorHAnsi" w:hAnsiTheme="majorHAnsi"/>
        </w:rPr>
        <w:fldChar w:fldCharType="end"/>
      </w:r>
    </w:p>
    <w:p w:rsidR="0069617A" w:rsidRPr="0002249F" w:rsidRDefault="0069617A" w:rsidP="0002249F">
      <w:pPr>
        <w:sectPr w:rsidR="0069617A" w:rsidRPr="0002249F" w:rsidSect="00CD67D6">
          <w:headerReference w:type="default" r:id="rId9"/>
          <w:footerReference w:type="default" r:id="rId10"/>
          <w:pgSz w:w="11909" w:h="16834" w:code="9"/>
          <w:pgMar w:top="1440" w:right="1701" w:bottom="1440" w:left="1134" w:header="720" w:footer="720" w:gutter="0"/>
          <w:cols w:space="720"/>
          <w:titlePg/>
          <w:docGrid w:linePitch="272"/>
        </w:sectPr>
      </w:pPr>
    </w:p>
    <w:p w:rsidR="00627121" w:rsidRDefault="00627121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1" w:name="_Toc132017650"/>
      <w:bookmarkStart w:id="2" w:name="_Toc136858939"/>
      <w:bookmarkStart w:id="3" w:name="_Toc223336988"/>
      <w:bookmarkStart w:id="4" w:name="_Toc469056594"/>
      <w:r w:rsidRPr="00CD67D6">
        <w:rPr>
          <w:rFonts w:ascii="Arial" w:hAnsi="Arial"/>
          <w:bCs/>
          <w:sz w:val="28"/>
        </w:rPr>
        <w:lastRenderedPageBreak/>
        <w:t>Introduction</w:t>
      </w:r>
      <w:bookmarkEnd w:id="1"/>
      <w:bookmarkEnd w:id="2"/>
      <w:bookmarkEnd w:id="3"/>
      <w:bookmarkEnd w:id="4"/>
    </w:p>
    <w:p w:rsidR="009522A8" w:rsidRPr="00A534E8" w:rsidRDefault="009522A8" w:rsidP="0075541B">
      <w:pPr>
        <w:ind w:leftChars="360" w:left="728" w:hanging="8"/>
        <w:rPr>
          <w:rFonts w:asciiTheme="majorHAnsi" w:eastAsia="微軟正黑體" w:hAnsi="微軟正黑體"/>
        </w:rPr>
      </w:pPr>
    </w:p>
    <w:p w:rsidR="0075541B" w:rsidRPr="00A534E8" w:rsidRDefault="009522A8" w:rsidP="00A534E8">
      <w:pPr>
        <w:ind w:leftChars="360" w:left="728" w:hanging="8"/>
        <w:rPr>
          <w:rFonts w:asciiTheme="majorHAnsi" w:eastAsia="微軟正黑體" w:hAnsi="微軟正黑體"/>
        </w:rPr>
      </w:pPr>
      <w:r w:rsidRPr="00A534E8">
        <w:rPr>
          <w:rFonts w:asciiTheme="majorHAnsi" w:eastAsia="微軟正黑體" w:hAnsi="微軟正黑體"/>
        </w:rPr>
        <w:t>【</w:t>
      </w:r>
      <w:r w:rsidR="002E54C4">
        <w:rPr>
          <w:rFonts w:ascii="微軟正黑體" w:eastAsia="微軟正黑體" w:hAnsi="微軟正黑體" w:hint="eastAsia"/>
        </w:rPr>
        <w:t>問題件處理人員取件</w:t>
      </w:r>
      <w:r w:rsidRPr="00A534E8">
        <w:rPr>
          <w:rFonts w:asciiTheme="majorHAnsi" w:eastAsia="微軟正黑體" w:hAnsi="微軟正黑體"/>
        </w:rPr>
        <w:t>】請參考案件管理</w:t>
      </w:r>
      <w:r w:rsidR="00887193">
        <w:rPr>
          <w:rFonts w:asciiTheme="majorHAnsi" w:eastAsia="微軟正黑體" w:hAnsi="微軟正黑體"/>
        </w:rPr>
        <w:t>_BR-01-0</w:t>
      </w:r>
      <w:r w:rsidR="002E54C4">
        <w:rPr>
          <w:rFonts w:asciiTheme="majorHAnsi" w:eastAsia="微軟正黑體" w:hAnsi="微軟正黑體" w:hint="eastAsia"/>
        </w:rPr>
        <w:t>4</w:t>
      </w:r>
      <w:r w:rsidRPr="00A534E8">
        <w:rPr>
          <w:rFonts w:asciiTheme="majorHAnsi" w:eastAsia="微軟正黑體" w:hAnsi="微軟正黑體"/>
        </w:rPr>
        <w:t>之</w:t>
      </w:r>
      <w:r w:rsidRPr="00A534E8">
        <w:rPr>
          <w:rFonts w:asciiTheme="majorHAnsi" w:eastAsia="微軟正黑體" w:hAnsi="微軟正黑體"/>
        </w:rPr>
        <w:t>FR-01-0</w:t>
      </w:r>
      <w:r w:rsidR="002E54C4">
        <w:rPr>
          <w:rFonts w:asciiTheme="majorHAnsi" w:eastAsia="微軟正黑體" w:hAnsi="微軟正黑體" w:hint="eastAsia"/>
        </w:rPr>
        <w:t>4</w:t>
      </w:r>
      <w:r w:rsidR="002E54C4">
        <w:rPr>
          <w:rFonts w:asciiTheme="majorHAnsi" w:eastAsia="微軟正黑體" w:hAnsi="微軟正黑體"/>
        </w:rPr>
        <w:t>-0</w:t>
      </w:r>
      <w:r w:rsidR="002E54C4">
        <w:rPr>
          <w:rFonts w:asciiTheme="majorHAnsi" w:eastAsia="微軟正黑體" w:hAnsi="微軟正黑體" w:hint="eastAsia"/>
        </w:rPr>
        <w:t>2</w:t>
      </w:r>
    </w:p>
    <w:p w:rsidR="00251E2C" w:rsidRPr="00A534E8" w:rsidRDefault="00251E2C" w:rsidP="00251E2C">
      <w:pPr>
        <w:ind w:leftChars="360" w:left="728" w:hanging="8"/>
        <w:rPr>
          <w:rFonts w:asciiTheme="majorHAnsi" w:eastAsia="微軟正黑體" w:hAnsi="微軟正黑體"/>
        </w:rPr>
      </w:pPr>
    </w:p>
    <w:p w:rsidR="00627121" w:rsidRPr="00CD67D6" w:rsidRDefault="0013232A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  <w:lang w:eastAsia="zh-CN"/>
        </w:rPr>
      </w:pPr>
      <w:bookmarkStart w:id="5" w:name="_Toc469056595"/>
      <w:r>
        <w:rPr>
          <w:rFonts w:ascii="Arial" w:hAnsi="Arial"/>
          <w:bCs/>
          <w:sz w:val="28"/>
        </w:rPr>
        <w:t>UI Flow</w:t>
      </w:r>
      <w:bookmarkEnd w:id="5"/>
    </w:p>
    <w:p w:rsidR="0013232A" w:rsidRPr="00A534E8" w:rsidRDefault="0013232A" w:rsidP="001901C3">
      <w:pPr>
        <w:ind w:leftChars="360" w:left="728" w:hanging="8"/>
        <w:rPr>
          <w:rFonts w:asciiTheme="majorHAnsi" w:eastAsia="微軟正黑體" w:hAnsiTheme="majorHAnsi"/>
        </w:rPr>
      </w:pPr>
    </w:p>
    <w:p w:rsidR="004022CC" w:rsidRPr="00A534E8" w:rsidRDefault="00C30684" w:rsidP="001901C3">
      <w:pPr>
        <w:ind w:leftChars="360" w:left="728" w:hanging="8"/>
        <w:rPr>
          <w:rFonts w:asciiTheme="majorHAnsi" w:eastAsia="微軟正黑體" w:hAnsiTheme="majorHAnsi"/>
        </w:rPr>
      </w:pPr>
      <w:r>
        <w:rPr>
          <w:rFonts w:asciiTheme="majorHAnsi" w:eastAsia="微軟正黑體" w:hAnsi="微軟正黑體" w:hint="eastAsia"/>
        </w:rPr>
        <w:t>N/A</w:t>
      </w:r>
    </w:p>
    <w:p w:rsidR="00AF0524" w:rsidRPr="00A534E8" w:rsidRDefault="00AF0524" w:rsidP="001901C3">
      <w:pPr>
        <w:ind w:leftChars="360" w:left="728" w:hanging="8"/>
        <w:rPr>
          <w:rFonts w:asciiTheme="majorHAnsi" w:eastAsia="微軟正黑體" w:hAnsiTheme="majorHAnsi"/>
        </w:rPr>
      </w:pPr>
      <w:bookmarkStart w:id="6" w:name="_Toc223336997"/>
    </w:p>
    <w:p w:rsidR="00A67D4E" w:rsidRDefault="00A67D4E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7" w:name="_Toc469056596"/>
      <w:bookmarkEnd w:id="6"/>
      <w:r>
        <w:rPr>
          <w:rFonts w:ascii="Arial" w:hAnsi="Arial" w:hint="eastAsia"/>
          <w:bCs/>
          <w:sz w:val="28"/>
        </w:rPr>
        <w:t>ERD</w:t>
      </w:r>
      <w:bookmarkEnd w:id="7"/>
    </w:p>
    <w:p w:rsidR="009522A8" w:rsidRPr="00A534E8" w:rsidRDefault="009522A8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A67D4E" w:rsidRPr="00A534E8" w:rsidRDefault="009522A8" w:rsidP="001901C3">
      <w:pPr>
        <w:ind w:leftChars="360" w:left="728" w:hanging="8"/>
        <w:rPr>
          <w:rFonts w:asciiTheme="majorHAnsi" w:eastAsia="微軟正黑體" w:hAnsi="微軟正黑體"/>
        </w:rPr>
      </w:pPr>
      <w:r w:rsidRPr="00A534E8">
        <w:rPr>
          <w:rFonts w:asciiTheme="majorHAnsi" w:eastAsia="微軟正黑體" w:hAnsi="微軟正黑體" w:hint="eastAsia"/>
        </w:rPr>
        <w:t>請</w:t>
      </w:r>
      <w:r w:rsidR="004E1820" w:rsidRPr="00A534E8">
        <w:rPr>
          <w:rFonts w:asciiTheme="majorHAnsi" w:eastAsia="微軟正黑體" w:hAnsi="微軟正黑體" w:hint="eastAsia"/>
        </w:rPr>
        <w:t>參考</w:t>
      </w:r>
      <w:commentRangeStart w:id="8"/>
      <w:r w:rsidRPr="00A534E8">
        <w:rPr>
          <w:rFonts w:asciiTheme="majorHAnsi" w:eastAsia="微軟正黑體" w:hAnsi="微軟正黑體" w:hint="eastAsia"/>
        </w:rPr>
        <w:t>案件管理</w:t>
      </w:r>
      <w:r w:rsidR="004E1820" w:rsidRPr="00A534E8">
        <w:rPr>
          <w:rFonts w:asciiTheme="majorHAnsi" w:eastAsia="微軟正黑體" w:hAnsi="微軟正黑體" w:hint="eastAsia"/>
        </w:rPr>
        <w:t>_TSD</w:t>
      </w:r>
      <w:r w:rsidR="004E1820" w:rsidRPr="00A534E8">
        <w:rPr>
          <w:rFonts w:asciiTheme="majorHAnsi" w:eastAsia="微軟正黑體" w:hAnsi="微軟正黑體" w:hint="eastAsia"/>
        </w:rPr>
        <w:t>母文件</w:t>
      </w:r>
      <w:commentRangeEnd w:id="8"/>
      <w:r w:rsidR="00FF0E58">
        <w:rPr>
          <w:rStyle w:val="af0"/>
        </w:rPr>
        <w:commentReference w:id="8"/>
      </w:r>
    </w:p>
    <w:p w:rsidR="00A67D4E" w:rsidRPr="00A534E8" w:rsidRDefault="00A67D4E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02249F" w:rsidRPr="00CD67D6" w:rsidRDefault="0013232A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9" w:name="_Toc469056597"/>
      <w:r>
        <w:rPr>
          <w:rFonts w:ascii="Arial" w:hAnsi="Arial"/>
          <w:bCs/>
          <w:sz w:val="28"/>
        </w:rPr>
        <w:t>Sequence Diagram</w:t>
      </w:r>
      <w:bookmarkEnd w:id="9"/>
    </w:p>
    <w:p w:rsidR="00B9775B" w:rsidRPr="00A534E8" w:rsidRDefault="00B9775B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F90C0D" w:rsidRPr="00A534E8" w:rsidRDefault="00887193" w:rsidP="001901C3">
      <w:pPr>
        <w:ind w:leftChars="360" w:left="728" w:hanging="8"/>
        <w:rPr>
          <w:rFonts w:asciiTheme="majorHAnsi" w:eastAsia="微軟正黑體" w:hAnsi="微軟正黑體"/>
        </w:rPr>
      </w:pPr>
      <w:proofErr w:type="spellStart"/>
      <w:r>
        <w:rPr>
          <w:rFonts w:asciiTheme="majorHAnsi" w:eastAsia="微軟正黑體" w:hAnsi="微軟正黑體" w:hint="eastAsia"/>
        </w:rPr>
        <w:t>read</w:t>
      </w:r>
      <w:r w:rsidR="002E54C4">
        <w:rPr>
          <w:rFonts w:asciiTheme="majorHAnsi" w:eastAsia="微軟正黑體" w:hAnsi="微軟正黑體" w:hint="eastAsia"/>
        </w:rPr>
        <w:t>Issue</w:t>
      </w:r>
      <w:r>
        <w:rPr>
          <w:rFonts w:asciiTheme="majorHAnsi" w:eastAsia="微軟正黑體" w:hAnsi="微軟正黑體" w:hint="eastAsia"/>
        </w:rPr>
        <w:t>List</w:t>
      </w:r>
      <w:commentRangeStart w:id="10"/>
      <w:r w:rsidR="003D5ED5" w:rsidRPr="00A534E8">
        <w:rPr>
          <w:rFonts w:asciiTheme="majorHAnsi" w:eastAsia="微軟正黑體" w:hAnsi="微軟正黑體"/>
        </w:rPr>
        <w:t>.xhtml</w:t>
      </w:r>
      <w:commentRangeEnd w:id="10"/>
      <w:proofErr w:type="spellEnd"/>
      <w:r w:rsidR="009522A8" w:rsidRPr="00A534E8">
        <w:rPr>
          <w:rFonts w:asciiTheme="majorHAnsi" w:eastAsia="微軟正黑體" w:hAnsi="微軟正黑體"/>
        </w:rPr>
        <w:commentReference w:id="10"/>
      </w:r>
    </w:p>
    <w:p w:rsidR="005F3E7A" w:rsidRDefault="00422D17" w:rsidP="000411A5">
      <w:pPr>
        <w:ind w:leftChars="360" w:left="728" w:hanging="8"/>
        <w:rPr>
          <w:rFonts w:asciiTheme="majorHAnsi" w:eastAsia="微軟正黑體" w:hAnsi="微軟正黑體"/>
        </w:rPr>
      </w:pPr>
      <w:proofErr w:type="spellStart"/>
      <w:r>
        <w:rPr>
          <w:rFonts w:asciiTheme="majorHAnsi" w:eastAsia="微軟正黑體" w:hAnsi="微軟正黑體" w:hint="eastAsia"/>
        </w:rPr>
        <w:t>index.xhtml</w:t>
      </w:r>
      <w:proofErr w:type="spellEnd"/>
    </w:p>
    <w:p w:rsidR="000411A5" w:rsidRDefault="000411A5" w:rsidP="000411A5">
      <w:pPr>
        <w:ind w:leftChars="360" w:left="728" w:hanging="8"/>
        <w:rPr>
          <w:rFonts w:asciiTheme="majorHAnsi" w:eastAsia="微軟正黑體" w:hAnsi="微軟正黑體"/>
        </w:rPr>
      </w:pPr>
    </w:p>
    <w:p w:rsidR="0013232A" w:rsidRPr="00A534E8" w:rsidRDefault="0013232A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13232A" w:rsidRPr="00CD67D6" w:rsidRDefault="0013232A" w:rsidP="0013232A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11" w:name="_Toc469056598"/>
      <w:r>
        <w:rPr>
          <w:rFonts w:ascii="Arial" w:hAnsi="Arial"/>
          <w:bCs/>
          <w:sz w:val="28"/>
        </w:rPr>
        <w:t>Table Relation</w:t>
      </w:r>
      <w:bookmarkEnd w:id="11"/>
    </w:p>
    <w:p w:rsidR="004C0380" w:rsidRDefault="004C0380" w:rsidP="00E31A2E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Basic Flow</w:t>
      </w:r>
    </w:p>
    <w:p w:rsidR="00D73FFA" w:rsidRDefault="00DE5D36" w:rsidP="00081726">
      <w:pPr>
        <w:pStyle w:val="af"/>
        <w:numPr>
          <w:ilvl w:val="0"/>
          <w:numId w:val="8"/>
        </w:numPr>
        <w:ind w:leftChars="0"/>
        <w:rPr>
          <w:rFonts w:asciiTheme="majorHAnsi" w:eastAsia="微軟正黑體" w:hAnsi="微軟正黑體"/>
        </w:rPr>
      </w:pPr>
      <w:r w:rsidRPr="00081726">
        <w:rPr>
          <w:rFonts w:asciiTheme="majorHAnsi" w:eastAsia="微軟正黑體" w:hAnsi="微軟正黑體" w:hint="eastAsia"/>
        </w:rPr>
        <w:t>使用者點選</w:t>
      </w:r>
      <w:r w:rsidR="00887193" w:rsidRPr="00081726">
        <w:rPr>
          <w:rFonts w:asciiTheme="majorHAnsi" w:eastAsia="微軟正黑體" w:hAnsi="微軟正黑體" w:hint="eastAsia"/>
        </w:rPr>
        <w:t>案件管理系統首頁</w:t>
      </w:r>
      <w:r w:rsidR="00D73FFA" w:rsidRPr="00081726">
        <w:rPr>
          <w:rFonts w:asciiTheme="majorHAnsi" w:eastAsia="微軟正黑體" w:hAnsi="微軟正黑體" w:hint="eastAsia"/>
        </w:rPr>
        <w:t>。</w:t>
      </w:r>
    </w:p>
    <w:p w:rsidR="00F5183F" w:rsidRDefault="00F5183F" w:rsidP="00081726">
      <w:pPr>
        <w:pStyle w:val="af"/>
        <w:numPr>
          <w:ilvl w:val="0"/>
          <w:numId w:val="8"/>
        </w:numPr>
        <w:ind w:leftChars="0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使用者點選待處理問題件案件頁籤。</w:t>
      </w:r>
    </w:p>
    <w:p w:rsidR="00F5183F" w:rsidRDefault="00F5183F" w:rsidP="00081726">
      <w:pPr>
        <w:pStyle w:val="af"/>
        <w:numPr>
          <w:ilvl w:val="0"/>
          <w:numId w:val="8"/>
        </w:numPr>
        <w:ind w:leftChars="0"/>
        <w:rPr>
          <w:rFonts w:asciiTheme="majorHAnsi" w:eastAsia="微軟正黑體" w:hAnsi="微軟正黑體" w:hint="eastAsia"/>
        </w:rPr>
      </w:pPr>
      <w:r>
        <w:rPr>
          <w:rFonts w:asciiTheme="majorHAnsi" w:eastAsia="微軟正黑體" w:hAnsi="微軟正黑體" w:hint="eastAsia"/>
        </w:rPr>
        <w:t>使用者</w:t>
      </w:r>
      <w:r w:rsidR="007E7988">
        <w:rPr>
          <w:rFonts w:asciiTheme="majorHAnsi" w:eastAsia="微軟正黑體" w:hAnsi="微軟正黑體" w:hint="eastAsia"/>
        </w:rPr>
        <w:t>點選</w:t>
      </w:r>
      <w:r>
        <w:rPr>
          <w:rFonts w:asciiTheme="majorHAnsi" w:eastAsia="微軟正黑體" w:hAnsi="微軟正黑體" w:hint="eastAsia"/>
        </w:rPr>
        <w:t>開始作業圖示按鍵。</w:t>
      </w:r>
    </w:p>
    <w:p w:rsidR="00121805" w:rsidRPr="00081726" w:rsidRDefault="00121805" w:rsidP="00081726">
      <w:pPr>
        <w:pStyle w:val="af"/>
        <w:numPr>
          <w:ilvl w:val="0"/>
          <w:numId w:val="8"/>
        </w:numPr>
        <w:ind w:leftChars="0"/>
        <w:rPr>
          <w:rFonts w:asciiTheme="majorHAnsi" w:eastAsia="微軟正黑體" w:hAnsi="微軟正黑體"/>
        </w:rPr>
      </w:pPr>
      <w:commentRangeStart w:id="12"/>
      <w:r>
        <w:rPr>
          <w:rFonts w:asciiTheme="majorHAnsi" w:eastAsia="微軟正黑體" w:hAnsi="微軟正黑體" w:hint="eastAsia"/>
        </w:rPr>
        <w:t>個人池、</w:t>
      </w:r>
      <w:proofErr w:type="gramStart"/>
      <w:r>
        <w:rPr>
          <w:rFonts w:asciiTheme="majorHAnsi" w:eastAsia="微軟正黑體" w:hAnsi="微軟正黑體" w:hint="eastAsia"/>
        </w:rPr>
        <w:t>問題件池</w:t>
      </w:r>
      <w:proofErr w:type="gramEnd"/>
      <w:r>
        <w:rPr>
          <w:rFonts w:asciiTheme="majorHAnsi" w:eastAsia="微軟正黑體" w:hAnsi="微軟正黑體" w:hint="eastAsia"/>
        </w:rPr>
        <w:t>reload</w:t>
      </w:r>
      <w:commentRangeEnd w:id="12"/>
      <w:r>
        <w:rPr>
          <w:rStyle w:val="af0"/>
        </w:rPr>
        <w:commentReference w:id="12"/>
      </w:r>
    </w:p>
    <w:p w:rsidR="00B47E22" w:rsidRDefault="00B47E22" w:rsidP="00B47E22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開始作業：</w:t>
      </w:r>
    </w:p>
    <w:p w:rsidR="00B47E22" w:rsidRDefault="00B47E22" w:rsidP="00B47E22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使用者點選開始作業圖示按鈕。</w:t>
      </w:r>
    </w:p>
    <w:p w:rsidR="00107F09" w:rsidRPr="000C2F1E" w:rsidRDefault="00107F09" w:rsidP="000C2F1E">
      <w:pPr>
        <w:pStyle w:val="af"/>
        <w:numPr>
          <w:ilvl w:val="0"/>
          <w:numId w:val="20"/>
        </w:numPr>
        <w:ind w:leftChars="0"/>
        <w:rPr>
          <w:rFonts w:asciiTheme="majorHAnsi" w:eastAsia="微軟正黑體" w:hAnsi="微軟正黑體"/>
        </w:rPr>
      </w:pPr>
      <w:r w:rsidRPr="001C6A2B">
        <w:rPr>
          <w:rFonts w:asciiTheme="majorHAnsi" w:eastAsia="微軟正黑體" w:hAnsi="微軟正黑體" w:hint="eastAsia"/>
        </w:rPr>
        <w:t>系統呼叫</w:t>
      </w:r>
      <w:r w:rsidRPr="001C6A2B">
        <w:rPr>
          <w:rFonts w:asciiTheme="majorHAnsi" w:eastAsia="微軟正黑體" w:hAnsi="微軟正黑體" w:hint="eastAsia"/>
        </w:rPr>
        <w:t xml:space="preserve"> BPM API </w:t>
      </w:r>
      <w:r w:rsidRPr="006530F5">
        <w:rPr>
          <w:rFonts w:asciiTheme="majorHAnsi" w:eastAsia="微軟正黑體" w:hAnsi="微軟正黑體"/>
        </w:rPr>
        <w:sym w:font="Wingdings" w:char="F0E8"/>
      </w:r>
      <w:r w:rsidRPr="001C6A2B">
        <w:rPr>
          <w:rFonts w:asciiTheme="majorHAnsi" w:eastAsia="微軟正黑體" w:hAnsi="微軟正黑體" w:hint="eastAsia"/>
        </w:rPr>
        <w:t xml:space="preserve">Task </w:t>
      </w:r>
      <w:hyperlink r:id="rId12" w:anchor="getTaskById(long)" w:history="1">
        <w:proofErr w:type="spellStart"/>
        <w:r w:rsidRPr="001C6A2B">
          <w:rPr>
            <w:rFonts w:asciiTheme="majorHAnsi" w:eastAsia="微軟正黑體" w:hAnsi="微軟正黑體"/>
          </w:rPr>
          <w:t>getTaskById</w:t>
        </w:r>
        <w:proofErr w:type="spellEnd"/>
      </w:hyperlink>
      <w:r w:rsidRPr="001C6A2B">
        <w:rPr>
          <w:rFonts w:asciiTheme="majorHAnsi" w:eastAsia="微軟正黑體" w:hAnsi="微軟正黑體"/>
        </w:rPr>
        <w:t>(long</w:t>
      </w:r>
      <w:r w:rsidRPr="001C6A2B">
        <w:rPr>
          <w:rFonts w:asciiTheme="majorHAnsi" w:eastAsia="微軟正黑體" w:hAnsi="微軟正黑體"/>
        </w:rPr>
        <w:t> </w:t>
      </w:r>
      <w:proofErr w:type="spellStart"/>
      <w:r w:rsidRPr="001C6A2B">
        <w:rPr>
          <w:rFonts w:asciiTheme="majorHAnsi" w:eastAsia="微軟正黑體" w:hAnsi="微軟正黑體"/>
        </w:rPr>
        <w:t>taskId</w:t>
      </w:r>
      <w:proofErr w:type="spellEnd"/>
      <w:r w:rsidRPr="001C6A2B">
        <w:rPr>
          <w:rFonts w:asciiTheme="majorHAnsi" w:eastAsia="微軟正黑體" w:hAnsi="微軟正黑體"/>
        </w:rPr>
        <w:t>)</w:t>
      </w:r>
      <w:r w:rsidRPr="001C6A2B">
        <w:rPr>
          <w:rFonts w:asciiTheme="majorHAnsi" w:eastAsia="微軟正黑體" w:hAnsi="微軟正黑體" w:hint="eastAsia"/>
        </w:rPr>
        <w:t xml:space="preserve"> </w:t>
      </w:r>
      <w:r w:rsidR="001C6A2B" w:rsidRPr="001C6A2B">
        <w:rPr>
          <w:rFonts w:asciiTheme="majorHAnsi" w:eastAsia="微軟正黑體" w:hAnsi="微軟正黑體" w:hint="eastAsia"/>
        </w:rPr>
        <w:t>，</w:t>
      </w:r>
      <w:proofErr w:type="spellStart"/>
      <w:r w:rsidR="001C6A2B" w:rsidRPr="001C6A2B">
        <w:rPr>
          <w:rFonts w:asciiTheme="majorHAnsi" w:eastAsia="微軟正黑體" w:hAnsi="微軟正黑體"/>
        </w:rPr>
        <w:t>taskId</w:t>
      </w:r>
      <w:proofErr w:type="spellEnd"/>
      <w:r w:rsidR="001C6A2B" w:rsidRPr="001C6A2B">
        <w:rPr>
          <w:rFonts w:asciiTheme="majorHAnsi" w:eastAsia="微軟正黑體" w:hAnsi="微軟正黑體" w:hint="eastAsia"/>
        </w:rPr>
        <w:t xml:space="preserve"> =</w:t>
      </w:r>
      <w:r w:rsidR="001C6A2B" w:rsidRPr="001C6A2B">
        <w:rPr>
          <w:rFonts w:asciiTheme="majorHAnsi" w:eastAsia="微軟正黑體" w:hAnsi="微軟正黑體" w:hint="eastAsia"/>
        </w:rPr>
        <w:t>前端回傳</w:t>
      </w:r>
      <w:proofErr w:type="spellStart"/>
      <w:r w:rsidR="001C6A2B" w:rsidRPr="001C6A2B">
        <w:rPr>
          <w:rFonts w:asciiTheme="majorHAnsi" w:eastAsia="微軟正黑體" w:hAnsi="微軟正黑體" w:hint="eastAsia"/>
        </w:rPr>
        <w:t>taskId</w:t>
      </w:r>
      <w:proofErr w:type="spellEnd"/>
      <w:r w:rsidR="001C6A2B" w:rsidRPr="001C6A2B">
        <w:rPr>
          <w:rFonts w:asciiTheme="majorHAnsi" w:eastAsia="微軟正黑體" w:hAnsi="微軟正黑體" w:hint="eastAsia"/>
        </w:rPr>
        <w:t>，</w:t>
      </w:r>
      <w:r w:rsidRPr="001C6A2B">
        <w:rPr>
          <w:rFonts w:asciiTheme="majorHAnsi" w:eastAsia="微軟正黑體" w:hAnsi="微軟正黑體" w:hint="eastAsia"/>
        </w:rPr>
        <w:t>進行下列判斷：</w:t>
      </w:r>
    </w:p>
    <w:p w:rsidR="003B53D4" w:rsidRPr="001C6A2B" w:rsidRDefault="00B47E22" w:rsidP="001C6A2B">
      <w:pPr>
        <w:pStyle w:val="af"/>
        <w:numPr>
          <w:ilvl w:val="0"/>
          <w:numId w:val="20"/>
        </w:numPr>
        <w:ind w:leftChars="0"/>
        <w:rPr>
          <w:rFonts w:asciiTheme="majorHAnsi" w:eastAsia="微軟正黑體" w:hAnsi="微軟正黑體"/>
        </w:rPr>
      </w:pPr>
      <w:r w:rsidRPr="001C6A2B">
        <w:rPr>
          <w:rFonts w:asciiTheme="majorHAnsi" w:eastAsia="微軟正黑體" w:hAnsi="微軟正黑體" w:hint="eastAsia"/>
        </w:rPr>
        <w:t>系統確認</w:t>
      </w:r>
      <w:r w:rsidR="003F2BD4" w:rsidRPr="001C6A2B">
        <w:rPr>
          <w:rFonts w:asciiTheme="majorHAnsi" w:eastAsia="微軟正黑體" w:hAnsi="微軟正黑體" w:hint="eastAsia"/>
        </w:rPr>
        <w:t>活動尚未被取走</w:t>
      </w:r>
      <w:r w:rsidRPr="001C6A2B">
        <w:rPr>
          <w:rFonts w:asciiTheme="majorHAnsi" w:eastAsia="微軟正黑體" w:hAnsi="微軟正黑體" w:hint="eastAsia"/>
        </w:rPr>
        <w:t>。</w:t>
      </w:r>
      <w:r w:rsidR="003F2BD4" w:rsidRPr="001C6A2B">
        <w:rPr>
          <w:rFonts w:asciiTheme="majorHAnsi" w:eastAsia="微軟正黑體" w:hAnsi="微軟正黑體" w:hint="eastAsia"/>
        </w:rPr>
        <w:t>(</w:t>
      </w:r>
      <w:r w:rsidR="003F2BD4" w:rsidRPr="001C6A2B">
        <w:rPr>
          <w:rFonts w:asciiTheme="majorHAnsi" w:eastAsia="微軟正黑體" w:hAnsi="微軟正黑體" w:hint="eastAsia"/>
        </w:rPr>
        <w:t>判斷狀態仍為</w:t>
      </w:r>
      <w:r w:rsidR="003F2BD4" w:rsidRPr="001C6A2B">
        <w:rPr>
          <w:rFonts w:asciiTheme="majorHAnsi" w:eastAsia="微軟正黑體" w:hAnsi="微軟正黑體" w:hint="eastAsia"/>
        </w:rPr>
        <w:t>Created or Ready)</w:t>
      </w:r>
    </w:p>
    <w:p w:rsidR="00594DD7" w:rsidRDefault="00594DD7" w:rsidP="00594DD7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/>
        </w:rPr>
        <w:t xml:space="preserve">If </w:t>
      </w:r>
      <w:r>
        <w:rPr>
          <w:rFonts w:asciiTheme="majorHAnsi" w:eastAsia="微軟正黑體" w:hAnsi="微軟正黑體" w:hint="eastAsia"/>
        </w:rPr>
        <w:t>(</w:t>
      </w:r>
      <w:proofErr w:type="gramStart"/>
      <w:r w:rsidR="00816249">
        <w:rPr>
          <w:rFonts w:asciiTheme="majorHAnsi" w:eastAsia="微軟正黑體" w:hAnsi="微軟正黑體" w:hint="eastAsia"/>
        </w:rPr>
        <w:t>!(</w:t>
      </w:r>
      <w:proofErr w:type="spellStart"/>
      <w:proofErr w:type="gramEnd"/>
      <w:r w:rsidR="003F2BD4" w:rsidRPr="003F2BD4">
        <w:rPr>
          <w:rFonts w:asciiTheme="majorHAnsi" w:eastAsia="微軟正黑體" w:hAnsi="微軟正黑體"/>
        </w:rPr>
        <w:t>Status.</w:t>
      </w:r>
      <w:r w:rsidR="003F2BD4">
        <w:rPr>
          <w:rFonts w:asciiTheme="majorHAnsi" w:eastAsia="微軟正黑體" w:hAnsi="微軟正黑體" w:hint="eastAsia"/>
        </w:rPr>
        <w:t>Created</w:t>
      </w:r>
      <w:r>
        <w:rPr>
          <w:rFonts w:asciiTheme="majorHAnsi" w:eastAsia="微軟正黑體" w:hAnsi="微軟正黑體" w:hint="eastAsia"/>
        </w:rPr>
        <w:t>.equals</w:t>
      </w:r>
      <w:proofErr w:type="spellEnd"/>
      <w:r>
        <w:rPr>
          <w:rFonts w:asciiTheme="majorHAnsi" w:eastAsia="微軟正黑體" w:hAnsi="微軟正黑體" w:hint="eastAsia"/>
        </w:rPr>
        <w:t>(</w:t>
      </w:r>
      <w:proofErr w:type="spellStart"/>
      <w:r w:rsidR="003F2BD4" w:rsidRPr="006530F5">
        <w:rPr>
          <w:rFonts w:asciiTheme="majorHAnsi" w:eastAsia="微軟正黑體" w:hAnsi="微軟正黑體"/>
        </w:rPr>
        <w:t>getTaskData</w:t>
      </w:r>
      <w:proofErr w:type="spellEnd"/>
      <w:r w:rsidR="003F2BD4" w:rsidRPr="006530F5">
        <w:rPr>
          <w:rFonts w:asciiTheme="majorHAnsi" w:eastAsia="微軟正黑體" w:hAnsi="微軟正黑體"/>
        </w:rPr>
        <w:t>()</w:t>
      </w:r>
      <w:r w:rsidR="003F2BD4">
        <w:rPr>
          <w:rFonts w:asciiTheme="majorHAnsi" w:eastAsia="微軟正黑體" w:hAnsi="微軟正黑體" w:hint="eastAsia"/>
        </w:rPr>
        <w:t>.</w:t>
      </w:r>
      <w:proofErr w:type="spellStart"/>
      <w:r w:rsidR="003F2BD4" w:rsidRPr="006564A7">
        <w:rPr>
          <w:rFonts w:asciiTheme="majorHAnsi" w:eastAsia="微軟正黑體" w:hAnsi="微軟正黑體"/>
        </w:rPr>
        <w:t>getStatus</w:t>
      </w:r>
      <w:proofErr w:type="spellEnd"/>
      <w:r w:rsidR="003F2BD4" w:rsidRPr="006564A7">
        <w:rPr>
          <w:rFonts w:asciiTheme="majorHAnsi" w:eastAsia="微軟正黑體" w:hAnsi="微軟正黑體"/>
        </w:rPr>
        <w:t>(</w:t>
      </w:r>
      <w:r w:rsidR="003F2BD4" w:rsidRPr="006564A7">
        <w:rPr>
          <w:rFonts w:asciiTheme="majorHAnsi" w:eastAsia="微軟正黑體" w:hAnsi="微軟正黑體" w:hint="eastAsia"/>
        </w:rPr>
        <w:t>)</w:t>
      </w:r>
      <w:r>
        <w:rPr>
          <w:rFonts w:asciiTheme="majorHAnsi" w:eastAsia="微軟正黑體" w:hAnsi="微軟正黑體" w:hint="eastAsia"/>
        </w:rPr>
        <w:t>)</w:t>
      </w:r>
      <w:r w:rsidR="003F2BD4">
        <w:rPr>
          <w:rFonts w:asciiTheme="majorHAnsi" w:eastAsia="微軟正黑體" w:hAnsi="微軟正黑體" w:hint="eastAsia"/>
        </w:rPr>
        <w:t xml:space="preserve"> || </w:t>
      </w:r>
      <w:proofErr w:type="spellStart"/>
      <w:r w:rsidR="000C2F1E">
        <w:rPr>
          <w:rFonts w:asciiTheme="majorHAnsi" w:eastAsia="微軟正黑體" w:hAnsi="微軟正黑體" w:hint="eastAsia"/>
        </w:rPr>
        <w:t>S</w:t>
      </w:r>
      <w:r w:rsidR="00816249" w:rsidRPr="003F2BD4">
        <w:rPr>
          <w:rFonts w:asciiTheme="majorHAnsi" w:eastAsia="微軟正黑體" w:hAnsi="微軟正黑體"/>
        </w:rPr>
        <w:t>tatus.</w:t>
      </w:r>
      <w:r w:rsidR="003F2BD4">
        <w:rPr>
          <w:rFonts w:asciiTheme="majorHAnsi" w:eastAsia="微軟正黑體" w:hAnsi="微軟正黑體" w:hint="eastAsia"/>
        </w:rPr>
        <w:t>Ready.equals</w:t>
      </w:r>
      <w:proofErr w:type="spellEnd"/>
      <w:r w:rsidR="003F2BD4">
        <w:rPr>
          <w:rFonts w:asciiTheme="majorHAnsi" w:eastAsia="微軟正黑體" w:hAnsi="微軟正黑體" w:hint="eastAsia"/>
        </w:rPr>
        <w:t>(</w:t>
      </w:r>
      <w:proofErr w:type="spellStart"/>
      <w:r w:rsidR="003F2BD4" w:rsidRPr="006530F5">
        <w:rPr>
          <w:rFonts w:asciiTheme="majorHAnsi" w:eastAsia="微軟正黑體" w:hAnsi="微軟正黑體"/>
        </w:rPr>
        <w:t>getTaskData</w:t>
      </w:r>
      <w:proofErr w:type="spellEnd"/>
      <w:r w:rsidR="003F2BD4" w:rsidRPr="006530F5">
        <w:rPr>
          <w:rFonts w:asciiTheme="majorHAnsi" w:eastAsia="微軟正黑體" w:hAnsi="微軟正黑體"/>
        </w:rPr>
        <w:t>()</w:t>
      </w:r>
      <w:r w:rsidR="003F2BD4">
        <w:rPr>
          <w:rFonts w:asciiTheme="majorHAnsi" w:eastAsia="微軟正黑體" w:hAnsi="微軟正黑體" w:hint="eastAsia"/>
        </w:rPr>
        <w:t>.</w:t>
      </w:r>
      <w:proofErr w:type="spellStart"/>
      <w:r w:rsidR="003F2BD4" w:rsidRPr="006564A7">
        <w:rPr>
          <w:rFonts w:asciiTheme="majorHAnsi" w:eastAsia="微軟正黑體" w:hAnsi="微軟正黑體"/>
        </w:rPr>
        <w:t>getStatus</w:t>
      </w:r>
      <w:proofErr w:type="spellEnd"/>
      <w:r w:rsidR="003F2BD4" w:rsidRPr="006564A7">
        <w:rPr>
          <w:rFonts w:asciiTheme="majorHAnsi" w:eastAsia="微軟正黑體" w:hAnsi="微軟正黑體"/>
        </w:rPr>
        <w:t>(</w:t>
      </w:r>
      <w:r w:rsidR="003F2BD4" w:rsidRPr="006564A7">
        <w:rPr>
          <w:rFonts w:asciiTheme="majorHAnsi" w:eastAsia="微軟正黑體" w:hAnsi="微軟正黑體" w:hint="eastAsia"/>
        </w:rPr>
        <w:t>)</w:t>
      </w:r>
      <w:r w:rsidR="00816249">
        <w:rPr>
          <w:rFonts w:asciiTheme="majorHAnsi" w:eastAsia="微軟正黑體" w:hAnsi="微軟正黑體" w:hint="eastAsia"/>
        </w:rPr>
        <w:t>)</w:t>
      </w:r>
      <w:r>
        <w:rPr>
          <w:rFonts w:asciiTheme="majorHAnsi" w:eastAsia="微軟正黑體" w:hAnsi="微軟正黑體" w:hint="eastAsia"/>
        </w:rPr>
        <w:t>) {</w:t>
      </w:r>
    </w:p>
    <w:p w:rsidR="00594DD7" w:rsidRDefault="00594DD7" w:rsidP="00594DD7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="微軟正黑體" w:eastAsia="微軟正黑體" w:hAnsi="微軟正黑體" w:hint="eastAsia"/>
        </w:rPr>
        <w:t>系統回應提示訊息『</w:t>
      </w:r>
      <w:r w:rsidR="003F2BD4" w:rsidRPr="00967BCA">
        <w:rPr>
          <w:rFonts w:ascii="微軟正黑體" w:eastAsia="微軟正黑體" w:hAnsi="微軟正黑體" w:hint="eastAsia"/>
        </w:rPr>
        <w:t>該問題件已被取走，請重新進行取件。</w:t>
      </w:r>
      <w:r>
        <w:rPr>
          <w:rFonts w:ascii="微軟正黑體" w:eastAsia="微軟正黑體" w:hAnsi="微軟正黑體" w:hint="eastAsia"/>
        </w:rPr>
        <w:t>』，系統重新顯示</w:t>
      </w:r>
      <w:r w:rsidR="003F2BD4">
        <w:rPr>
          <w:rFonts w:ascii="微軟正黑體" w:eastAsia="微軟正黑體" w:hAnsi="微軟正黑體" w:hint="eastAsia"/>
        </w:rPr>
        <w:t>待處理問題件</w:t>
      </w:r>
      <w:r>
        <w:rPr>
          <w:rFonts w:ascii="微軟正黑體" w:eastAsia="微軟正黑體" w:hAnsi="微軟正黑體" w:hint="eastAsia"/>
        </w:rPr>
        <w:t>資料。</w:t>
      </w:r>
    </w:p>
    <w:p w:rsidR="00816249" w:rsidRDefault="00594DD7" w:rsidP="000C2F1E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}</w:t>
      </w:r>
    </w:p>
    <w:p w:rsidR="00816249" w:rsidRPr="000C2F1E" w:rsidRDefault="001C6A2B" w:rsidP="000C2F1E">
      <w:pPr>
        <w:pStyle w:val="af"/>
        <w:numPr>
          <w:ilvl w:val="0"/>
          <w:numId w:val="20"/>
        </w:numPr>
        <w:ind w:leftChars="0"/>
        <w:rPr>
          <w:rFonts w:asciiTheme="majorHAnsi" w:eastAsia="微軟正黑體" w:hAnsi="微軟正黑體"/>
        </w:rPr>
      </w:pPr>
      <w:r w:rsidRPr="001C6A2B">
        <w:rPr>
          <w:rFonts w:asciiTheme="majorHAnsi" w:eastAsia="微軟正黑體" w:hAnsi="微軟正黑體" w:hint="eastAsia"/>
        </w:rPr>
        <w:t>系統呼叫</w:t>
      </w:r>
      <w:r w:rsidRPr="001C6A2B">
        <w:rPr>
          <w:rFonts w:asciiTheme="majorHAnsi" w:eastAsia="微軟正黑體" w:hAnsi="微軟正黑體" w:hint="eastAsia"/>
        </w:rPr>
        <w:t xml:space="preserve"> BPM API</w:t>
      </w:r>
      <w:r w:rsidRPr="001C6A2B">
        <w:rPr>
          <w:rFonts w:asciiTheme="majorHAnsi" w:eastAsia="微軟正黑體" w:hAnsi="微軟正黑體" w:hint="eastAsia"/>
        </w:rPr>
        <w:t>，</w:t>
      </w:r>
      <w:r w:rsidR="00816249" w:rsidRPr="001C6A2B">
        <w:rPr>
          <w:rFonts w:asciiTheme="majorHAnsi" w:eastAsia="微軟正黑體" w:hAnsi="微軟正黑體" w:hint="eastAsia"/>
        </w:rPr>
        <w:t>進行</w:t>
      </w:r>
      <w:r w:rsidR="00816249" w:rsidRPr="001C6A2B">
        <w:rPr>
          <w:rFonts w:asciiTheme="majorHAnsi" w:eastAsia="微軟正黑體" w:hAnsi="微軟正黑體" w:hint="eastAsia"/>
        </w:rPr>
        <w:t>Task Claim</w:t>
      </w:r>
      <w:r w:rsidRPr="001C6A2B">
        <w:rPr>
          <w:rFonts w:asciiTheme="majorHAnsi" w:eastAsia="微軟正黑體" w:hAnsi="微軟正黑體" w:hint="eastAsia"/>
        </w:rPr>
        <w:t xml:space="preserve"> </w:t>
      </w:r>
      <w:r w:rsidRPr="001C6A2B">
        <w:sym w:font="Wingdings" w:char="F0E8"/>
      </w:r>
      <w:r w:rsidR="00816249" w:rsidRPr="001C6A2B">
        <w:rPr>
          <w:rFonts w:asciiTheme="majorHAnsi" w:eastAsia="微軟正黑體" w:hAnsi="微軟正黑體" w:hint="eastAsia"/>
        </w:rPr>
        <w:t xml:space="preserve"> </w:t>
      </w:r>
      <w:r w:rsidR="00816249" w:rsidRPr="001C6A2B">
        <w:rPr>
          <w:rFonts w:asciiTheme="majorHAnsi" w:eastAsia="微軟正黑體" w:hAnsi="微軟正黑體"/>
        </w:rPr>
        <w:t>void</w:t>
      </w:r>
      <w:r w:rsidR="00816249" w:rsidRPr="001C6A2B">
        <w:rPr>
          <w:rFonts w:asciiTheme="majorHAnsi" w:eastAsia="微軟正黑體" w:hAnsi="微軟正黑體"/>
        </w:rPr>
        <w:t> </w:t>
      </w:r>
      <w:r w:rsidR="00816249" w:rsidRPr="001C6A2B">
        <w:rPr>
          <w:rFonts w:asciiTheme="majorHAnsi" w:eastAsia="微軟正黑體" w:hAnsi="微軟正黑體"/>
        </w:rPr>
        <w:t>claim(long</w:t>
      </w:r>
      <w:r w:rsidR="00816249" w:rsidRPr="001C6A2B">
        <w:rPr>
          <w:rFonts w:asciiTheme="majorHAnsi" w:eastAsia="微軟正黑體" w:hAnsi="微軟正黑體"/>
        </w:rPr>
        <w:t> </w:t>
      </w:r>
      <w:proofErr w:type="spellStart"/>
      <w:r w:rsidR="00816249" w:rsidRPr="001C6A2B">
        <w:rPr>
          <w:rFonts w:asciiTheme="majorHAnsi" w:eastAsia="微軟正黑體" w:hAnsi="微軟正黑體"/>
        </w:rPr>
        <w:t>taskId</w:t>
      </w:r>
      <w:proofErr w:type="spellEnd"/>
      <w:r w:rsidR="00816249" w:rsidRPr="001C6A2B">
        <w:rPr>
          <w:rFonts w:asciiTheme="majorHAnsi" w:eastAsia="微軟正黑體" w:hAnsi="微軟正黑體"/>
        </w:rPr>
        <w:t xml:space="preserve">, </w:t>
      </w:r>
      <w:hyperlink r:id="rId13" w:tooltip="class or interface in java.lang" w:history="1">
        <w:r w:rsidR="00816249" w:rsidRPr="001C6A2B">
          <w:rPr>
            <w:rFonts w:asciiTheme="majorHAnsi" w:eastAsia="微軟正黑體" w:hAnsi="微軟正黑體"/>
          </w:rPr>
          <w:t>String</w:t>
        </w:r>
      </w:hyperlink>
      <w:r w:rsidR="00816249" w:rsidRPr="001C6A2B">
        <w:rPr>
          <w:rFonts w:asciiTheme="majorHAnsi" w:eastAsia="微軟正黑體" w:hAnsi="微軟正黑體"/>
        </w:rPr>
        <w:t> </w:t>
      </w:r>
      <w:proofErr w:type="spellStart"/>
      <w:r w:rsidR="00816249" w:rsidRPr="001C6A2B">
        <w:rPr>
          <w:rFonts w:asciiTheme="majorHAnsi" w:eastAsia="微軟正黑體" w:hAnsi="微軟正黑體"/>
        </w:rPr>
        <w:t>userId</w:t>
      </w:r>
      <w:proofErr w:type="spellEnd"/>
      <w:r w:rsidR="00816249" w:rsidRPr="001C6A2B">
        <w:rPr>
          <w:rFonts w:asciiTheme="majorHAnsi" w:eastAsia="微軟正黑體" w:hAnsi="微軟正黑體"/>
        </w:rPr>
        <w:t>)</w:t>
      </w:r>
    </w:p>
    <w:p w:rsidR="000C2F1E" w:rsidRPr="000C2F1E" w:rsidRDefault="00C35D0F" w:rsidP="000C2F1E">
      <w:pPr>
        <w:pStyle w:val="af"/>
        <w:numPr>
          <w:ilvl w:val="0"/>
          <w:numId w:val="20"/>
        </w:numPr>
        <w:ind w:leftChars="0"/>
        <w:rPr>
          <w:rFonts w:asciiTheme="majorHAnsi" w:eastAsia="微軟正黑體" w:hAnsi="微軟正黑體"/>
        </w:rPr>
      </w:pPr>
      <w:r w:rsidRPr="001C6A2B">
        <w:rPr>
          <w:rFonts w:asciiTheme="majorHAnsi" w:eastAsia="微軟正黑體" w:hAnsi="微軟正黑體" w:hint="eastAsia"/>
        </w:rPr>
        <w:t>系統</w:t>
      </w:r>
      <w:r w:rsidR="001C6A2B" w:rsidRPr="001C6A2B">
        <w:rPr>
          <w:rFonts w:asciiTheme="majorHAnsi" w:eastAsia="微軟正黑體" w:hAnsi="微軟正黑體" w:hint="eastAsia"/>
        </w:rPr>
        <w:t>呼叫</w:t>
      </w:r>
      <w:proofErr w:type="spellStart"/>
      <w:r w:rsidR="001C6A2B" w:rsidRPr="001C6A2B">
        <w:rPr>
          <w:rFonts w:asciiTheme="majorHAnsi" w:eastAsia="微軟正黑體" w:hAnsi="微軟正黑體"/>
        </w:rPr>
        <w:t>openCaseFacade</w:t>
      </w:r>
      <w:r w:rsidR="001C6A2B" w:rsidRPr="001C6A2B">
        <w:rPr>
          <w:rFonts w:asciiTheme="majorHAnsi" w:eastAsia="微軟正黑體" w:hAnsi="微軟正黑體" w:hint="eastAsia"/>
        </w:rPr>
        <w:t>.openCase</w:t>
      </w:r>
      <w:proofErr w:type="spellEnd"/>
      <w:r w:rsidR="001C6A2B" w:rsidRPr="001C6A2B">
        <w:rPr>
          <w:rFonts w:asciiTheme="majorHAnsi" w:eastAsia="微軟正黑體" w:hAnsi="微軟正黑體" w:hint="eastAsia"/>
        </w:rPr>
        <w:t>取得</w:t>
      </w:r>
      <w:r w:rsidR="001C6A2B" w:rsidRPr="001C6A2B">
        <w:rPr>
          <w:rFonts w:asciiTheme="majorHAnsi" w:eastAsia="微軟正黑體" w:hAnsi="微軟正黑體" w:hint="eastAsia"/>
        </w:rPr>
        <w:t>URI</w:t>
      </w:r>
      <w:r w:rsidR="001C6A2B" w:rsidRPr="001C6A2B">
        <w:rPr>
          <w:rFonts w:asciiTheme="majorHAnsi" w:eastAsia="微軟正黑體" w:hAnsi="微軟正黑體"/>
        </w:rPr>
        <w:t xml:space="preserve"> </w:t>
      </w:r>
      <w:r w:rsidR="001C6A2B" w:rsidRPr="001C6A2B">
        <w:sym w:font="Wingdings" w:char="F0E8"/>
      </w:r>
      <w:proofErr w:type="spellStart"/>
      <w:r w:rsidR="001C6A2B" w:rsidRPr="001C6A2B">
        <w:rPr>
          <w:rFonts w:asciiTheme="majorHAnsi" w:eastAsia="微軟正黑體" w:hAnsi="微軟正黑體"/>
        </w:rPr>
        <w:t>URI</w:t>
      </w:r>
      <w:proofErr w:type="spellEnd"/>
      <w:r w:rsidR="001C6A2B" w:rsidRPr="001C6A2B">
        <w:rPr>
          <w:rFonts w:asciiTheme="majorHAnsi" w:eastAsia="微軟正黑體" w:hAnsi="微軟正黑體"/>
        </w:rPr>
        <w:t xml:space="preserve"> </w:t>
      </w:r>
      <w:proofErr w:type="spellStart"/>
      <w:r w:rsidR="001C6A2B" w:rsidRPr="001C6A2B">
        <w:rPr>
          <w:rFonts w:asciiTheme="majorHAnsi" w:eastAsia="微軟正黑體" w:hAnsi="微軟正黑體"/>
        </w:rPr>
        <w:t>openCase</w:t>
      </w:r>
      <w:proofErr w:type="spellEnd"/>
      <w:r w:rsidR="001C6A2B" w:rsidRPr="001C6A2B">
        <w:rPr>
          <w:rFonts w:asciiTheme="majorHAnsi" w:eastAsia="微軟正黑體" w:hAnsi="微軟正黑體"/>
        </w:rPr>
        <w:t xml:space="preserve">(Long </w:t>
      </w:r>
      <w:proofErr w:type="spellStart"/>
      <w:r w:rsidR="001C6A2B" w:rsidRPr="001C6A2B">
        <w:rPr>
          <w:rFonts w:asciiTheme="majorHAnsi" w:eastAsia="微軟正黑體" w:hAnsi="微軟正黑體"/>
        </w:rPr>
        <w:t>taskId</w:t>
      </w:r>
      <w:proofErr w:type="spellEnd"/>
      <w:r w:rsidR="001C6A2B" w:rsidRPr="001C6A2B">
        <w:rPr>
          <w:rFonts w:asciiTheme="majorHAnsi" w:eastAsia="微軟正黑體" w:hAnsi="微軟正黑體"/>
        </w:rPr>
        <w:t xml:space="preserve">, Long </w:t>
      </w:r>
      <w:proofErr w:type="spellStart"/>
      <w:r w:rsidR="001C6A2B" w:rsidRPr="001C6A2B">
        <w:rPr>
          <w:rFonts w:asciiTheme="majorHAnsi" w:eastAsia="微軟正黑體" w:hAnsi="微軟正黑體"/>
        </w:rPr>
        <w:t>processInstanceId</w:t>
      </w:r>
      <w:proofErr w:type="spellEnd"/>
      <w:r w:rsidR="001C6A2B" w:rsidRPr="001C6A2B">
        <w:rPr>
          <w:rFonts w:asciiTheme="majorHAnsi" w:eastAsia="微軟正黑體" w:hAnsi="微軟正黑體"/>
        </w:rPr>
        <w:t xml:space="preserve">, String </w:t>
      </w:r>
      <w:proofErr w:type="spellStart"/>
      <w:r w:rsidR="001C6A2B" w:rsidRPr="001C6A2B">
        <w:rPr>
          <w:rFonts w:asciiTheme="majorHAnsi" w:eastAsia="微軟正黑體" w:hAnsi="微軟正黑體"/>
        </w:rPr>
        <w:t>taskPage</w:t>
      </w:r>
      <w:proofErr w:type="spellEnd"/>
      <w:r w:rsidR="001C6A2B" w:rsidRPr="001C6A2B">
        <w:rPr>
          <w:rFonts w:asciiTheme="majorHAnsi" w:eastAsia="微軟正黑體" w:hAnsi="微軟正黑體"/>
        </w:rPr>
        <w:t xml:space="preserve">, </w:t>
      </w:r>
      <w:proofErr w:type="spellStart"/>
      <w:r w:rsidR="001C6A2B" w:rsidRPr="001C6A2B">
        <w:rPr>
          <w:rFonts w:asciiTheme="majorHAnsi" w:eastAsia="微軟正黑體" w:hAnsi="微軟正黑體"/>
        </w:rPr>
        <w:t>StartMode</w:t>
      </w:r>
      <w:proofErr w:type="spellEnd"/>
      <w:r w:rsidR="001C6A2B" w:rsidRPr="001C6A2B">
        <w:rPr>
          <w:rFonts w:asciiTheme="majorHAnsi" w:eastAsia="微軟正黑體" w:hAnsi="微軟正黑體"/>
        </w:rPr>
        <w:t xml:space="preserve"> </w:t>
      </w:r>
      <w:proofErr w:type="spellStart"/>
      <w:r w:rsidR="001C6A2B" w:rsidRPr="001C6A2B">
        <w:rPr>
          <w:rFonts w:asciiTheme="majorHAnsi" w:eastAsia="微軟正黑體" w:hAnsi="微軟正黑體"/>
        </w:rPr>
        <w:t>needToStart</w:t>
      </w:r>
      <w:proofErr w:type="spellEnd"/>
      <w:r w:rsidR="001C6A2B" w:rsidRPr="001C6A2B">
        <w:rPr>
          <w:rFonts w:asciiTheme="majorHAnsi" w:eastAsia="微軟正黑體" w:hAnsi="微軟正黑體"/>
        </w:rPr>
        <w:t>)</w:t>
      </w:r>
    </w:p>
    <w:p w:rsidR="000C2F1E" w:rsidRPr="000C2F1E" w:rsidRDefault="000C2F1E" w:rsidP="000C2F1E">
      <w:pPr>
        <w:pStyle w:val="af"/>
        <w:ind w:leftChars="0" w:left="1200"/>
        <w:rPr>
          <w:rFonts w:asciiTheme="majorHAnsi" w:eastAsia="微軟正黑體" w:hAnsi="微軟正黑體"/>
        </w:rPr>
      </w:pPr>
    </w:p>
    <w:p w:rsidR="001C6A2B" w:rsidRDefault="001C6A2B" w:rsidP="001C6A2B">
      <w:pPr>
        <w:pStyle w:val="af"/>
        <w:ind w:leftChars="0" w:left="1200"/>
        <w:rPr>
          <w:rFonts w:asciiTheme="majorHAnsi" w:eastAsia="微軟正黑體" w:hAnsi="微軟正黑體"/>
        </w:rPr>
      </w:pPr>
      <w:proofErr w:type="spellStart"/>
      <w:proofErr w:type="gramStart"/>
      <w:r w:rsidRPr="001C6A2B">
        <w:rPr>
          <w:rFonts w:asciiTheme="majorHAnsi" w:eastAsia="微軟正黑體" w:hAnsi="微軟正黑體"/>
        </w:rPr>
        <w:t>task</w:t>
      </w:r>
      <w:r w:rsidRPr="001C6A2B">
        <w:rPr>
          <w:rFonts w:asciiTheme="majorHAnsi" w:eastAsia="微軟正黑體" w:hAnsi="微軟正黑體" w:hint="eastAsia"/>
        </w:rPr>
        <w:t>I</w:t>
      </w:r>
      <w:r w:rsidRPr="001C6A2B">
        <w:rPr>
          <w:rFonts w:asciiTheme="majorHAnsi" w:eastAsia="微軟正黑體" w:hAnsi="微軟正黑體"/>
        </w:rPr>
        <w:t>d</w:t>
      </w:r>
      <w:proofErr w:type="spellEnd"/>
      <w:proofErr w:type="gramEnd"/>
      <w:r w:rsidRPr="001C6A2B">
        <w:rPr>
          <w:rFonts w:asciiTheme="majorHAnsi" w:eastAsia="微軟正黑體" w:hAnsi="微軟正黑體" w:hint="eastAsia"/>
        </w:rPr>
        <w:t xml:space="preserve"> = </w:t>
      </w:r>
      <w:r w:rsidRPr="001C6A2B">
        <w:rPr>
          <w:rFonts w:asciiTheme="majorHAnsi" w:eastAsia="微軟正黑體" w:hAnsi="微軟正黑體" w:hint="eastAsia"/>
        </w:rPr>
        <w:t>前端回傳</w:t>
      </w:r>
      <w:proofErr w:type="spellStart"/>
      <w:r w:rsidRPr="001C6A2B">
        <w:rPr>
          <w:rFonts w:asciiTheme="majorHAnsi" w:eastAsia="微軟正黑體" w:hAnsi="微軟正黑體" w:hint="eastAsia"/>
        </w:rPr>
        <w:t>taskId</w:t>
      </w:r>
      <w:proofErr w:type="spellEnd"/>
    </w:p>
    <w:p w:rsidR="001C6A2B" w:rsidRDefault="001C6A2B" w:rsidP="001C6A2B">
      <w:pPr>
        <w:pStyle w:val="af"/>
        <w:ind w:leftChars="0" w:left="1200"/>
        <w:rPr>
          <w:rFonts w:asciiTheme="majorHAnsi" w:eastAsia="微軟正黑體" w:hAnsi="微軟正黑體"/>
        </w:rPr>
      </w:pPr>
      <w:proofErr w:type="spellStart"/>
      <w:proofErr w:type="gramStart"/>
      <w:r w:rsidRPr="001C6A2B">
        <w:rPr>
          <w:rFonts w:asciiTheme="majorHAnsi" w:eastAsia="微軟正黑體" w:hAnsi="微軟正黑體"/>
        </w:rPr>
        <w:t>processInstanceId</w:t>
      </w:r>
      <w:proofErr w:type="spellEnd"/>
      <w:proofErr w:type="gramEnd"/>
      <w:r>
        <w:rPr>
          <w:rFonts w:asciiTheme="majorHAnsi" w:eastAsia="微軟正黑體" w:hAnsi="微軟正黑體" w:hint="eastAsia"/>
        </w:rPr>
        <w:t xml:space="preserve"> = </w:t>
      </w:r>
      <w:proofErr w:type="spellStart"/>
      <w:r w:rsidRPr="001C6A2B">
        <w:rPr>
          <w:rFonts w:asciiTheme="majorHAnsi" w:eastAsia="微軟正黑體" w:hAnsi="微軟正黑體"/>
        </w:rPr>
        <w:t>getTaskData</w:t>
      </w:r>
      <w:proofErr w:type="spellEnd"/>
      <w:r w:rsidRPr="001C6A2B">
        <w:rPr>
          <w:rFonts w:asciiTheme="majorHAnsi" w:eastAsia="微軟正黑體" w:hAnsi="微軟正黑體"/>
        </w:rPr>
        <w:t>().</w:t>
      </w:r>
      <w:proofErr w:type="spellStart"/>
      <w:r w:rsidRPr="001C6A2B">
        <w:rPr>
          <w:rFonts w:asciiTheme="majorHAnsi" w:eastAsia="微軟正黑體" w:hAnsi="微軟正黑體"/>
        </w:rPr>
        <w:t>getProcessInstanceId</w:t>
      </w:r>
      <w:proofErr w:type="spellEnd"/>
      <w:r w:rsidRPr="001C6A2B">
        <w:rPr>
          <w:rFonts w:asciiTheme="majorHAnsi" w:eastAsia="微軟正黑體" w:hAnsi="微軟正黑體"/>
        </w:rPr>
        <w:t>()</w:t>
      </w:r>
    </w:p>
    <w:p w:rsidR="001C6A2B" w:rsidRDefault="001C6A2B" w:rsidP="001C6A2B">
      <w:pPr>
        <w:pStyle w:val="af"/>
        <w:ind w:leftChars="0" w:left="1200"/>
        <w:rPr>
          <w:rFonts w:asciiTheme="majorHAnsi" w:eastAsia="微軟正黑體" w:hAnsi="微軟正黑體"/>
        </w:rPr>
      </w:pPr>
      <w:proofErr w:type="spellStart"/>
      <w:proofErr w:type="gramStart"/>
      <w:r w:rsidRPr="001C6A2B">
        <w:rPr>
          <w:rFonts w:asciiTheme="majorHAnsi" w:eastAsia="微軟正黑體" w:hAnsi="微軟正黑體"/>
        </w:rPr>
        <w:t>taskPage</w:t>
      </w:r>
      <w:proofErr w:type="spellEnd"/>
      <w:proofErr w:type="gramEnd"/>
      <w:r>
        <w:rPr>
          <w:rFonts w:asciiTheme="majorHAnsi" w:eastAsia="微軟正黑體" w:hAnsi="微軟正黑體" w:hint="eastAsia"/>
        </w:rPr>
        <w:t xml:space="preserve"> =</w:t>
      </w:r>
      <w:r w:rsidRPr="001C6A2B">
        <w:rPr>
          <w:rFonts w:asciiTheme="majorHAnsi" w:eastAsia="微軟正黑體" w:hAnsi="微軟正黑體"/>
        </w:rPr>
        <w:t xml:space="preserve"> </w:t>
      </w:r>
      <w:proofErr w:type="spellStart"/>
      <w:r w:rsidRPr="001C6A2B">
        <w:rPr>
          <w:rFonts w:asciiTheme="majorHAnsi" w:eastAsia="微軟正黑體" w:hAnsi="微軟正黑體"/>
        </w:rPr>
        <w:t>getDescription</w:t>
      </w:r>
      <w:proofErr w:type="spellEnd"/>
      <w:r w:rsidRPr="001C6A2B">
        <w:rPr>
          <w:rFonts w:asciiTheme="majorHAnsi" w:eastAsia="微軟正黑體" w:hAnsi="微軟正黑體"/>
        </w:rPr>
        <w:t>().split("</w:t>
      </w:r>
      <w:r>
        <w:rPr>
          <w:rFonts w:asciiTheme="majorHAnsi" w:eastAsia="微軟正黑體" w:hAnsi="微軟正黑體" w:hint="eastAsia"/>
        </w:rPr>
        <w:t>,</w:t>
      </w:r>
      <w:r w:rsidRPr="001C6A2B">
        <w:rPr>
          <w:rFonts w:asciiTheme="majorHAnsi" w:eastAsia="微軟正黑體" w:hAnsi="微軟正黑體"/>
        </w:rPr>
        <w:t>")</w:t>
      </w:r>
      <w:r>
        <w:rPr>
          <w:rFonts w:asciiTheme="majorHAnsi" w:eastAsia="微軟正黑體" w:hAnsi="微軟正黑體" w:hint="eastAsia"/>
        </w:rPr>
        <w:t>[0]</w:t>
      </w:r>
    </w:p>
    <w:p w:rsidR="00E17C53" w:rsidRPr="003B53D4" w:rsidRDefault="001C6A2B" w:rsidP="000C2F1E">
      <w:pPr>
        <w:pStyle w:val="af"/>
        <w:ind w:leftChars="0" w:left="1200"/>
        <w:rPr>
          <w:rFonts w:asciiTheme="majorHAnsi" w:eastAsia="微軟正黑體" w:hAnsi="微軟正黑體"/>
        </w:rPr>
      </w:pPr>
      <w:proofErr w:type="spellStart"/>
      <w:proofErr w:type="gramStart"/>
      <w:r w:rsidRPr="001C6A2B">
        <w:rPr>
          <w:rFonts w:asciiTheme="majorHAnsi" w:eastAsia="微軟正黑體" w:hAnsi="微軟正黑體"/>
        </w:rPr>
        <w:t>needToStart</w:t>
      </w:r>
      <w:proofErr w:type="spellEnd"/>
      <w:proofErr w:type="gramEnd"/>
      <w:r>
        <w:rPr>
          <w:rFonts w:asciiTheme="majorHAnsi" w:eastAsia="微軟正黑體" w:hAnsi="微軟正黑體" w:hint="eastAsia"/>
        </w:rPr>
        <w:t xml:space="preserve"> = </w:t>
      </w:r>
      <w:proofErr w:type="spellStart"/>
      <w:r w:rsidRPr="001C6A2B">
        <w:rPr>
          <w:rFonts w:asciiTheme="majorHAnsi" w:eastAsia="微軟正黑體" w:hAnsi="微軟正黑體"/>
        </w:rPr>
        <w:t>OpenCaseFacade.StartMode.START</w:t>
      </w:r>
      <w:proofErr w:type="spellEnd"/>
    </w:p>
    <w:p w:rsidR="00B47E22" w:rsidRDefault="00C35D0F" w:rsidP="001C6A2B">
      <w:pPr>
        <w:pStyle w:val="af"/>
        <w:numPr>
          <w:ilvl w:val="0"/>
          <w:numId w:val="20"/>
        </w:numPr>
        <w:ind w:leftChars="0"/>
        <w:rPr>
          <w:rFonts w:asciiTheme="majorHAnsi" w:eastAsia="微軟正黑體" w:hAnsi="微軟正黑體"/>
        </w:rPr>
      </w:pPr>
      <w:r w:rsidRPr="001C6A2B">
        <w:rPr>
          <w:rFonts w:asciiTheme="majorHAnsi" w:eastAsia="微軟正黑體" w:hAnsi="微軟正黑體" w:hint="eastAsia"/>
        </w:rPr>
        <w:t>系統</w:t>
      </w:r>
      <w:r w:rsidR="00B47E22" w:rsidRPr="001C6A2B">
        <w:rPr>
          <w:rFonts w:asciiTheme="majorHAnsi" w:eastAsia="微軟正黑體" w:hAnsi="微軟正黑體" w:hint="eastAsia"/>
        </w:rPr>
        <w:t>開啟</w:t>
      </w:r>
      <w:r w:rsidR="00646616">
        <w:rPr>
          <w:rFonts w:asciiTheme="majorHAnsi" w:eastAsia="微軟正黑體" w:hAnsi="微軟正黑體" w:hint="eastAsia"/>
        </w:rPr>
        <w:t>下游系統</w:t>
      </w:r>
      <w:r w:rsidR="00B47E22" w:rsidRPr="001C6A2B">
        <w:rPr>
          <w:rFonts w:asciiTheme="majorHAnsi" w:eastAsia="微軟正黑體" w:hAnsi="微軟正黑體" w:hint="eastAsia"/>
        </w:rPr>
        <w:t>對應活動二分割畫面。</w:t>
      </w:r>
      <w:commentRangeStart w:id="13"/>
      <w:r>
        <w:rPr>
          <w:rFonts w:asciiTheme="majorHAnsi" w:eastAsia="微軟正黑體" w:hAnsi="微軟正黑體" w:hint="eastAsia"/>
        </w:rPr>
        <w:t>(</w:t>
      </w:r>
      <w:r>
        <w:rPr>
          <w:rFonts w:asciiTheme="majorHAnsi" w:eastAsia="微軟正黑體" w:hAnsi="微軟正黑體" w:hint="eastAsia"/>
        </w:rPr>
        <w:t>請參考開啟二分割畫面</w:t>
      </w:r>
      <w:r>
        <w:rPr>
          <w:rFonts w:asciiTheme="majorHAnsi" w:eastAsia="微軟正黑體" w:hAnsi="微軟正黑體" w:hint="eastAsia"/>
        </w:rPr>
        <w:t>TSD)</w:t>
      </w:r>
      <w:commentRangeEnd w:id="13"/>
      <w:r>
        <w:rPr>
          <w:rStyle w:val="af0"/>
        </w:rPr>
        <w:commentReference w:id="13"/>
      </w:r>
    </w:p>
    <w:p w:rsidR="003F5943" w:rsidRDefault="00752E08" w:rsidP="003F5943">
      <w:pPr>
        <w:pStyle w:val="af"/>
        <w:ind w:leftChars="0" w:left="1200"/>
        <w:rPr>
          <w:rFonts w:asciiTheme="majorHAnsi" w:eastAsia="微軟正黑體" w:hAnsi="微軟正黑體"/>
        </w:rPr>
      </w:pPr>
      <w:proofErr w:type="spellStart"/>
      <w:proofErr w:type="gramStart"/>
      <w:r w:rsidRPr="00752E08">
        <w:rPr>
          <w:rFonts w:asciiTheme="majorHAnsi" w:eastAsia="微軟正黑體" w:hAnsi="微軟正黑體"/>
        </w:rPr>
        <w:t>RequestContext.getCurrentInstance</w:t>
      </w:r>
      <w:proofErr w:type="spellEnd"/>
      <w:r w:rsidRPr="00752E08">
        <w:rPr>
          <w:rFonts w:asciiTheme="majorHAnsi" w:eastAsia="微軟正黑體" w:hAnsi="微軟正黑體"/>
        </w:rPr>
        <w:t>(</w:t>
      </w:r>
      <w:proofErr w:type="gramEnd"/>
      <w:r w:rsidRPr="00752E08">
        <w:rPr>
          <w:rFonts w:asciiTheme="majorHAnsi" w:eastAsia="微軟正黑體" w:hAnsi="微軟正黑體"/>
        </w:rPr>
        <w:t>).execute("</w:t>
      </w:r>
      <w:proofErr w:type="spellStart"/>
      <w:r w:rsidRPr="00752E08">
        <w:rPr>
          <w:rFonts w:asciiTheme="majorHAnsi" w:eastAsia="微軟正黑體" w:hAnsi="微軟正黑體"/>
        </w:rPr>
        <w:t>window.open</w:t>
      </w:r>
      <w:proofErr w:type="spellEnd"/>
      <w:r w:rsidRPr="00752E08">
        <w:rPr>
          <w:rFonts w:asciiTheme="majorHAnsi" w:eastAsia="微軟正黑體" w:hAnsi="微軟正黑體"/>
        </w:rPr>
        <w:t xml:space="preserve">('" + </w:t>
      </w:r>
      <w:proofErr w:type="spellStart"/>
      <w:r w:rsidRPr="00752E08">
        <w:rPr>
          <w:rFonts w:asciiTheme="majorHAnsi" w:eastAsia="微軟正黑體" w:hAnsi="微軟正黑體"/>
        </w:rPr>
        <w:t>uri.toString</w:t>
      </w:r>
      <w:proofErr w:type="spellEnd"/>
      <w:r w:rsidRPr="00752E08">
        <w:rPr>
          <w:rFonts w:asciiTheme="majorHAnsi" w:eastAsia="微軟正黑體" w:hAnsi="微軟正黑體"/>
        </w:rPr>
        <w:t>() + "')");</w:t>
      </w:r>
    </w:p>
    <w:p w:rsidR="00646616" w:rsidRPr="00A534E8" w:rsidRDefault="00646616" w:rsidP="003F5943">
      <w:pPr>
        <w:pStyle w:val="af"/>
        <w:ind w:leftChars="0" w:left="1200"/>
        <w:rPr>
          <w:rFonts w:asciiTheme="majorHAnsi" w:eastAsia="微軟正黑體" w:hAnsi="微軟正黑體"/>
        </w:rPr>
      </w:pPr>
    </w:p>
    <w:p w:rsidR="00B9775B" w:rsidRPr="00A534E8" w:rsidRDefault="00B9775B" w:rsidP="00A534E8">
      <w:pPr>
        <w:ind w:leftChars="360" w:left="728" w:hanging="8"/>
        <w:rPr>
          <w:rFonts w:asciiTheme="majorHAnsi" w:eastAsia="微軟正黑體" w:hAnsi="微軟正黑體"/>
        </w:rPr>
      </w:pPr>
    </w:p>
    <w:p w:rsidR="00071AFC" w:rsidRPr="00CD67D6" w:rsidRDefault="003262B0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14" w:name="_Toc469056599"/>
      <w:r w:rsidRPr="00CD67D6">
        <w:rPr>
          <w:rFonts w:ascii="Arial" w:hAnsi="Arial"/>
          <w:bCs/>
          <w:sz w:val="28"/>
        </w:rPr>
        <w:lastRenderedPageBreak/>
        <w:t>Appendix</w:t>
      </w:r>
      <w:bookmarkEnd w:id="14"/>
      <w:r w:rsidRPr="00CD67D6">
        <w:rPr>
          <w:rFonts w:ascii="Arial" w:hAnsi="Arial"/>
          <w:bCs/>
          <w:sz w:val="28"/>
        </w:rPr>
        <w:t xml:space="preserve"> </w:t>
      </w:r>
    </w:p>
    <w:p w:rsidR="003E7368" w:rsidRDefault="003E7368" w:rsidP="0010390B"/>
    <w:sectPr w:rsidR="003E7368" w:rsidSect="00CD67D6">
      <w:pgSz w:w="11909" w:h="16834" w:code="9"/>
      <w:pgMar w:top="1440" w:right="1701" w:bottom="1440" w:left="1134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" w:author="PruOneDesk User" w:date="2016-11-04T18:05:00Z" w:initials="PU">
    <w:p w:rsidR="00FF0E58" w:rsidRDefault="00FF0E58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Not yet implement!!!</w:t>
      </w:r>
    </w:p>
  </w:comment>
  <w:comment w:id="10" w:author="PruOneDesk User" w:date="2016-11-15T14:04:00Z" w:initials="PU">
    <w:p w:rsidR="009522A8" w:rsidRDefault="009522A8">
      <w:pPr>
        <w:pStyle w:val="af1"/>
      </w:pPr>
      <w:r>
        <w:rPr>
          <w:rStyle w:val="af0"/>
        </w:rPr>
        <w:annotationRef/>
      </w:r>
      <w:r w:rsidR="00233CD8">
        <w:rPr>
          <w:rFonts w:hint="eastAsia"/>
        </w:rPr>
        <w:t xml:space="preserve">To be </w:t>
      </w:r>
      <w:r w:rsidR="00233CD8">
        <w:t>adjusted</w:t>
      </w:r>
      <w:r w:rsidR="00233CD8">
        <w:rPr>
          <w:rFonts w:hint="eastAsia"/>
        </w:rPr>
        <w:t>!</w:t>
      </w:r>
    </w:p>
  </w:comment>
  <w:comment w:id="12" w:author="PruOneDesk User" w:date="2016-12-16T10:02:00Z" w:initials="PU">
    <w:p w:rsidR="00121805" w:rsidRDefault="00121805">
      <w:pPr>
        <w:pStyle w:val="af1"/>
        <w:rPr>
          <w:rFonts w:hint="eastAsia"/>
        </w:rPr>
      </w:pPr>
      <w:r>
        <w:rPr>
          <w:rStyle w:val="af0"/>
        </w:rPr>
        <w:annotationRef/>
      </w:r>
    </w:p>
    <w:p w:rsidR="00121805" w:rsidRDefault="00121805">
      <w:pPr>
        <w:pStyle w:val="af1"/>
        <w:rPr>
          <w:rFonts w:hint="eastAsia"/>
        </w:rPr>
      </w:pPr>
      <w:proofErr w:type="gramStart"/>
      <w:r>
        <w:rPr>
          <w:rFonts w:hint="eastAsia"/>
        </w:rPr>
        <w:t>Aileen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這個要整體思考</w:t>
      </w:r>
      <w:r>
        <w:rPr>
          <w:rFonts w:hint="eastAsia"/>
        </w:rPr>
        <w:t>!!!!!!!!</w:t>
      </w:r>
    </w:p>
    <w:p w:rsidR="00121805" w:rsidRDefault="00121805">
      <w:pPr>
        <w:pStyle w:val="af1"/>
      </w:pPr>
    </w:p>
  </w:comment>
  <w:comment w:id="13" w:author="PruOneDesk User" w:date="2016-12-09T14:05:00Z" w:initials="PU">
    <w:p w:rsidR="00C35D0F" w:rsidRDefault="00C35D0F">
      <w:pPr>
        <w:pStyle w:val="af1"/>
      </w:pPr>
      <w:r>
        <w:rPr>
          <w:rStyle w:val="af0"/>
        </w:rPr>
        <w:annotationRef/>
      </w:r>
      <w:proofErr w:type="gramStart"/>
      <w:r w:rsidR="009A70CB">
        <w:rPr>
          <w:rFonts w:hint="eastAsia"/>
        </w:rPr>
        <w:t>要補在共用</w:t>
      </w:r>
      <w:proofErr w:type="gramEnd"/>
      <w:r w:rsidR="009A70CB">
        <w:rPr>
          <w:rFonts w:hint="eastAsia"/>
        </w:rPr>
        <w:t>的地方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1B3" w:rsidRDefault="006471B3">
      <w:r>
        <w:separator/>
      </w:r>
    </w:p>
  </w:endnote>
  <w:endnote w:type="continuationSeparator" w:id="0">
    <w:p w:rsidR="006471B3" w:rsidRDefault="00647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'宋體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8" w:type="dxa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28"/>
      <w:gridCol w:w="5200"/>
    </w:tblGrid>
    <w:tr w:rsidR="005F4B8E" w:rsidRPr="00F32E20">
      <w:trPr>
        <w:trHeight w:val="340"/>
      </w:trPr>
      <w:tc>
        <w:tcPr>
          <w:tcW w:w="4528" w:type="dxa"/>
          <w:vAlign w:val="center"/>
        </w:tcPr>
        <w:p w:rsidR="005F4B8E" w:rsidRPr="00744F62" w:rsidRDefault="005F4B8E" w:rsidP="00F32C71">
          <w:pPr>
            <w:pStyle w:val="a4"/>
            <w:jc w:val="both"/>
            <w:rPr>
              <w:b/>
            </w:rPr>
          </w:pPr>
          <w:r>
            <w:rPr>
              <w:rFonts w:hint="eastAsia"/>
            </w:rPr>
            <w:t>頁次</w:t>
          </w:r>
          <w:r>
            <w:rPr>
              <w:rFonts w:hint="eastAsia"/>
            </w:rPr>
            <w:t xml:space="preserve"> </w:t>
          </w:r>
          <w:r w:rsidR="00377007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 w:rsidR="00377007">
            <w:rPr>
              <w:rStyle w:val="a8"/>
            </w:rPr>
            <w:fldChar w:fldCharType="separate"/>
          </w:r>
          <w:r w:rsidR="00E75E57">
            <w:rPr>
              <w:rStyle w:val="a8"/>
              <w:noProof/>
            </w:rPr>
            <w:t>2</w:t>
          </w:r>
          <w:r w:rsidR="00377007">
            <w:rPr>
              <w:rStyle w:val="a8"/>
            </w:rPr>
            <w:fldChar w:fldCharType="end"/>
          </w:r>
          <w:r>
            <w:rPr>
              <w:rStyle w:val="a8"/>
              <w:rFonts w:hint="eastAsia"/>
            </w:rPr>
            <w:t>/</w:t>
          </w:r>
          <w:r w:rsidR="00377007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</w:instrText>
          </w:r>
          <w:r w:rsidR="00377007">
            <w:rPr>
              <w:rStyle w:val="a8"/>
            </w:rPr>
            <w:fldChar w:fldCharType="separate"/>
          </w:r>
          <w:r w:rsidR="00E75E57">
            <w:rPr>
              <w:rStyle w:val="a8"/>
              <w:noProof/>
            </w:rPr>
            <w:t>5</w:t>
          </w:r>
          <w:r w:rsidR="00377007">
            <w:rPr>
              <w:rStyle w:val="a8"/>
            </w:rPr>
            <w:fldChar w:fldCharType="end"/>
          </w:r>
        </w:p>
      </w:tc>
      <w:tc>
        <w:tcPr>
          <w:tcW w:w="5200" w:type="dxa"/>
          <w:vAlign w:val="center"/>
        </w:tcPr>
        <w:p w:rsidR="005F4B8E" w:rsidRPr="00F32E20" w:rsidRDefault="005F4B8E" w:rsidP="00F32C71">
          <w:pPr>
            <w:pStyle w:val="a4"/>
            <w:jc w:val="right"/>
          </w:pPr>
          <w:r w:rsidRPr="00744F62">
            <w:rPr>
              <w:rFonts w:cs="Arial"/>
              <w:b/>
            </w:rPr>
            <w:t>SR-XXXXX</w:t>
          </w:r>
          <w:r w:rsidRPr="00744F62">
            <w:rPr>
              <w:rFonts w:cs="Arial"/>
            </w:rPr>
            <w:t xml:space="preserve"> V0.1</w:t>
          </w:r>
        </w:p>
      </w:tc>
    </w:tr>
  </w:tbl>
  <w:p w:rsidR="005F4B8E" w:rsidRPr="00CD67D6" w:rsidRDefault="005F4B8E" w:rsidP="00CD67D6">
    <w:pPr>
      <w:pStyle w:val="a5"/>
    </w:pPr>
    <w:r>
      <w:rPr>
        <w:noProof/>
      </w:rPr>
      <w:drawing>
        <wp:inline distT="0" distB="0" distL="0" distR="0">
          <wp:extent cx="3434080" cy="408305"/>
          <wp:effectExtent l="19050" t="0" r="0" b="0"/>
          <wp:docPr id="2" name="圖片 2" descr="地址(英地址縮短)200906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地址(英地址縮短)200906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4080" cy="408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1B3" w:rsidRDefault="006471B3">
      <w:r>
        <w:separator/>
      </w:r>
    </w:p>
  </w:footnote>
  <w:footnote w:type="continuationSeparator" w:id="0">
    <w:p w:rsidR="006471B3" w:rsidRDefault="006471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8" w:type="dxa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28"/>
      <w:gridCol w:w="5200"/>
    </w:tblGrid>
    <w:tr w:rsidR="005F4B8E" w:rsidRPr="00F32E20">
      <w:trPr>
        <w:trHeight w:val="340"/>
      </w:trPr>
      <w:tc>
        <w:tcPr>
          <w:tcW w:w="4528" w:type="dxa"/>
          <w:vAlign w:val="center"/>
        </w:tcPr>
        <w:p w:rsidR="005F4B8E" w:rsidRPr="00744F62" w:rsidRDefault="005F4B8E" w:rsidP="00B075DA">
          <w:pPr>
            <w:pStyle w:val="a4"/>
            <w:jc w:val="both"/>
            <w:rPr>
              <w:b/>
            </w:rPr>
          </w:pPr>
          <w:r w:rsidRPr="00744F62">
            <w:rPr>
              <w:rFonts w:ascii="新細明體" w:hAnsi="新細明體" w:hint="eastAsia"/>
              <w:b/>
            </w:rPr>
            <w:t>SR-XXXXX</w:t>
          </w:r>
        </w:p>
      </w:tc>
      <w:tc>
        <w:tcPr>
          <w:tcW w:w="5200" w:type="dxa"/>
          <w:vAlign w:val="center"/>
        </w:tcPr>
        <w:p w:rsidR="005F4B8E" w:rsidRPr="00F32E20" w:rsidRDefault="005F4B8E" w:rsidP="00B075DA">
          <w:pPr>
            <w:pStyle w:val="a4"/>
            <w:jc w:val="right"/>
          </w:pPr>
          <w:r>
            <w:rPr>
              <w:rFonts w:hint="eastAsia"/>
              <w:noProof/>
            </w:rPr>
            <w:drawing>
              <wp:inline distT="0" distB="0" distL="0" distR="0">
                <wp:extent cx="1391285" cy="593090"/>
                <wp:effectExtent l="19050" t="0" r="0" b="0"/>
                <wp:docPr id="1" name="圖片 1" descr="新聞稿用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新聞稿用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1285" cy="593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F4B8E" w:rsidRPr="00F84B56" w:rsidRDefault="005F4B8E" w:rsidP="002127E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16D7A"/>
    <w:multiLevelType w:val="hybridMultilevel"/>
    <w:tmpl w:val="4A6803F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7E26DC9"/>
    <w:multiLevelType w:val="hybridMultilevel"/>
    <w:tmpl w:val="1902C622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>
    <w:nsid w:val="1B8E4884"/>
    <w:multiLevelType w:val="hybridMultilevel"/>
    <w:tmpl w:val="71AC75E8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E554D4A"/>
    <w:multiLevelType w:val="hybridMultilevel"/>
    <w:tmpl w:val="878A1FB4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2220622B"/>
    <w:multiLevelType w:val="singleLevel"/>
    <w:tmpl w:val="FFB67D9C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39D092A"/>
    <w:multiLevelType w:val="multilevel"/>
    <w:tmpl w:val="8B304C3A"/>
    <w:styleLink w:val="Chunguo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6">
    <w:nsid w:val="26DD1DC5"/>
    <w:multiLevelType w:val="hybridMultilevel"/>
    <w:tmpl w:val="71AC75E8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B102CEF"/>
    <w:multiLevelType w:val="hybridMultilevel"/>
    <w:tmpl w:val="2BD055EE"/>
    <w:lvl w:ilvl="0" w:tplc="BE2AE76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imes New Roman" w:hint="default"/>
      </w:rPr>
    </w:lvl>
    <w:lvl w:ilvl="1" w:tplc="E69210D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BA8DE4A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F7A258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402553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8484323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AF8D91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E4C00D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72AAAC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BE10F56"/>
    <w:multiLevelType w:val="hybridMultilevel"/>
    <w:tmpl w:val="71AC75E8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6B574EB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B602464"/>
    <w:multiLevelType w:val="hybridMultilevel"/>
    <w:tmpl w:val="71AC75E8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BBC6CE8"/>
    <w:multiLevelType w:val="multilevel"/>
    <w:tmpl w:val="0A221726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  <w:szCs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Arial" w:eastAsia="新細明體" w:hAnsi="Arial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bdr w:val="none" w:sz="0" w:space="0" w:color="auto"/>
        <w:shd w:val="clear" w:color="auto" w:fill="auto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12">
    <w:nsid w:val="40B0599E"/>
    <w:multiLevelType w:val="hybridMultilevel"/>
    <w:tmpl w:val="71AC75E8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49C53FA"/>
    <w:multiLevelType w:val="hybridMultilevel"/>
    <w:tmpl w:val="71AC75E8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D394187"/>
    <w:multiLevelType w:val="hybridMultilevel"/>
    <w:tmpl w:val="3E70B80E"/>
    <w:lvl w:ilvl="0" w:tplc="5F604826">
      <w:start w:val="1"/>
      <w:numFmt w:val="decimal"/>
      <w:lvlText w:val="(%1).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>
    <w:nsid w:val="50DC48A2"/>
    <w:multiLevelType w:val="hybridMultilevel"/>
    <w:tmpl w:val="5C7C7C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74824FC"/>
    <w:multiLevelType w:val="hybridMultilevel"/>
    <w:tmpl w:val="0C406B94"/>
    <w:lvl w:ilvl="0" w:tplc="5F604826">
      <w:start w:val="1"/>
      <w:numFmt w:val="decimal"/>
      <w:lvlText w:val="(%1).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>
    <w:nsid w:val="5CFA3783"/>
    <w:multiLevelType w:val="hybridMultilevel"/>
    <w:tmpl w:val="B75CC3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66923133"/>
    <w:multiLevelType w:val="hybridMultilevel"/>
    <w:tmpl w:val="73CA654A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>
    <w:nsid w:val="6B01442C"/>
    <w:multiLevelType w:val="hybridMultilevel"/>
    <w:tmpl w:val="5F2E00F0"/>
    <w:lvl w:ilvl="0" w:tplc="7444F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D121E4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21">
    <w:nsid w:val="70B17B2B"/>
    <w:multiLevelType w:val="hybridMultilevel"/>
    <w:tmpl w:val="AEFECA28"/>
    <w:lvl w:ilvl="0" w:tplc="5F604826">
      <w:start w:val="1"/>
      <w:numFmt w:val="decimal"/>
      <w:lvlText w:val="(%1).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4"/>
  </w:num>
  <w:num w:numId="5">
    <w:abstractNumId w:val="20"/>
  </w:num>
  <w:num w:numId="6">
    <w:abstractNumId w:val="19"/>
  </w:num>
  <w:num w:numId="7">
    <w:abstractNumId w:val="18"/>
  </w:num>
  <w:num w:numId="8">
    <w:abstractNumId w:val="3"/>
  </w:num>
  <w:num w:numId="9">
    <w:abstractNumId w:val="1"/>
  </w:num>
  <w:num w:numId="10">
    <w:abstractNumId w:val="0"/>
  </w:num>
  <w:num w:numId="11">
    <w:abstractNumId w:val="9"/>
  </w:num>
  <w:num w:numId="12">
    <w:abstractNumId w:val="15"/>
  </w:num>
  <w:num w:numId="13">
    <w:abstractNumId w:val="17"/>
  </w:num>
  <w:num w:numId="14">
    <w:abstractNumId w:val="6"/>
  </w:num>
  <w:num w:numId="15">
    <w:abstractNumId w:val="12"/>
  </w:num>
  <w:num w:numId="16">
    <w:abstractNumId w:val="8"/>
  </w:num>
  <w:num w:numId="17">
    <w:abstractNumId w:val="2"/>
  </w:num>
  <w:num w:numId="18">
    <w:abstractNumId w:val="10"/>
  </w:num>
  <w:num w:numId="19">
    <w:abstractNumId w:val="13"/>
  </w:num>
  <w:num w:numId="20">
    <w:abstractNumId w:val="21"/>
  </w:num>
  <w:num w:numId="21">
    <w:abstractNumId w:val="16"/>
  </w:num>
  <w:num w:numId="22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41C6D"/>
    <w:rsid w:val="0000071B"/>
    <w:rsid w:val="00000864"/>
    <w:rsid w:val="00000F87"/>
    <w:rsid w:val="00001186"/>
    <w:rsid w:val="00002E09"/>
    <w:rsid w:val="000031D2"/>
    <w:rsid w:val="00004BA7"/>
    <w:rsid w:val="00005E07"/>
    <w:rsid w:val="000063F5"/>
    <w:rsid w:val="000077AF"/>
    <w:rsid w:val="00010AFD"/>
    <w:rsid w:val="00010ED3"/>
    <w:rsid w:val="000113FB"/>
    <w:rsid w:val="0001267D"/>
    <w:rsid w:val="000129CE"/>
    <w:rsid w:val="0001371A"/>
    <w:rsid w:val="00015426"/>
    <w:rsid w:val="00015B2C"/>
    <w:rsid w:val="00016ADD"/>
    <w:rsid w:val="00017C83"/>
    <w:rsid w:val="00020867"/>
    <w:rsid w:val="00021026"/>
    <w:rsid w:val="00021721"/>
    <w:rsid w:val="00021C3B"/>
    <w:rsid w:val="0002228C"/>
    <w:rsid w:val="0002249F"/>
    <w:rsid w:val="00024741"/>
    <w:rsid w:val="000249DD"/>
    <w:rsid w:val="00025742"/>
    <w:rsid w:val="00027912"/>
    <w:rsid w:val="00030BB1"/>
    <w:rsid w:val="0003252E"/>
    <w:rsid w:val="00032BBA"/>
    <w:rsid w:val="00034205"/>
    <w:rsid w:val="00034CC0"/>
    <w:rsid w:val="00035106"/>
    <w:rsid w:val="00035318"/>
    <w:rsid w:val="000411A5"/>
    <w:rsid w:val="00041D51"/>
    <w:rsid w:val="000426E0"/>
    <w:rsid w:val="00043E57"/>
    <w:rsid w:val="00043FFB"/>
    <w:rsid w:val="000441CA"/>
    <w:rsid w:val="00044C6F"/>
    <w:rsid w:val="00044E75"/>
    <w:rsid w:val="000451EA"/>
    <w:rsid w:val="00050B4A"/>
    <w:rsid w:val="00051944"/>
    <w:rsid w:val="00051965"/>
    <w:rsid w:val="00051C4F"/>
    <w:rsid w:val="000532F7"/>
    <w:rsid w:val="00054E9A"/>
    <w:rsid w:val="00055034"/>
    <w:rsid w:val="000553E1"/>
    <w:rsid w:val="00060004"/>
    <w:rsid w:val="000600EA"/>
    <w:rsid w:val="00061DC3"/>
    <w:rsid w:val="000622E1"/>
    <w:rsid w:val="00062C14"/>
    <w:rsid w:val="00062C78"/>
    <w:rsid w:val="00063770"/>
    <w:rsid w:val="000649E2"/>
    <w:rsid w:val="00065A05"/>
    <w:rsid w:val="00070087"/>
    <w:rsid w:val="000706EE"/>
    <w:rsid w:val="000709D2"/>
    <w:rsid w:val="00070D52"/>
    <w:rsid w:val="00071AF2"/>
    <w:rsid w:val="00071AFC"/>
    <w:rsid w:val="00073D9C"/>
    <w:rsid w:val="00074744"/>
    <w:rsid w:val="000747F9"/>
    <w:rsid w:val="00074A1A"/>
    <w:rsid w:val="0007612C"/>
    <w:rsid w:val="00076851"/>
    <w:rsid w:val="0007767B"/>
    <w:rsid w:val="0008086A"/>
    <w:rsid w:val="00081726"/>
    <w:rsid w:val="00082DAD"/>
    <w:rsid w:val="00083665"/>
    <w:rsid w:val="00084D03"/>
    <w:rsid w:val="00086F0A"/>
    <w:rsid w:val="00092783"/>
    <w:rsid w:val="000927B6"/>
    <w:rsid w:val="00093E29"/>
    <w:rsid w:val="000946F3"/>
    <w:rsid w:val="0009740E"/>
    <w:rsid w:val="000A0EC7"/>
    <w:rsid w:val="000A2963"/>
    <w:rsid w:val="000A3AC8"/>
    <w:rsid w:val="000A6C07"/>
    <w:rsid w:val="000A7526"/>
    <w:rsid w:val="000A7B73"/>
    <w:rsid w:val="000B06E7"/>
    <w:rsid w:val="000B0A25"/>
    <w:rsid w:val="000B0EA3"/>
    <w:rsid w:val="000B0FC2"/>
    <w:rsid w:val="000B1EB5"/>
    <w:rsid w:val="000B42B0"/>
    <w:rsid w:val="000B4491"/>
    <w:rsid w:val="000B472E"/>
    <w:rsid w:val="000B4DF2"/>
    <w:rsid w:val="000B55BA"/>
    <w:rsid w:val="000B58BF"/>
    <w:rsid w:val="000B5F52"/>
    <w:rsid w:val="000B70A9"/>
    <w:rsid w:val="000C2419"/>
    <w:rsid w:val="000C2CD7"/>
    <w:rsid w:val="000C2F1E"/>
    <w:rsid w:val="000C34D5"/>
    <w:rsid w:val="000C5A12"/>
    <w:rsid w:val="000C63B4"/>
    <w:rsid w:val="000C6600"/>
    <w:rsid w:val="000C6E0A"/>
    <w:rsid w:val="000C6E52"/>
    <w:rsid w:val="000C72AD"/>
    <w:rsid w:val="000C7607"/>
    <w:rsid w:val="000D3A60"/>
    <w:rsid w:val="000D4024"/>
    <w:rsid w:val="000D4934"/>
    <w:rsid w:val="000D5AFB"/>
    <w:rsid w:val="000D6A4D"/>
    <w:rsid w:val="000D7395"/>
    <w:rsid w:val="000D743A"/>
    <w:rsid w:val="000D77A7"/>
    <w:rsid w:val="000D7A20"/>
    <w:rsid w:val="000E033E"/>
    <w:rsid w:val="000E198F"/>
    <w:rsid w:val="000E22DF"/>
    <w:rsid w:val="000E24C3"/>
    <w:rsid w:val="000E32A5"/>
    <w:rsid w:val="000E3EDF"/>
    <w:rsid w:val="000E59F1"/>
    <w:rsid w:val="000E717B"/>
    <w:rsid w:val="000E7D0D"/>
    <w:rsid w:val="000F0672"/>
    <w:rsid w:val="000F0A77"/>
    <w:rsid w:val="000F0FBC"/>
    <w:rsid w:val="000F1E08"/>
    <w:rsid w:val="000F32CB"/>
    <w:rsid w:val="000F3CB3"/>
    <w:rsid w:val="000F4399"/>
    <w:rsid w:val="000F50D4"/>
    <w:rsid w:val="000F60AE"/>
    <w:rsid w:val="000F69DB"/>
    <w:rsid w:val="0010134E"/>
    <w:rsid w:val="00101846"/>
    <w:rsid w:val="001037DA"/>
    <w:rsid w:val="0010390B"/>
    <w:rsid w:val="00103914"/>
    <w:rsid w:val="00104475"/>
    <w:rsid w:val="0010526B"/>
    <w:rsid w:val="00105414"/>
    <w:rsid w:val="0010735F"/>
    <w:rsid w:val="00107492"/>
    <w:rsid w:val="001076CE"/>
    <w:rsid w:val="00107F09"/>
    <w:rsid w:val="0011067E"/>
    <w:rsid w:val="001112B3"/>
    <w:rsid w:val="001151E4"/>
    <w:rsid w:val="001153C9"/>
    <w:rsid w:val="00115A0F"/>
    <w:rsid w:val="0012171B"/>
    <w:rsid w:val="00121805"/>
    <w:rsid w:val="00121D4E"/>
    <w:rsid w:val="00123476"/>
    <w:rsid w:val="00124E3C"/>
    <w:rsid w:val="001259E8"/>
    <w:rsid w:val="00127005"/>
    <w:rsid w:val="0013232A"/>
    <w:rsid w:val="001342FA"/>
    <w:rsid w:val="00134E8D"/>
    <w:rsid w:val="00135721"/>
    <w:rsid w:val="00135A15"/>
    <w:rsid w:val="001368A1"/>
    <w:rsid w:val="00137184"/>
    <w:rsid w:val="0013755F"/>
    <w:rsid w:val="00137DC7"/>
    <w:rsid w:val="00137DCA"/>
    <w:rsid w:val="00140159"/>
    <w:rsid w:val="00140239"/>
    <w:rsid w:val="00140D9E"/>
    <w:rsid w:val="00140F4D"/>
    <w:rsid w:val="00142734"/>
    <w:rsid w:val="0014297E"/>
    <w:rsid w:val="0014476B"/>
    <w:rsid w:val="001451A7"/>
    <w:rsid w:val="00150DF0"/>
    <w:rsid w:val="001523F1"/>
    <w:rsid w:val="00152A3F"/>
    <w:rsid w:val="00152ACC"/>
    <w:rsid w:val="00152C35"/>
    <w:rsid w:val="001531EB"/>
    <w:rsid w:val="0015468A"/>
    <w:rsid w:val="001546EF"/>
    <w:rsid w:val="001571B2"/>
    <w:rsid w:val="00160549"/>
    <w:rsid w:val="00160B75"/>
    <w:rsid w:val="00161F00"/>
    <w:rsid w:val="0016208B"/>
    <w:rsid w:val="00162345"/>
    <w:rsid w:val="00162639"/>
    <w:rsid w:val="001645EB"/>
    <w:rsid w:val="00164D6F"/>
    <w:rsid w:val="00165667"/>
    <w:rsid w:val="00165B8F"/>
    <w:rsid w:val="001660C2"/>
    <w:rsid w:val="001708FA"/>
    <w:rsid w:val="00170DB5"/>
    <w:rsid w:val="001726B2"/>
    <w:rsid w:val="001728D2"/>
    <w:rsid w:val="001734C3"/>
    <w:rsid w:val="001748BB"/>
    <w:rsid w:val="00174B79"/>
    <w:rsid w:val="001772FB"/>
    <w:rsid w:val="00177413"/>
    <w:rsid w:val="001775C6"/>
    <w:rsid w:val="00177C89"/>
    <w:rsid w:val="001826C6"/>
    <w:rsid w:val="00182A89"/>
    <w:rsid w:val="00182D1A"/>
    <w:rsid w:val="00184A06"/>
    <w:rsid w:val="001866F9"/>
    <w:rsid w:val="001901C3"/>
    <w:rsid w:val="00192116"/>
    <w:rsid w:val="0019614C"/>
    <w:rsid w:val="00196554"/>
    <w:rsid w:val="001965A7"/>
    <w:rsid w:val="00196F5A"/>
    <w:rsid w:val="00197D8C"/>
    <w:rsid w:val="00197DD9"/>
    <w:rsid w:val="001A0277"/>
    <w:rsid w:val="001A2935"/>
    <w:rsid w:val="001A2E5F"/>
    <w:rsid w:val="001A3153"/>
    <w:rsid w:val="001A5129"/>
    <w:rsid w:val="001A5B7D"/>
    <w:rsid w:val="001A6AED"/>
    <w:rsid w:val="001A7611"/>
    <w:rsid w:val="001A7A48"/>
    <w:rsid w:val="001A7CD8"/>
    <w:rsid w:val="001B03F4"/>
    <w:rsid w:val="001B1280"/>
    <w:rsid w:val="001B14C1"/>
    <w:rsid w:val="001B20CA"/>
    <w:rsid w:val="001B3D98"/>
    <w:rsid w:val="001B45D9"/>
    <w:rsid w:val="001B4F32"/>
    <w:rsid w:val="001B54CC"/>
    <w:rsid w:val="001B646F"/>
    <w:rsid w:val="001C10F1"/>
    <w:rsid w:val="001C1C1A"/>
    <w:rsid w:val="001C1D80"/>
    <w:rsid w:val="001C34B5"/>
    <w:rsid w:val="001C395B"/>
    <w:rsid w:val="001C6A2B"/>
    <w:rsid w:val="001C6C99"/>
    <w:rsid w:val="001C6F05"/>
    <w:rsid w:val="001C740F"/>
    <w:rsid w:val="001C7663"/>
    <w:rsid w:val="001C77EF"/>
    <w:rsid w:val="001D0BCA"/>
    <w:rsid w:val="001D14BD"/>
    <w:rsid w:val="001D1CB8"/>
    <w:rsid w:val="001D2760"/>
    <w:rsid w:val="001D3D7A"/>
    <w:rsid w:val="001D3E71"/>
    <w:rsid w:val="001D4242"/>
    <w:rsid w:val="001D491C"/>
    <w:rsid w:val="001D7F14"/>
    <w:rsid w:val="001E0271"/>
    <w:rsid w:val="001E1093"/>
    <w:rsid w:val="001E5F23"/>
    <w:rsid w:val="001F008B"/>
    <w:rsid w:val="001F0A32"/>
    <w:rsid w:val="001F27EF"/>
    <w:rsid w:val="001F2CB2"/>
    <w:rsid w:val="001F3A46"/>
    <w:rsid w:val="001F514E"/>
    <w:rsid w:val="001F58BC"/>
    <w:rsid w:val="001F59E0"/>
    <w:rsid w:val="001F5F85"/>
    <w:rsid w:val="001F6142"/>
    <w:rsid w:val="001F6FEB"/>
    <w:rsid w:val="00201178"/>
    <w:rsid w:val="0020415A"/>
    <w:rsid w:val="00204877"/>
    <w:rsid w:val="00205D24"/>
    <w:rsid w:val="00205F39"/>
    <w:rsid w:val="00206DDB"/>
    <w:rsid w:val="00210317"/>
    <w:rsid w:val="00210FFB"/>
    <w:rsid w:val="002113AB"/>
    <w:rsid w:val="002127EB"/>
    <w:rsid w:val="00215CCC"/>
    <w:rsid w:val="00216163"/>
    <w:rsid w:val="002166F4"/>
    <w:rsid w:val="00217672"/>
    <w:rsid w:val="00220AA2"/>
    <w:rsid w:val="00222ED1"/>
    <w:rsid w:val="00224271"/>
    <w:rsid w:val="00224444"/>
    <w:rsid w:val="00224B98"/>
    <w:rsid w:val="0022515A"/>
    <w:rsid w:val="00225A15"/>
    <w:rsid w:val="00225C33"/>
    <w:rsid w:val="0022662B"/>
    <w:rsid w:val="00227357"/>
    <w:rsid w:val="00230A86"/>
    <w:rsid w:val="00232209"/>
    <w:rsid w:val="00233CD8"/>
    <w:rsid w:val="002344B0"/>
    <w:rsid w:val="002349B2"/>
    <w:rsid w:val="00234B93"/>
    <w:rsid w:val="00235F8E"/>
    <w:rsid w:val="00237312"/>
    <w:rsid w:val="00241CD7"/>
    <w:rsid w:val="00242790"/>
    <w:rsid w:val="00242D3A"/>
    <w:rsid w:val="00243470"/>
    <w:rsid w:val="00243C52"/>
    <w:rsid w:val="00243E5E"/>
    <w:rsid w:val="0024432C"/>
    <w:rsid w:val="00246168"/>
    <w:rsid w:val="00247D02"/>
    <w:rsid w:val="002508A3"/>
    <w:rsid w:val="00251E2C"/>
    <w:rsid w:val="00254BBA"/>
    <w:rsid w:val="00254E6B"/>
    <w:rsid w:val="002567C1"/>
    <w:rsid w:val="002622D9"/>
    <w:rsid w:val="00263347"/>
    <w:rsid w:val="00263C25"/>
    <w:rsid w:val="00264AEE"/>
    <w:rsid w:val="0026514D"/>
    <w:rsid w:val="00265E64"/>
    <w:rsid w:val="00266813"/>
    <w:rsid w:val="00270038"/>
    <w:rsid w:val="00270989"/>
    <w:rsid w:val="00271172"/>
    <w:rsid w:val="00271276"/>
    <w:rsid w:val="0027521E"/>
    <w:rsid w:val="00275BE5"/>
    <w:rsid w:val="002767B5"/>
    <w:rsid w:val="00277681"/>
    <w:rsid w:val="002800FA"/>
    <w:rsid w:val="00280301"/>
    <w:rsid w:val="00283AB2"/>
    <w:rsid w:val="002843DA"/>
    <w:rsid w:val="00284BB2"/>
    <w:rsid w:val="002858B2"/>
    <w:rsid w:val="002859AD"/>
    <w:rsid w:val="00286FFD"/>
    <w:rsid w:val="0029059F"/>
    <w:rsid w:val="00290A74"/>
    <w:rsid w:val="00290AAB"/>
    <w:rsid w:val="00290D43"/>
    <w:rsid w:val="00290D6A"/>
    <w:rsid w:val="00291A66"/>
    <w:rsid w:val="00291AA9"/>
    <w:rsid w:val="00292BE7"/>
    <w:rsid w:val="00293454"/>
    <w:rsid w:val="00293B8C"/>
    <w:rsid w:val="00293EC3"/>
    <w:rsid w:val="00293FC3"/>
    <w:rsid w:val="002976E2"/>
    <w:rsid w:val="002A0544"/>
    <w:rsid w:val="002A1854"/>
    <w:rsid w:val="002A2F25"/>
    <w:rsid w:val="002A54D0"/>
    <w:rsid w:val="002B0577"/>
    <w:rsid w:val="002B076F"/>
    <w:rsid w:val="002B2130"/>
    <w:rsid w:val="002B36A1"/>
    <w:rsid w:val="002B375F"/>
    <w:rsid w:val="002B48A4"/>
    <w:rsid w:val="002B5390"/>
    <w:rsid w:val="002C017D"/>
    <w:rsid w:val="002C07CA"/>
    <w:rsid w:val="002C1BEC"/>
    <w:rsid w:val="002C30CE"/>
    <w:rsid w:val="002C3AC9"/>
    <w:rsid w:val="002C3C71"/>
    <w:rsid w:val="002C656C"/>
    <w:rsid w:val="002C6794"/>
    <w:rsid w:val="002C719F"/>
    <w:rsid w:val="002C721C"/>
    <w:rsid w:val="002D0144"/>
    <w:rsid w:val="002D052F"/>
    <w:rsid w:val="002D173E"/>
    <w:rsid w:val="002D1D3E"/>
    <w:rsid w:val="002D2AF1"/>
    <w:rsid w:val="002D4DE7"/>
    <w:rsid w:val="002D61D4"/>
    <w:rsid w:val="002D63CA"/>
    <w:rsid w:val="002E0866"/>
    <w:rsid w:val="002E1ABF"/>
    <w:rsid w:val="002E408F"/>
    <w:rsid w:val="002E4A0C"/>
    <w:rsid w:val="002E511A"/>
    <w:rsid w:val="002E54C4"/>
    <w:rsid w:val="002E6095"/>
    <w:rsid w:val="002F016E"/>
    <w:rsid w:val="002F0255"/>
    <w:rsid w:val="002F0A05"/>
    <w:rsid w:val="002F0CF1"/>
    <w:rsid w:val="002F143A"/>
    <w:rsid w:val="002F160E"/>
    <w:rsid w:val="002F1D9B"/>
    <w:rsid w:val="002F3381"/>
    <w:rsid w:val="002F35D8"/>
    <w:rsid w:val="002F36CF"/>
    <w:rsid w:val="002F4372"/>
    <w:rsid w:val="002F490D"/>
    <w:rsid w:val="002F6C48"/>
    <w:rsid w:val="002F6D4E"/>
    <w:rsid w:val="002F7846"/>
    <w:rsid w:val="003019B5"/>
    <w:rsid w:val="00303A10"/>
    <w:rsid w:val="003042B6"/>
    <w:rsid w:val="00305603"/>
    <w:rsid w:val="003066E2"/>
    <w:rsid w:val="00306CC3"/>
    <w:rsid w:val="00310B45"/>
    <w:rsid w:val="003138C9"/>
    <w:rsid w:val="00313974"/>
    <w:rsid w:val="00313B23"/>
    <w:rsid w:val="00314FFA"/>
    <w:rsid w:val="003152B9"/>
    <w:rsid w:val="003155F6"/>
    <w:rsid w:val="003157F0"/>
    <w:rsid w:val="00315FC7"/>
    <w:rsid w:val="003203E6"/>
    <w:rsid w:val="00323B44"/>
    <w:rsid w:val="00324648"/>
    <w:rsid w:val="003251EA"/>
    <w:rsid w:val="00325C58"/>
    <w:rsid w:val="003262B0"/>
    <w:rsid w:val="00327D23"/>
    <w:rsid w:val="00330C96"/>
    <w:rsid w:val="00330D14"/>
    <w:rsid w:val="00331C9A"/>
    <w:rsid w:val="00332236"/>
    <w:rsid w:val="003329B7"/>
    <w:rsid w:val="00332D09"/>
    <w:rsid w:val="003331AF"/>
    <w:rsid w:val="0033579E"/>
    <w:rsid w:val="00335854"/>
    <w:rsid w:val="00335DD5"/>
    <w:rsid w:val="00335E14"/>
    <w:rsid w:val="00336BC0"/>
    <w:rsid w:val="00337D25"/>
    <w:rsid w:val="00337DE0"/>
    <w:rsid w:val="003406F1"/>
    <w:rsid w:val="00341116"/>
    <w:rsid w:val="00342A82"/>
    <w:rsid w:val="0034313E"/>
    <w:rsid w:val="00343158"/>
    <w:rsid w:val="003432FA"/>
    <w:rsid w:val="003439B9"/>
    <w:rsid w:val="00344498"/>
    <w:rsid w:val="003478B9"/>
    <w:rsid w:val="00352A51"/>
    <w:rsid w:val="00353219"/>
    <w:rsid w:val="00353736"/>
    <w:rsid w:val="003557C6"/>
    <w:rsid w:val="0035642A"/>
    <w:rsid w:val="00357721"/>
    <w:rsid w:val="003603F1"/>
    <w:rsid w:val="00362202"/>
    <w:rsid w:val="00364419"/>
    <w:rsid w:val="00364E2A"/>
    <w:rsid w:val="003652CB"/>
    <w:rsid w:val="00370517"/>
    <w:rsid w:val="00370D63"/>
    <w:rsid w:val="003717E5"/>
    <w:rsid w:val="00371E71"/>
    <w:rsid w:val="00371F1D"/>
    <w:rsid w:val="00371F4D"/>
    <w:rsid w:val="003729A6"/>
    <w:rsid w:val="00372D1A"/>
    <w:rsid w:val="00373AB5"/>
    <w:rsid w:val="00373BF5"/>
    <w:rsid w:val="00373F8F"/>
    <w:rsid w:val="00374B51"/>
    <w:rsid w:val="00377007"/>
    <w:rsid w:val="0037796F"/>
    <w:rsid w:val="00382069"/>
    <w:rsid w:val="0038219D"/>
    <w:rsid w:val="0038322C"/>
    <w:rsid w:val="00383DF6"/>
    <w:rsid w:val="003843A4"/>
    <w:rsid w:val="00385740"/>
    <w:rsid w:val="00385B53"/>
    <w:rsid w:val="00390128"/>
    <w:rsid w:val="00390D78"/>
    <w:rsid w:val="00390E36"/>
    <w:rsid w:val="003930E0"/>
    <w:rsid w:val="003934DA"/>
    <w:rsid w:val="003947E1"/>
    <w:rsid w:val="00394805"/>
    <w:rsid w:val="00395581"/>
    <w:rsid w:val="00395C2F"/>
    <w:rsid w:val="00395F87"/>
    <w:rsid w:val="00397307"/>
    <w:rsid w:val="00397F37"/>
    <w:rsid w:val="003A2BF5"/>
    <w:rsid w:val="003A30F4"/>
    <w:rsid w:val="003A3216"/>
    <w:rsid w:val="003A43FD"/>
    <w:rsid w:val="003A51A7"/>
    <w:rsid w:val="003A5C78"/>
    <w:rsid w:val="003A648B"/>
    <w:rsid w:val="003A7AE4"/>
    <w:rsid w:val="003B019F"/>
    <w:rsid w:val="003B27A0"/>
    <w:rsid w:val="003B3575"/>
    <w:rsid w:val="003B53D4"/>
    <w:rsid w:val="003B581D"/>
    <w:rsid w:val="003B7A26"/>
    <w:rsid w:val="003C1E1B"/>
    <w:rsid w:val="003C4E9E"/>
    <w:rsid w:val="003C53C4"/>
    <w:rsid w:val="003C656B"/>
    <w:rsid w:val="003C6CDB"/>
    <w:rsid w:val="003C72E4"/>
    <w:rsid w:val="003C776D"/>
    <w:rsid w:val="003D022C"/>
    <w:rsid w:val="003D1C45"/>
    <w:rsid w:val="003D2774"/>
    <w:rsid w:val="003D277C"/>
    <w:rsid w:val="003D2FCA"/>
    <w:rsid w:val="003D3AB3"/>
    <w:rsid w:val="003D4339"/>
    <w:rsid w:val="003D478D"/>
    <w:rsid w:val="003D4BFE"/>
    <w:rsid w:val="003D5ED5"/>
    <w:rsid w:val="003D69B3"/>
    <w:rsid w:val="003D6A58"/>
    <w:rsid w:val="003E08B1"/>
    <w:rsid w:val="003E25C0"/>
    <w:rsid w:val="003E2774"/>
    <w:rsid w:val="003E3E24"/>
    <w:rsid w:val="003E41CB"/>
    <w:rsid w:val="003E51BA"/>
    <w:rsid w:val="003E7181"/>
    <w:rsid w:val="003E7368"/>
    <w:rsid w:val="003F088C"/>
    <w:rsid w:val="003F1D07"/>
    <w:rsid w:val="003F2BD4"/>
    <w:rsid w:val="003F3C20"/>
    <w:rsid w:val="003F3CF9"/>
    <w:rsid w:val="003F4111"/>
    <w:rsid w:val="003F431D"/>
    <w:rsid w:val="003F4FE7"/>
    <w:rsid w:val="003F5943"/>
    <w:rsid w:val="003F5A1A"/>
    <w:rsid w:val="003F6192"/>
    <w:rsid w:val="003F6B00"/>
    <w:rsid w:val="003F7EC6"/>
    <w:rsid w:val="004010B6"/>
    <w:rsid w:val="00401BE3"/>
    <w:rsid w:val="004022CC"/>
    <w:rsid w:val="00402D46"/>
    <w:rsid w:val="00402FAC"/>
    <w:rsid w:val="00403272"/>
    <w:rsid w:val="004035F0"/>
    <w:rsid w:val="0040373B"/>
    <w:rsid w:val="00403BD3"/>
    <w:rsid w:val="0040411B"/>
    <w:rsid w:val="00404ADD"/>
    <w:rsid w:val="00405246"/>
    <w:rsid w:val="00406A01"/>
    <w:rsid w:val="00406E76"/>
    <w:rsid w:val="00407D90"/>
    <w:rsid w:val="00410850"/>
    <w:rsid w:val="0041172A"/>
    <w:rsid w:val="00414347"/>
    <w:rsid w:val="00414804"/>
    <w:rsid w:val="00414E96"/>
    <w:rsid w:val="004155AB"/>
    <w:rsid w:val="00421E36"/>
    <w:rsid w:val="00422D17"/>
    <w:rsid w:val="00422EBF"/>
    <w:rsid w:val="004233D9"/>
    <w:rsid w:val="004241C4"/>
    <w:rsid w:val="0042674B"/>
    <w:rsid w:val="004267F7"/>
    <w:rsid w:val="00427010"/>
    <w:rsid w:val="00427029"/>
    <w:rsid w:val="00431A05"/>
    <w:rsid w:val="00431B61"/>
    <w:rsid w:val="004324A6"/>
    <w:rsid w:val="004326CE"/>
    <w:rsid w:val="00432BF6"/>
    <w:rsid w:val="00432DBE"/>
    <w:rsid w:val="004345F5"/>
    <w:rsid w:val="0043531C"/>
    <w:rsid w:val="00435D8B"/>
    <w:rsid w:val="00437CE5"/>
    <w:rsid w:val="00440069"/>
    <w:rsid w:val="00441F71"/>
    <w:rsid w:val="0044279B"/>
    <w:rsid w:val="00442842"/>
    <w:rsid w:val="00442E29"/>
    <w:rsid w:val="00444125"/>
    <w:rsid w:val="004442F5"/>
    <w:rsid w:val="004449E1"/>
    <w:rsid w:val="0044651A"/>
    <w:rsid w:val="004474FC"/>
    <w:rsid w:val="00447DB3"/>
    <w:rsid w:val="00450EBA"/>
    <w:rsid w:val="004562B2"/>
    <w:rsid w:val="00457668"/>
    <w:rsid w:val="00460D0A"/>
    <w:rsid w:val="00461FB3"/>
    <w:rsid w:val="00462F81"/>
    <w:rsid w:val="0046379E"/>
    <w:rsid w:val="00464B1D"/>
    <w:rsid w:val="00464F44"/>
    <w:rsid w:val="00467172"/>
    <w:rsid w:val="00470F9E"/>
    <w:rsid w:val="004713CF"/>
    <w:rsid w:val="0047319B"/>
    <w:rsid w:val="00473BFE"/>
    <w:rsid w:val="004742AA"/>
    <w:rsid w:val="004745AD"/>
    <w:rsid w:val="004746D6"/>
    <w:rsid w:val="004750FD"/>
    <w:rsid w:val="004758A0"/>
    <w:rsid w:val="00480498"/>
    <w:rsid w:val="004820BA"/>
    <w:rsid w:val="00482130"/>
    <w:rsid w:val="00485BB6"/>
    <w:rsid w:val="0048625A"/>
    <w:rsid w:val="00486701"/>
    <w:rsid w:val="00487361"/>
    <w:rsid w:val="004879B0"/>
    <w:rsid w:val="00490F49"/>
    <w:rsid w:val="0049397F"/>
    <w:rsid w:val="00493EFC"/>
    <w:rsid w:val="00496D94"/>
    <w:rsid w:val="00497979"/>
    <w:rsid w:val="00497C47"/>
    <w:rsid w:val="00497DB0"/>
    <w:rsid w:val="004A0625"/>
    <w:rsid w:val="004A12CA"/>
    <w:rsid w:val="004A1323"/>
    <w:rsid w:val="004A1CD9"/>
    <w:rsid w:val="004A3D19"/>
    <w:rsid w:val="004A4BA0"/>
    <w:rsid w:val="004A4CB1"/>
    <w:rsid w:val="004A62A0"/>
    <w:rsid w:val="004A630E"/>
    <w:rsid w:val="004A6C42"/>
    <w:rsid w:val="004A7195"/>
    <w:rsid w:val="004A7538"/>
    <w:rsid w:val="004A764F"/>
    <w:rsid w:val="004A78FA"/>
    <w:rsid w:val="004A7E1C"/>
    <w:rsid w:val="004B00A6"/>
    <w:rsid w:val="004B0EE6"/>
    <w:rsid w:val="004B2D72"/>
    <w:rsid w:val="004B3F88"/>
    <w:rsid w:val="004B4655"/>
    <w:rsid w:val="004B4CAF"/>
    <w:rsid w:val="004B5057"/>
    <w:rsid w:val="004B6437"/>
    <w:rsid w:val="004C0380"/>
    <w:rsid w:val="004C3969"/>
    <w:rsid w:val="004C4B73"/>
    <w:rsid w:val="004C541A"/>
    <w:rsid w:val="004C5C54"/>
    <w:rsid w:val="004C7729"/>
    <w:rsid w:val="004D02E0"/>
    <w:rsid w:val="004D105F"/>
    <w:rsid w:val="004D167C"/>
    <w:rsid w:val="004D167D"/>
    <w:rsid w:val="004D22A7"/>
    <w:rsid w:val="004D24BB"/>
    <w:rsid w:val="004D2B55"/>
    <w:rsid w:val="004D2CE2"/>
    <w:rsid w:val="004D3000"/>
    <w:rsid w:val="004D3758"/>
    <w:rsid w:val="004D437D"/>
    <w:rsid w:val="004D43B1"/>
    <w:rsid w:val="004D50AB"/>
    <w:rsid w:val="004D50D2"/>
    <w:rsid w:val="004D677A"/>
    <w:rsid w:val="004D6C7E"/>
    <w:rsid w:val="004E0AA5"/>
    <w:rsid w:val="004E1820"/>
    <w:rsid w:val="004E1A61"/>
    <w:rsid w:val="004E2419"/>
    <w:rsid w:val="004E2634"/>
    <w:rsid w:val="004E4C35"/>
    <w:rsid w:val="004E539A"/>
    <w:rsid w:val="004E5ACC"/>
    <w:rsid w:val="004E644A"/>
    <w:rsid w:val="004E6B31"/>
    <w:rsid w:val="004F0132"/>
    <w:rsid w:val="004F1EEC"/>
    <w:rsid w:val="004F3A06"/>
    <w:rsid w:val="004F3A3E"/>
    <w:rsid w:val="004F47B7"/>
    <w:rsid w:val="004F534A"/>
    <w:rsid w:val="004F5467"/>
    <w:rsid w:val="004F6F48"/>
    <w:rsid w:val="004F79E0"/>
    <w:rsid w:val="00501558"/>
    <w:rsid w:val="00501884"/>
    <w:rsid w:val="00501CF4"/>
    <w:rsid w:val="00502E69"/>
    <w:rsid w:val="0050354C"/>
    <w:rsid w:val="005039FF"/>
    <w:rsid w:val="00503A34"/>
    <w:rsid w:val="00503ABE"/>
    <w:rsid w:val="00504061"/>
    <w:rsid w:val="00505461"/>
    <w:rsid w:val="005060AA"/>
    <w:rsid w:val="00506410"/>
    <w:rsid w:val="00506491"/>
    <w:rsid w:val="00507D41"/>
    <w:rsid w:val="00510315"/>
    <w:rsid w:val="005107D2"/>
    <w:rsid w:val="0051294E"/>
    <w:rsid w:val="0051335F"/>
    <w:rsid w:val="00513409"/>
    <w:rsid w:val="0051341B"/>
    <w:rsid w:val="00513EF1"/>
    <w:rsid w:val="00513FB3"/>
    <w:rsid w:val="00516EDC"/>
    <w:rsid w:val="00517E71"/>
    <w:rsid w:val="00521049"/>
    <w:rsid w:val="0052176C"/>
    <w:rsid w:val="0052199B"/>
    <w:rsid w:val="00522D9B"/>
    <w:rsid w:val="00523CD7"/>
    <w:rsid w:val="005277D9"/>
    <w:rsid w:val="00527F07"/>
    <w:rsid w:val="005306B4"/>
    <w:rsid w:val="005308A7"/>
    <w:rsid w:val="00530F73"/>
    <w:rsid w:val="00532077"/>
    <w:rsid w:val="005325AE"/>
    <w:rsid w:val="00533181"/>
    <w:rsid w:val="005337A2"/>
    <w:rsid w:val="00533EF0"/>
    <w:rsid w:val="005341E0"/>
    <w:rsid w:val="00535523"/>
    <w:rsid w:val="00535647"/>
    <w:rsid w:val="00537789"/>
    <w:rsid w:val="00537D68"/>
    <w:rsid w:val="00540743"/>
    <w:rsid w:val="0054165E"/>
    <w:rsid w:val="00542E9C"/>
    <w:rsid w:val="0054431D"/>
    <w:rsid w:val="0054459F"/>
    <w:rsid w:val="00544A57"/>
    <w:rsid w:val="00544AAD"/>
    <w:rsid w:val="005501ED"/>
    <w:rsid w:val="005509FC"/>
    <w:rsid w:val="005518D9"/>
    <w:rsid w:val="00551D85"/>
    <w:rsid w:val="005526B4"/>
    <w:rsid w:val="005527B4"/>
    <w:rsid w:val="005564EC"/>
    <w:rsid w:val="00556570"/>
    <w:rsid w:val="005568D6"/>
    <w:rsid w:val="00557563"/>
    <w:rsid w:val="00560591"/>
    <w:rsid w:val="0056145C"/>
    <w:rsid w:val="0056428E"/>
    <w:rsid w:val="00564F8E"/>
    <w:rsid w:val="0056624E"/>
    <w:rsid w:val="00566CD2"/>
    <w:rsid w:val="005672DF"/>
    <w:rsid w:val="00567FE5"/>
    <w:rsid w:val="0057036C"/>
    <w:rsid w:val="005711DE"/>
    <w:rsid w:val="005713E3"/>
    <w:rsid w:val="00571753"/>
    <w:rsid w:val="005727BF"/>
    <w:rsid w:val="00572F99"/>
    <w:rsid w:val="0057397A"/>
    <w:rsid w:val="00573FF1"/>
    <w:rsid w:val="005756A6"/>
    <w:rsid w:val="00575D35"/>
    <w:rsid w:val="0057647D"/>
    <w:rsid w:val="005768FE"/>
    <w:rsid w:val="00576D60"/>
    <w:rsid w:val="00580CE6"/>
    <w:rsid w:val="005810D1"/>
    <w:rsid w:val="0058130F"/>
    <w:rsid w:val="0058205C"/>
    <w:rsid w:val="00584431"/>
    <w:rsid w:val="00584AFD"/>
    <w:rsid w:val="00585DA9"/>
    <w:rsid w:val="00585DF7"/>
    <w:rsid w:val="0058602C"/>
    <w:rsid w:val="00587D62"/>
    <w:rsid w:val="005907AC"/>
    <w:rsid w:val="005909A6"/>
    <w:rsid w:val="0059159A"/>
    <w:rsid w:val="00591F9A"/>
    <w:rsid w:val="00592209"/>
    <w:rsid w:val="00594DD7"/>
    <w:rsid w:val="005951FE"/>
    <w:rsid w:val="00595B7D"/>
    <w:rsid w:val="00596FEC"/>
    <w:rsid w:val="005A00E8"/>
    <w:rsid w:val="005A45B2"/>
    <w:rsid w:val="005A5197"/>
    <w:rsid w:val="005A5FDC"/>
    <w:rsid w:val="005A7D81"/>
    <w:rsid w:val="005B163B"/>
    <w:rsid w:val="005B2814"/>
    <w:rsid w:val="005B2EBB"/>
    <w:rsid w:val="005B54E1"/>
    <w:rsid w:val="005B56A7"/>
    <w:rsid w:val="005B75CC"/>
    <w:rsid w:val="005B7E48"/>
    <w:rsid w:val="005C1904"/>
    <w:rsid w:val="005C1C80"/>
    <w:rsid w:val="005C2F26"/>
    <w:rsid w:val="005C3486"/>
    <w:rsid w:val="005C49B8"/>
    <w:rsid w:val="005C5824"/>
    <w:rsid w:val="005C5EF5"/>
    <w:rsid w:val="005C708C"/>
    <w:rsid w:val="005C7E19"/>
    <w:rsid w:val="005C7EDB"/>
    <w:rsid w:val="005D0681"/>
    <w:rsid w:val="005D0B16"/>
    <w:rsid w:val="005D1E7B"/>
    <w:rsid w:val="005D2D11"/>
    <w:rsid w:val="005D4464"/>
    <w:rsid w:val="005D50A0"/>
    <w:rsid w:val="005D585A"/>
    <w:rsid w:val="005D7E21"/>
    <w:rsid w:val="005E0D05"/>
    <w:rsid w:val="005E190D"/>
    <w:rsid w:val="005E2168"/>
    <w:rsid w:val="005E3893"/>
    <w:rsid w:val="005F2A45"/>
    <w:rsid w:val="005F3E7A"/>
    <w:rsid w:val="005F408A"/>
    <w:rsid w:val="005F48BE"/>
    <w:rsid w:val="005F4B8E"/>
    <w:rsid w:val="005F510F"/>
    <w:rsid w:val="005F6FA2"/>
    <w:rsid w:val="0060075D"/>
    <w:rsid w:val="00603620"/>
    <w:rsid w:val="00604EF7"/>
    <w:rsid w:val="00606085"/>
    <w:rsid w:val="00606DC1"/>
    <w:rsid w:val="006072BC"/>
    <w:rsid w:val="00607667"/>
    <w:rsid w:val="00610DA1"/>
    <w:rsid w:val="00611ABA"/>
    <w:rsid w:val="006126EE"/>
    <w:rsid w:val="00612A89"/>
    <w:rsid w:val="0061337E"/>
    <w:rsid w:val="0061545A"/>
    <w:rsid w:val="00615581"/>
    <w:rsid w:val="006174B8"/>
    <w:rsid w:val="00617612"/>
    <w:rsid w:val="0062148D"/>
    <w:rsid w:val="006223BA"/>
    <w:rsid w:val="00622CD5"/>
    <w:rsid w:val="006239D5"/>
    <w:rsid w:val="00625525"/>
    <w:rsid w:val="0062671A"/>
    <w:rsid w:val="00627121"/>
    <w:rsid w:val="00630F41"/>
    <w:rsid w:val="00630F78"/>
    <w:rsid w:val="006319FC"/>
    <w:rsid w:val="00632B49"/>
    <w:rsid w:val="006336EF"/>
    <w:rsid w:val="0063573B"/>
    <w:rsid w:val="00636637"/>
    <w:rsid w:val="00636A39"/>
    <w:rsid w:val="00636E82"/>
    <w:rsid w:val="0063754B"/>
    <w:rsid w:val="006375E2"/>
    <w:rsid w:val="00637749"/>
    <w:rsid w:val="0063786F"/>
    <w:rsid w:val="006378EB"/>
    <w:rsid w:val="00637E66"/>
    <w:rsid w:val="00641209"/>
    <w:rsid w:val="006461F9"/>
    <w:rsid w:val="00646616"/>
    <w:rsid w:val="00646934"/>
    <w:rsid w:val="006471B3"/>
    <w:rsid w:val="00647E7C"/>
    <w:rsid w:val="00647F5F"/>
    <w:rsid w:val="00647FD8"/>
    <w:rsid w:val="006501D7"/>
    <w:rsid w:val="00651EE2"/>
    <w:rsid w:val="006522D7"/>
    <w:rsid w:val="006530F5"/>
    <w:rsid w:val="0065537A"/>
    <w:rsid w:val="0065637E"/>
    <w:rsid w:val="006564A7"/>
    <w:rsid w:val="006570B9"/>
    <w:rsid w:val="00660937"/>
    <w:rsid w:val="00662301"/>
    <w:rsid w:val="006623D6"/>
    <w:rsid w:val="0066418F"/>
    <w:rsid w:val="00666754"/>
    <w:rsid w:val="00667C30"/>
    <w:rsid w:val="0067426F"/>
    <w:rsid w:val="00674D7D"/>
    <w:rsid w:val="00682525"/>
    <w:rsid w:val="0068511A"/>
    <w:rsid w:val="0068707A"/>
    <w:rsid w:val="00687C55"/>
    <w:rsid w:val="006901F9"/>
    <w:rsid w:val="00690585"/>
    <w:rsid w:val="0069191C"/>
    <w:rsid w:val="006943BB"/>
    <w:rsid w:val="00695097"/>
    <w:rsid w:val="00695198"/>
    <w:rsid w:val="0069617A"/>
    <w:rsid w:val="006969AE"/>
    <w:rsid w:val="006977D8"/>
    <w:rsid w:val="00697DB8"/>
    <w:rsid w:val="006A21F5"/>
    <w:rsid w:val="006A2B78"/>
    <w:rsid w:val="006A3455"/>
    <w:rsid w:val="006A4345"/>
    <w:rsid w:val="006A55E4"/>
    <w:rsid w:val="006A72A6"/>
    <w:rsid w:val="006B134D"/>
    <w:rsid w:val="006B15F7"/>
    <w:rsid w:val="006B1CD8"/>
    <w:rsid w:val="006B22BF"/>
    <w:rsid w:val="006B2B8F"/>
    <w:rsid w:val="006B3C58"/>
    <w:rsid w:val="006B4EEB"/>
    <w:rsid w:val="006B6320"/>
    <w:rsid w:val="006B646E"/>
    <w:rsid w:val="006C0290"/>
    <w:rsid w:val="006C1411"/>
    <w:rsid w:val="006C3C93"/>
    <w:rsid w:val="006C611F"/>
    <w:rsid w:val="006C6514"/>
    <w:rsid w:val="006C68B3"/>
    <w:rsid w:val="006C69AC"/>
    <w:rsid w:val="006D09A5"/>
    <w:rsid w:val="006D3E3A"/>
    <w:rsid w:val="006D400F"/>
    <w:rsid w:val="006D475E"/>
    <w:rsid w:val="006D5394"/>
    <w:rsid w:val="006D57FA"/>
    <w:rsid w:val="006D6062"/>
    <w:rsid w:val="006D6D7F"/>
    <w:rsid w:val="006D7215"/>
    <w:rsid w:val="006E1AD5"/>
    <w:rsid w:val="006E21EA"/>
    <w:rsid w:val="006E21EE"/>
    <w:rsid w:val="006E271E"/>
    <w:rsid w:val="006E4157"/>
    <w:rsid w:val="006E48B8"/>
    <w:rsid w:val="006E4EDD"/>
    <w:rsid w:val="006E529A"/>
    <w:rsid w:val="006E7CF8"/>
    <w:rsid w:val="006E7F1A"/>
    <w:rsid w:val="006F096C"/>
    <w:rsid w:val="006F39C3"/>
    <w:rsid w:val="006F7B62"/>
    <w:rsid w:val="0070013A"/>
    <w:rsid w:val="007005DF"/>
    <w:rsid w:val="00701C3A"/>
    <w:rsid w:val="0070241B"/>
    <w:rsid w:val="00702B6F"/>
    <w:rsid w:val="00704449"/>
    <w:rsid w:val="00704910"/>
    <w:rsid w:val="0070504C"/>
    <w:rsid w:val="00706847"/>
    <w:rsid w:val="00706A25"/>
    <w:rsid w:val="007070A2"/>
    <w:rsid w:val="00711259"/>
    <w:rsid w:val="00712801"/>
    <w:rsid w:val="00716985"/>
    <w:rsid w:val="0071743C"/>
    <w:rsid w:val="00717B50"/>
    <w:rsid w:val="00717C19"/>
    <w:rsid w:val="00717DCC"/>
    <w:rsid w:val="0072242C"/>
    <w:rsid w:val="007225B0"/>
    <w:rsid w:val="007232DE"/>
    <w:rsid w:val="00723C23"/>
    <w:rsid w:val="00723F03"/>
    <w:rsid w:val="00725687"/>
    <w:rsid w:val="00725A2E"/>
    <w:rsid w:val="00725C5B"/>
    <w:rsid w:val="007263DE"/>
    <w:rsid w:val="00727785"/>
    <w:rsid w:val="0073075D"/>
    <w:rsid w:val="007308E6"/>
    <w:rsid w:val="00732508"/>
    <w:rsid w:val="00732CE3"/>
    <w:rsid w:val="00734C74"/>
    <w:rsid w:val="0073582C"/>
    <w:rsid w:val="00736AB5"/>
    <w:rsid w:val="00737C23"/>
    <w:rsid w:val="0074065B"/>
    <w:rsid w:val="00740C90"/>
    <w:rsid w:val="00740DBF"/>
    <w:rsid w:val="00744EB1"/>
    <w:rsid w:val="007463D2"/>
    <w:rsid w:val="0074640F"/>
    <w:rsid w:val="00746817"/>
    <w:rsid w:val="00747DE5"/>
    <w:rsid w:val="0075026D"/>
    <w:rsid w:val="00750288"/>
    <w:rsid w:val="00750C03"/>
    <w:rsid w:val="007521D5"/>
    <w:rsid w:val="00752E08"/>
    <w:rsid w:val="007530E5"/>
    <w:rsid w:val="0075369D"/>
    <w:rsid w:val="00753AA9"/>
    <w:rsid w:val="00754632"/>
    <w:rsid w:val="0075541B"/>
    <w:rsid w:val="007566C8"/>
    <w:rsid w:val="00756D8B"/>
    <w:rsid w:val="00760D18"/>
    <w:rsid w:val="0076120D"/>
    <w:rsid w:val="007619AD"/>
    <w:rsid w:val="00762EA1"/>
    <w:rsid w:val="00763EE8"/>
    <w:rsid w:val="00765935"/>
    <w:rsid w:val="00765D09"/>
    <w:rsid w:val="00765D48"/>
    <w:rsid w:val="00767ACD"/>
    <w:rsid w:val="00770550"/>
    <w:rsid w:val="0077081B"/>
    <w:rsid w:val="00771C58"/>
    <w:rsid w:val="007722ED"/>
    <w:rsid w:val="00772FAB"/>
    <w:rsid w:val="0077361D"/>
    <w:rsid w:val="00776726"/>
    <w:rsid w:val="00776FF8"/>
    <w:rsid w:val="007776B0"/>
    <w:rsid w:val="00777804"/>
    <w:rsid w:val="007778E6"/>
    <w:rsid w:val="00777A54"/>
    <w:rsid w:val="00780332"/>
    <w:rsid w:val="0078067F"/>
    <w:rsid w:val="0078085E"/>
    <w:rsid w:val="007809AB"/>
    <w:rsid w:val="00780EFF"/>
    <w:rsid w:val="00780F58"/>
    <w:rsid w:val="00781A96"/>
    <w:rsid w:val="00781C27"/>
    <w:rsid w:val="00781C51"/>
    <w:rsid w:val="00781F52"/>
    <w:rsid w:val="00782193"/>
    <w:rsid w:val="00783359"/>
    <w:rsid w:val="00783A1D"/>
    <w:rsid w:val="0078404A"/>
    <w:rsid w:val="00784F50"/>
    <w:rsid w:val="0078657D"/>
    <w:rsid w:val="00787D2B"/>
    <w:rsid w:val="0079186F"/>
    <w:rsid w:val="00792010"/>
    <w:rsid w:val="00793647"/>
    <w:rsid w:val="00793CDA"/>
    <w:rsid w:val="00794C54"/>
    <w:rsid w:val="007950D1"/>
    <w:rsid w:val="0079701C"/>
    <w:rsid w:val="0079749E"/>
    <w:rsid w:val="007974A9"/>
    <w:rsid w:val="007A0B6B"/>
    <w:rsid w:val="007A105A"/>
    <w:rsid w:val="007A1D25"/>
    <w:rsid w:val="007A379B"/>
    <w:rsid w:val="007A4258"/>
    <w:rsid w:val="007A4955"/>
    <w:rsid w:val="007A64F7"/>
    <w:rsid w:val="007A725F"/>
    <w:rsid w:val="007B0960"/>
    <w:rsid w:val="007B15DC"/>
    <w:rsid w:val="007B1719"/>
    <w:rsid w:val="007B19BC"/>
    <w:rsid w:val="007B1B79"/>
    <w:rsid w:val="007B2ED4"/>
    <w:rsid w:val="007B2EFF"/>
    <w:rsid w:val="007B3654"/>
    <w:rsid w:val="007B3910"/>
    <w:rsid w:val="007B5DA9"/>
    <w:rsid w:val="007B6582"/>
    <w:rsid w:val="007B6FDA"/>
    <w:rsid w:val="007C0A2C"/>
    <w:rsid w:val="007C20C8"/>
    <w:rsid w:val="007C2D0D"/>
    <w:rsid w:val="007C2E1D"/>
    <w:rsid w:val="007C5C42"/>
    <w:rsid w:val="007C6EE4"/>
    <w:rsid w:val="007C7DA0"/>
    <w:rsid w:val="007D1942"/>
    <w:rsid w:val="007D1E34"/>
    <w:rsid w:val="007D21D4"/>
    <w:rsid w:val="007D2CE7"/>
    <w:rsid w:val="007D66C0"/>
    <w:rsid w:val="007D6922"/>
    <w:rsid w:val="007D743A"/>
    <w:rsid w:val="007E013D"/>
    <w:rsid w:val="007E0962"/>
    <w:rsid w:val="007E0CB0"/>
    <w:rsid w:val="007E1189"/>
    <w:rsid w:val="007E20A4"/>
    <w:rsid w:val="007E3C64"/>
    <w:rsid w:val="007E3C93"/>
    <w:rsid w:val="007E5726"/>
    <w:rsid w:val="007E662A"/>
    <w:rsid w:val="007E701F"/>
    <w:rsid w:val="007E7988"/>
    <w:rsid w:val="007F1AE1"/>
    <w:rsid w:val="007F295C"/>
    <w:rsid w:val="007F2B9D"/>
    <w:rsid w:val="007F2DDD"/>
    <w:rsid w:val="007F31DA"/>
    <w:rsid w:val="007F41FA"/>
    <w:rsid w:val="007F4548"/>
    <w:rsid w:val="007F58C5"/>
    <w:rsid w:val="007F58DD"/>
    <w:rsid w:val="007F6D2C"/>
    <w:rsid w:val="00800B96"/>
    <w:rsid w:val="008037F9"/>
    <w:rsid w:val="0080429E"/>
    <w:rsid w:val="00804734"/>
    <w:rsid w:val="00805570"/>
    <w:rsid w:val="00807129"/>
    <w:rsid w:val="0080771D"/>
    <w:rsid w:val="00807A73"/>
    <w:rsid w:val="00807CCD"/>
    <w:rsid w:val="008101CB"/>
    <w:rsid w:val="00811431"/>
    <w:rsid w:val="00811734"/>
    <w:rsid w:val="008151C1"/>
    <w:rsid w:val="00815441"/>
    <w:rsid w:val="008156AF"/>
    <w:rsid w:val="00815F84"/>
    <w:rsid w:val="00816249"/>
    <w:rsid w:val="0081752F"/>
    <w:rsid w:val="0081796B"/>
    <w:rsid w:val="00817E92"/>
    <w:rsid w:val="008200B7"/>
    <w:rsid w:val="008210D1"/>
    <w:rsid w:val="0082121F"/>
    <w:rsid w:val="00822004"/>
    <w:rsid w:val="00823469"/>
    <w:rsid w:val="00823F79"/>
    <w:rsid w:val="008265F8"/>
    <w:rsid w:val="0083094D"/>
    <w:rsid w:val="00831BB9"/>
    <w:rsid w:val="00833950"/>
    <w:rsid w:val="008358EB"/>
    <w:rsid w:val="00835B40"/>
    <w:rsid w:val="008362F6"/>
    <w:rsid w:val="00837AFD"/>
    <w:rsid w:val="008419F3"/>
    <w:rsid w:val="008420DD"/>
    <w:rsid w:val="00842833"/>
    <w:rsid w:val="0084291F"/>
    <w:rsid w:val="00842A53"/>
    <w:rsid w:val="0084309E"/>
    <w:rsid w:val="00844569"/>
    <w:rsid w:val="00844E89"/>
    <w:rsid w:val="00845453"/>
    <w:rsid w:val="0084649C"/>
    <w:rsid w:val="008526A6"/>
    <w:rsid w:val="008527D0"/>
    <w:rsid w:val="00852933"/>
    <w:rsid w:val="00852DD9"/>
    <w:rsid w:val="00853454"/>
    <w:rsid w:val="00853A11"/>
    <w:rsid w:val="00854783"/>
    <w:rsid w:val="00854934"/>
    <w:rsid w:val="0086062C"/>
    <w:rsid w:val="00860C5E"/>
    <w:rsid w:val="00860FA3"/>
    <w:rsid w:val="008612FA"/>
    <w:rsid w:val="008630BA"/>
    <w:rsid w:val="00863370"/>
    <w:rsid w:val="00863E34"/>
    <w:rsid w:val="00865B0F"/>
    <w:rsid w:val="008668EE"/>
    <w:rsid w:val="00867133"/>
    <w:rsid w:val="0087095A"/>
    <w:rsid w:val="00870BE4"/>
    <w:rsid w:val="008724A1"/>
    <w:rsid w:val="00873958"/>
    <w:rsid w:val="008749DF"/>
    <w:rsid w:val="00874EC4"/>
    <w:rsid w:val="008750C5"/>
    <w:rsid w:val="008750D9"/>
    <w:rsid w:val="0087567C"/>
    <w:rsid w:val="00875764"/>
    <w:rsid w:val="008758AB"/>
    <w:rsid w:val="008770C5"/>
    <w:rsid w:val="008776E1"/>
    <w:rsid w:val="008776F0"/>
    <w:rsid w:val="008806EF"/>
    <w:rsid w:val="0088093D"/>
    <w:rsid w:val="008810CF"/>
    <w:rsid w:val="00881F41"/>
    <w:rsid w:val="00884436"/>
    <w:rsid w:val="008846F6"/>
    <w:rsid w:val="00884B36"/>
    <w:rsid w:val="00885D60"/>
    <w:rsid w:val="00886656"/>
    <w:rsid w:val="008868D7"/>
    <w:rsid w:val="00886E99"/>
    <w:rsid w:val="00886EC3"/>
    <w:rsid w:val="00887193"/>
    <w:rsid w:val="00891CEF"/>
    <w:rsid w:val="00891F5D"/>
    <w:rsid w:val="0089267B"/>
    <w:rsid w:val="0089334A"/>
    <w:rsid w:val="00893BA1"/>
    <w:rsid w:val="00894387"/>
    <w:rsid w:val="00895E86"/>
    <w:rsid w:val="008961F0"/>
    <w:rsid w:val="0089661A"/>
    <w:rsid w:val="008A2288"/>
    <w:rsid w:val="008A2996"/>
    <w:rsid w:val="008A40CE"/>
    <w:rsid w:val="008A42A4"/>
    <w:rsid w:val="008A5101"/>
    <w:rsid w:val="008A5F6F"/>
    <w:rsid w:val="008A65DF"/>
    <w:rsid w:val="008B015F"/>
    <w:rsid w:val="008B06A3"/>
    <w:rsid w:val="008B2ABE"/>
    <w:rsid w:val="008B3DD8"/>
    <w:rsid w:val="008B44DD"/>
    <w:rsid w:val="008B5A36"/>
    <w:rsid w:val="008B5DC1"/>
    <w:rsid w:val="008C0DAB"/>
    <w:rsid w:val="008C0E40"/>
    <w:rsid w:val="008C1048"/>
    <w:rsid w:val="008C146C"/>
    <w:rsid w:val="008C1FF2"/>
    <w:rsid w:val="008C376F"/>
    <w:rsid w:val="008C3CD0"/>
    <w:rsid w:val="008C432A"/>
    <w:rsid w:val="008C5339"/>
    <w:rsid w:val="008C5513"/>
    <w:rsid w:val="008C6FB3"/>
    <w:rsid w:val="008C7874"/>
    <w:rsid w:val="008D096D"/>
    <w:rsid w:val="008D0C36"/>
    <w:rsid w:val="008D1810"/>
    <w:rsid w:val="008D2748"/>
    <w:rsid w:val="008D3B16"/>
    <w:rsid w:val="008D3B25"/>
    <w:rsid w:val="008D488D"/>
    <w:rsid w:val="008D4BBF"/>
    <w:rsid w:val="008D5597"/>
    <w:rsid w:val="008D5FAE"/>
    <w:rsid w:val="008D6571"/>
    <w:rsid w:val="008E09AB"/>
    <w:rsid w:val="008E197C"/>
    <w:rsid w:val="008E1C1D"/>
    <w:rsid w:val="008E248F"/>
    <w:rsid w:val="008E2745"/>
    <w:rsid w:val="008E5DC6"/>
    <w:rsid w:val="008E68E2"/>
    <w:rsid w:val="008E6EB1"/>
    <w:rsid w:val="008E7031"/>
    <w:rsid w:val="008E7F77"/>
    <w:rsid w:val="008F3482"/>
    <w:rsid w:val="008F3645"/>
    <w:rsid w:val="008F4146"/>
    <w:rsid w:val="008F475F"/>
    <w:rsid w:val="008F516F"/>
    <w:rsid w:val="008F5A91"/>
    <w:rsid w:val="008F6FDE"/>
    <w:rsid w:val="008F7A5F"/>
    <w:rsid w:val="008F7DE6"/>
    <w:rsid w:val="00900696"/>
    <w:rsid w:val="00900B2B"/>
    <w:rsid w:val="00900CF2"/>
    <w:rsid w:val="00901E2E"/>
    <w:rsid w:val="00901E48"/>
    <w:rsid w:val="00902293"/>
    <w:rsid w:val="009032A2"/>
    <w:rsid w:val="0090506D"/>
    <w:rsid w:val="00907357"/>
    <w:rsid w:val="009078D7"/>
    <w:rsid w:val="009113F5"/>
    <w:rsid w:val="0091177D"/>
    <w:rsid w:val="009120CB"/>
    <w:rsid w:val="009121BD"/>
    <w:rsid w:val="0091242C"/>
    <w:rsid w:val="00912844"/>
    <w:rsid w:val="00913415"/>
    <w:rsid w:val="00913EC5"/>
    <w:rsid w:val="009167D8"/>
    <w:rsid w:val="00917636"/>
    <w:rsid w:val="00920217"/>
    <w:rsid w:val="00920531"/>
    <w:rsid w:val="00921285"/>
    <w:rsid w:val="00921A04"/>
    <w:rsid w:val="00923973"/>
    <w:rsid w:val="00925113"/>
    <w:rsid w:val="009254A9"/>
    <w:rsid w:val="00925900"/>
    <w:rsid w:val="00925BEB"/>
    <w:rsid w:val="00925FFE"/>
    <w:rsid w:val="009263C7"/>
    <w:rsid w:val="00931175"/>
    <w:rsid w:val="00931B6F"/>
    <w:rsid w:val="00931E17"/>
    <w:rsid w:val="0093368D"/>
    <w:rsid w:val="00934823"/>
    <w:rsid w:val="00935558"/>
    <w:rsid w:val="00935ACF"/>
    <w:rsid w:val="00937C4D"/>
    <w:rsid w:val="00941198"/>
    <w:rsid w:val="00941B41"/>
    <w:rsid w:val="009437F9"/>
    <w:rsid w:val="0094482F"/>
    <w:rsid w:val="00945A4E"/>
    <w:rsid w:val="00945D81"/>
    <w:rsid w:val="00946468"/>
    <w:rsid w:val="00950AB6"/>
    <w:rsid w:val="00951064"/>
    <w:rsid w:val="009521E4"/>
    <w:rsid w:val="009522A8"/>
    <w:rsid w:val="00953035"/>
    <w:rsid w:val="009542C5"/>
    <w:rsid w:val="0095487F"/>
    <w:rsid w:val="00956EC3"/>
    <w:rsid w:val="009577DC"/>
    <w:rsid w:val="009605E6"/>
    <w:rsid w:val="00960A7B"/>
    <w:rsid w:val="009614E7"/>
    <w:rsid w:val="009637D5"/>
    <w:rsid w:val="00964997"/>
    <w:rsid w:val="009668B9"/>
    <w:rsid w:val="00967A93"/>
    <w:rsid w:val="00967BFC"/>
    <w:rsid w:val="00970E65"/>
    <w:rsid w:val="00970EA4"/>
    <w:rsid w:val="0097260E"/>
    <w:rsid w:val="00972E4A"/>
    <w:rsid w:val="00973E10"/>
    <w:rsid w:val="00973FFE"/>
    <w:rsid w:val="009747B4"/>
    <w:rsid w:val="0097619A"/>
    <w:rsid w:val="009765D8"/>
    <w:rsid w:val="0097750B"/>
    <w:rsid w:val="0098149E"/>
    <w:rsid w:val="009826F3"/>
    <w:rsid w:val="00982BB0"/>
    <w:rsid w:val="00983218"/>
    <w:rsid w:val="0098321E"/>
    <w:rsid w:val="009858EF"/>
    <w:rsid w:val="00985E5D"/>
    <w:rsid w:val="0098667A"/>
    <w:rsid w:val="009877DC"/>
    <w:rsid w:val="00992318"/>
    <w:rsid w:val="00992D13"/>
    <w:rsid w:val="009930DC"/>
    <w:rsid w:val="00993F6E"/>
    <w:rsid w:val="0099405A"/>
    <w:rsid w:val="0099484C"/>
    <w:rsid w:val="00994BFE"/>
    <w:rsid w:val="00995467"/>
    <w:rsid w:val="00996806"/>
    <w:rsid w:val="009968BE"/>
    <w:rsid w:val="0099746A"/>
    <w:rsid w:val="009A0164"/>
    <w:rsid w:val="009A09C4"/>
    <w:rsid w:val="009A1EDF"/>
    <w:rsid w:val="009A21B3"/>
    <w:rsid w:val="009A3C6A"/>
    <w:rsid w:val="009A4AE2"/>
    <w:rsid w:val="009A70CB"/>
    <w:rsid w:val="009A76A7"/>
    <w:rsid w:val="009A7C95"/>
    <w:rsid w:val="009B006F"/>
    <w:rsid w:val="009B019A"/>
    <w:rsid w:val="009B02EF"/>
    <w:rsid w:val="009B0AAD"/>
    <w:rsid w:val="009B1D1D"/>
    <w:rsid w:val="009B42A0"/>
    <w:rsid w:val="009B44F8"/>
    <w:rsid w:val="009B45BA"/>
    <w:rsid w:val="009B58A1"/>
    <w:rsid w:val="009B702D"/>
    <w:rsid w:val="009B7040"/>
    <w:rsid w:val="009B73B9"/>
    <w:rsid w:val="009B7C12"/>
    <w:rsid w:val="009C0E38"/>
    <w:rsid w:val="009C2FD7"/>
    <w:rsid w:val="009C44C2"/>
    <w:rsid w:val="009C71DA"/>
    <w:rsid w:val="009C7E09"/>
    <w:rsid w:val="009D0893"/>
    <w:rsid w:val="009D2358"/>
    <w:rsid w:val="009D4C50"/>
    <w:rsid w:val="009D5597"/>
    <w:rsid w:val="009D5993"/>
    <w:rsid w:val="009E0203"/>
    <w:rsid w:val="009E452D"/>
    <w:rsid w:val="009E52B8"/>
    <w:rsid w:val="009E5D8C"/>
    <w:rsid w:val="009E64CE"/>
    <w:rsid w:val="009E710A"/>
    <w:rsid w:val="009E7DE9"/>
    <w:rsid w:val="009F0127"/>
    <w:rsid w:val="009F046F"/>
    <w:rsid w:val="009F0A6A"/>
    <w:rsid w:val="009F1797"/>
    <w:rsid w:val="009F190C"/>
    <w:rsid w:val="009F1DAC"/>
    <w:rsid w:val="009F20AA"/>
    <w:rsid w:val="009F35DD"/>
    <w:rsid w:val="009F4809"/>
    <w:rsid w:val="009F5B31"/>
    <w:rsid w:val="009F5C87"/>
    <w:rsid w:val="009F7277"/>
    <w:rsid w:val="00A00F2C"/>
    <w:rsid w:val="00A01AE6"/>
    <w:rsid w:val="00A01DB2"/>
    <w:rsid w:val="00A0212F"/>
    <w:rsid w:val="00A0303B"/>
    <w:rsid w:val="00A0556F"/>
    <w:rsid w:val="00A06F92"/>
    <w:rsid w:val="00A0795C"/>
    <w:rsid w:val="00A07BD1"/>
    <w:rsid w:val="00A07DE0"/>
    <w:rsid w:val="00A10882"/>
    <w:rsid w:val="00A111F9"/>
    <w:rsid w:val="00A1186A"/>
    <w:rsid w:val="00A11D67"/>
    <w:rsid w:val="00A1234A"/>
    <w:rsid w:val="00A123A2"/>
    <w:rsid w:val="00A12B90"/>
    <w:rsid w:val="00A12EB7"/>
    <w:rsid w:val="00A134DC"/>
    <w:rsid w:val="00A13FF3"/>
    <w:rsid w:val="00A14E29"/>
    <w:rsid w:val="00A14ECC"/>
    <w:rsid w:val="00A165D0"/>
    <w:rsid w:val="00A17A41"/>
    <w:rsid w:val="00A220F7"/>
    <w:rsid w:val="00A22FB0"/>
    <w:rsid w:val="00A2452B"/>
    <w:rsid w:val="00A24F09"/>
    <w:rsid w:val="00A25D1B"/>
    <w:rsid w:val="00A25D97"/>
    <w:rsid w:val="00A269E6"/>
    <w:rsid w:val="00A26B66"/>
    <w:rsid w:val="00A27506"/>
    <w:rsid w:val="00A30004"/>
    <w:rsid w:val="00A31635"/>
    <w:rsid w:val="00A31AB6"/>
    <w:rsid w:val="00A31F69"/>
    <w:rsid w:val="00A32195"/>
    <w:rsid w:val="00A325E0"/>
    <w:rsid w:val="00A327AB"/>
    <w:rsid w:val="00A35191"/>
    <w:rsid w:val="00A3755A"/>
    <w:rsid w:val="00A4046C"/>
    <w:rsid w:val="00A41D1E"/>
    <w:rsid w:val="00A41F67"/>
    <w:rsid w:val="00A428FA"/>
    <w:rsid w:val="00A430D9"/>
    <w:rsid w:val="00A432F3"/>
    <w:rsid w:val="00A43369"/>
    <w:rsid w:val="00A44933"/>
    <w:rsid w:val="00A46264"/>
    <w:rsid w:val="00A50F8B"/>
    <w:rsid w:val="00A5158C"/>
    <w:rsid w:val="00A53020"/>
    <w:rsid w:val="00A534E8"/>
    <w:rsid w:val="00A53822"/>
    <w:rsid w:val="00A5496F"/>
    <w:rsid w:val="00A574FF"/>
    <w:rsid w:val="00A575E7"/>
    <w:rsid w:val="00A57663"/>
    <w:rsid w:val="00A57C34"/>
    <w:rsid w:val="00A61075"/>
    <w:rsid w:val="00A613DD"/>
    <w:rsid w:val="00A61678"/>
    <w:rsid w:val="00A63B9F"/>
    <w:rsid w:val="00A6455E"/>
    <w:rsid w:val="00A64BFB"/>
    <w:rsid w:val="00A65793"/>
    <w:rsid w:val="00A6677D"/>
    <w:rsid w:val="00A67B19"/>
    <w:rsid w:val="00A67D4E"/>
    <w:rsid w:val="00A718BE"/>
    <w:rsid w:val="00A729CE"/>
    <w:rsid w:val="00A741F6"/>
    <w:rsid w:val="00A74307"/>
    <w:rsid w:val="00A75071"/>
    <w:rsid w:val="00A75AD6"/>
    <w:rsid w:val="00A75E1D"/>
    <w:rsid w:val="00A77FBD"/>
    <w:rsid w:val="00A812C6"/>
    <w:rsid w:val="00A8186F"/>
    <w:rsid w:val="00A83BE3"/>
    <w:rsid w:val="00A8417C"/>
    <w:rsid w:val="00A84385"/>
    <w:rsid w:val="00A84D70"/>
    <w:rsid w:val="00A86FB8"/>
    <w:rsid w:val="00A875E9"/>
    <w:rsid w:val="00A91B7A"/>
    <w:rsid w:val="00A9285F"/>
    <w:rsid w:val="00A92B98"/>
    <w:rsid w:val="00A939B7"/>
    <w:rsid w:val="00A93DA4"/>
    <w:rsid w:val="00A952B9"/>
    <w:rsid w:val="00A95C0D"/>
    <w:rsid w:val="00A96560"/>
    <w:rsid w:val="00A96CE2"/>
    <w:rsid w:val="00AA188A"/>
    <w:rsid w:val="00AA2D0E"/>
    <w:rsid w:val="00AA48D9"/>
    <w:rsid w:val="00AA6483"/>
    <w:rsid w:val="00AB0DAE"/>
    <w:rsid w:val="00AB1590"/>
    <w:rsid w:val="00AB16B8"/>
    <w:rsid w:val="00AB22B8"/>
    <w:rsid w:val="00AB2923"/>
    <w:rsid w:val="00AB5A89"/>
    <w:rsid w:val="00AB61C3"/>
    <w:rsid w:val="00AB6D84"/>
    <w:rsid w:val="00AB7252"/>
    <w:rsid w:val="00AB760B"/>
    <w:rsid w:val="00AC00DD"/>
    <w:rsid w:val="00AC2CF0"/>
    <w:rsid w:val="00AC35EA"/>
    <w:rsid w:val="00AC382C"/>
    <w:rsid w:val="00AC4052"/>
    <w:rsid w:val="00AC5A24"/>
    <w:rsid w:val="00AC6B5B"/>
    <w:rsid w:val="00AC7A31"/>
    <w:rsid w:val="00AD32BE"/>
    <w:rsid w:val="00AD3369"/>
    <w:rsid w:val="00AD35BD"/>
    <w:rsid w:val="00AD3AFA"/>
    <w:rsid w:val="00AD3BB3"/>
    <w:rsid w:val="00AD47A8"/>
    <w:rsid w:val="00AD515B"/>
    <w:rsid w:val="00AD7F6A"/>
    <w:rsid w:val="00AE0636"/>
    <w:rsid w:val="00AE0F25"/>
    <w:rsid w:val="00AE212E"/>
    <w:rsid w:val="00AE2AC0"/>
    <w:rsid w:val="00AE2AD1"/>
    <w:rsid w:val="00AE3AE7"/>
    <w:rsid w:val="00AE4D17"/>
    <w:rsid w:val="00AE4F76"/>
    <w:rsid w:val="00AE5160"/>
    <w:rsid w:val="00AE5D52"/>
    <w:rsid w:val="00AE7020"/>
    <w:rsid w:val="00AF0524"/>
    <w:rsid w:val="00AF123F"/>
    <w:rsid w:val="00AF2188"/>
    <w:rsid w:val="00AF24B8"/>
    <w:rsid w:val="00AF2EA3"/>
    <w:rsid w:val="00AF3530"/>
    <w:rsid w:val="00AF3914"/>
    <w:rsid w:val="00AF4552"/>
    <w:rsid w:val="00AF4655"/>
    <w:rsid w:val="00AF5946"/>
    <w:rsid w:val="00AF6A78"/>
    <w:rsid w:val="00AF6C7A"/>
    <w:rsid w:val="00B00B4D"/>
    <w:rsid w:val="00B02BE5"/>
    <w:rsid w:val="00B03CF7"/>
    <w:rsid w:val="00B046E2"/>
    <w:rsid w:val="00B0474C"/>
    <w:rsid w:val="00B05363"/>
    <w:rsid w:val="00B07027"/>
    <w:rsid w:val="00B075DA"/>
    <w:rsid w:val="00B07CBE"/>
    <w:rsid w:val="00B07EE9"/>
    <w:rsid w:val="00B10ACF"/>
    <w:rsid w:val="00B1170D"/>
    <w:rsid w:val="00B11B70"/>
    <w:rsid w:val="00B127CC"/>
    <w:rsid w:val="00B13205"/>
    <w:rsid w:val="00B13750"/>
    <w:rsid w:val="00B13DFF"/>
    <w:rsid w:val="00B1475B"/>
    <w:rsid w:val="00B209EE"/>
    <w:rsid w:val="00B214E6"/>
    <w:rsid w:val="00B21605"/>
    <w:rsid w:val="00B234CE"/>
    <w:rsid w:val="00B2621B"/>
    <w:rsid w:val="00B27B27"/>
    <w:rsid w:val="00B32130"/>
    <w:rsid w:val="00B32725"/>
    <w:rsid w:val="00B33CD9"/>
    <w:rsid w:val="00B36651"/>
    <w:rsid w:val="00B367A0"/>
    <w:rsid w:val="00B368CD"/>
    <w:rsid w:val="00B37F09"/>
    <w:rsid w:val="00B415B0"/>
    <w:rsid w:val="00B44541"/>
    <w:rsid w:val="00B44A8D"/>
    <w:rsid w:val="00B45936"/>
    <w:rsid w:val="00B46A78"/>
    <w:rsid w:val="00B473B9"/>
    <w:rsid w:val="00B47E22"/>
    <w:rsid w:val="00B510D2"/>
    <w:rsid w:val="00B52D16"/>
    <w:rsid w:val="00B52E4C"/>
    <w:rsid w:val="00B5435E"/>
    <w:rsid w:val="00B54570"/>
    <w:rsid w:val="00B54D11"/>
    <w:rsid w:val="00B54DED"/>
    <w:rsid w:val="00B565FB"/>
    <w:rsid w:val="00B56751"/>
    <w:rsid w:val="00B5706A"/>
    <w:rsid w:val="00B6129F"/>
    <w:rsid w:val="00B61ACC"/>
    <w:rsid w:val="00B62E85"/>
    <w:rsid w:val="00B63E95"/>
    <w:rsid w:val="00B64094"/>
    <w:rsid w:val="00B6504D"/>
    <w:rsid w:val="00B660E4"/>
    <w:rsid w:val="00B67619"/>
    <w:rsid w:val="00B72FC3"/>
    <w:rsid w:val="00B73D03"/>
    <w:rsid w:val="00B748CF"/>
    <w:rsid w:val="00B7609C"/>
    <w:rsid w:val="00B766E3"/>
    <w:rsid w:val="00B7681E"/>
    <w:rsid w:val="00B768A1"/>
    <w:rsid w:val="00B769EA"/>
    <w:rsid w:val="00B8003E"/>
    <w:rsid w:val="00B80CCB"/>
    <w:rsid w:val="00B813EA"/>
    <w:rsid w:val="00B8190F"/>
    <w:rsid w:val="00B826E0"/>
    <w:rsid w:val="00B82A63"/>
    <w:rsid w:val="00B82C57"/>
    <w:rsid w:val="00B830D9"/>
    <w:rsid w:val="00B85274"/>
    <w:rsid w:val="00B85A95"/>
    <w:rsid w:val="00B85FFD"/>
    <w:rsid w:val="00B8704A"/>
    <w:rsid w:val="00B90635"/>
    <w:rsid w:val="00B92472"/>
    <w:rsid w:val="00B92972"/>
    <w:rsid w:val="00B929B3"/>
    <w:rsid w:val="00B93908"/>
    <w:rsid w:val="00B939B5"/>
    <w:rsid w:val="00B94237"/>
    <w:rsid w:val="00B95B38"/>
    <w:rsid w:val="00B95C0A"/>
    <w:rsid w:val="00B96933"/>
    <w:rsid w:val="00B96C83"/>
    <w:rsid w:val="00B9775B"/>
    <w:rsid w:val="00BA1525"/>
    <w:rsid w:val="00BA1F06"/>
    <w:rsid w:val="00BA33A1"/>
    <w:rsid w:val="00BA3E75"/>
    <w:rsid w:val="00BA587E"/>
    <w:rsid w:val="00BA5BDF"/>
    <w:rsid w:val="00BA6617"/>
    <w:rsid w:val="00BA66E1"/>
    <w:rsid w:val="00BA68AD"/>
    <w:rsid w:val="00BA69E6"/>
    <w:rsid w:val="00BA737E"/>
    <w:rsid w:val="00BA7D3E"/>
    <w:rsid w:val="00BB08DB"/>
    <w:rsid w:val="00BB1B71"/>
    <w:rsid w:val="00BB1C02"/>
    <w:rsid w:val="00BB1C9E"/>
    <w:rsid w:val="00BB43A5"/>
    <w:rsid w:val="00BB4760"/>
    <w:rsid w:val="00BB4CF5"/>
    <w:rsid w:val="00BB5C99"/>
    <w:rsid w:val="00BB6479"/>
    <w:rsid w:val="00BB78D6"/>
    <w:rsid w:val="00BC0F6B"/>
    <w:rsid w:val="00BC1811"/>
    <w:rsid w:val="00BC1A5E"/>
    <w:rsid w:val="00BC1C2D"/>
    <w:rsid w:val="00BC3C15"/>
    <w:rsid w:val="00BC4EF8"/>
    <w:rsid w:val="00BC55EB"/>
    <w:rsid w:val="00BC5923"/>
    <w:rsid w:val="00BC684E"/>
    <w:rsid w:val="00BC6EA3"/>
    <w:rsid w:val="00BD174F"/>
    <w:rsid w:val="00BD1E0D"/>
    <w:rsid w:val="00BD2958"/>
    <w:rsid w:val="00BD381F"/>
    <w:rsid w:val="00BD3C9D"/>
    <w:rsid w:val="00BD3FCC"/>
    <w:rsid w:val="00BD5772"/>
    <w:rsid w:val="00BD5C4A"/>
    <w:rsid w:val="00BD61F1"/>
    <w:rsid w:val="00BD6A4D"/>
    <w:rsid w:val="00BD72DE"/>
    <w:rsid w:val="00BE0577"/>
    <w:rsid w:val="00BE0615"/>
    <w:rsid w:val="00BE1617"/>
    <w:rsid w:val="00BE1713"/>
    <w:rsid w:val="00BE1758"/>
    <w:rsid w:val="00BE1D40"/>
    <w:rsid w:val="00BE304B"/>
    <w:rsid w:val="00BE39C7"/>
    <w:rsid w:val="00BE458F"/>
    <w:rsid w:val="00BE55AC"/>
    <w:rsid w:val="00BE67F0"/>
    <w:rsid w:val="00BF0B8A"/>
    <w:rsid w:val="00BF0E6B"/>
    <w:rsid w:val="00BF1343"/>
    <w:rsid w:val="00BF19AD"/>
    <w:rsid w:val="00BF1B59"/>
    <w:rsid w:val="00BF245C"/>
    <w:rsid w:val="00BF2B88"/>
    <w:rsid w:val="00BF3D40"/>
    <w:rsid w:val="00BF3D5E"/>
    <w:rsid w:val="00BF5BE4"/>
    <w:rsid w:val="00BF712E"/>
    <w:rsid w:val="00C01649"/>
    <w:rsid w:val="00C01E43"/>
    <w:rsid w:val="00C0230A"/>
    <w:rsid w:val="00C02325"/>
    <w:rsid w:val="00C02354"/>
    <w:rsid w:val="00C032D0"/>
    <w:rsid w:val="00C033F8"/>
    <w:rsid w:val="00C05243"/>
    <w:rsid w:val="00C0658D"/>
    <w:rsid w:val="00C067AF"/>
    <w:rsid w:val="00C06A48"/>
    <w:rsid w:val="00C06CE5"/>
    <w:rsid w:val="00C078A6"/>
    <w:rsid w:val="00C10220"/>
    <w:rsid w:val="00C1094C"/>
    <w:rsid w:val="00C119AD"/>
    <w:rsid w:val="00C12730"/>
    <w:rsid w:val="00C1566F"/>
    <w:rsid w:val="00C15DE1"/>
    <w:rsid w:val="00C20230"/>
    <w:rsid w:val="00C202CF"/>
    <w:rsid w:val="00C204E1"/>
    <w:rsid w:val="00C20ABA"/>
    <w:rsid w:val="00C241BC"/>
    <w:rsid w:val="00C24FCD"/>
    <w:rsid w:val="00C251E8"/>
    <w:rsid w:val="00C2611F"/>
    <w:rsid w:val="00C262C9"/>
    <w:rsid w:val="00C27051"/>
    <w:rsid w:val="00C2772E"/>
    <w:rsid w:val="00C27AA2"/>
    <w:rsid w:val="00C30684"/>
    <w:rsid w:val="00C31338"/>
    <w:rsid w:val="00C32366"/>
    <w:rsid w:val="00C33965"/>
    <w:rsid w:val="00C35D0F"/>
    <w:rsid w:val="00C37657"/>
    <w:rsid w:val="00C37972"/>
    <w:rsid w:val="00C409B7"/>
    <w:rsid w:val="00C40CA2"/>
    <w:rsid w:val="00C434B5"/>
    <w:rsid w:val="00C45480"/>
    <w:rsid w:val="00C4647F"/>
    <w:rsid w:val="00C52345"/>
    <w:rsid w:val="00C5310A"/>
    <w:rsid w:val="00C53E29"/>
    <w:rsid w:val="00C53EA0"/>
    <w:rsid w:val="00C55126"/>
    <w:rsid w:val="00C559F7"/>
    <w:rsid w:val="00C55CBD"/>
    <w:rsid w:val="00C5615D"/>
    <w:rsid w:val="00C56516"/>
    <w:rsid w:val="00C57660"/>
    <w:rsid w:val="00C57F76"/>
    <w:rsid w:val="00C615A2"/>
    <w:rsid w:val="00C61938"/>
    <w:rsid w:val="00C619C9"/>
    <w:rsid w:val="00C61E8D"/>
    <w:rsid w:val="00C624C1"/>
    <w:rsid w:val="00C635D1"/>
    <w:rsid w:val="00C63C34"/>
    <w:rsid w:val="00C64901"/>
    <w:rsid w:val="00C64B60"/>
    <w:rsid w:val="00C6537B"/>
    <w:rsid w:val="00C66DE3"/>
    <w:rsid w:val="00C72A25"/>
    <w:rsid w:val="00C72DB5"/>
    <w:rsid w:val="00C76906"/>
    <w:rsid w:val="00C77899"/>
    <w:rsid w:val="00C80D68"/>
    <w:rsid w:val="00C826A4"/>
    <w:rsid w:val="00C843CA"/>
    <w:rsid w:val="00C85D36"/>
    <w:rsid w:val="00C860C8"/>
    <w:rsid w:val="00C866B2"/>
    <w:rsid w:val="00C8674C"/>
    <w:rsid w:val="00C868C9"/>
    <w:rsid w:val="00C9176F"/>
    <w:rsid w:val="00C94AF6"/>
    <w:rsid w:val="00C9576F"/>
    <w:rsid w:val="00C958C2"/>
    <w:rsid w:val="00C95DF2"/>
    <w:rsid w:val="00CA027F"/>
    <w:rsid w:val="00CA0EE4"/>
    <w:rsid w:val="00CA1183"/>
    <w:rsid w:val="00CA18C5"/>
    <w:rsid w:val="00CA36F6"/>
    <w:rsid w:val="00CA3F75"/>
    <w:rsid w:val="00CA4638"/>
    <w:rsid w:val="00CA475C"/>
    <w:rsid w:val="00CB049A"/>
    <w:rsid w:val="00CB09E4"/>
    <w:rsid w:val="00CB1B41"/>
    <w:rsid w:val="00CB1B86"/>
    <w:rsid w:val="00CB392C"/>
    <w:rsid w:val="00CB44A4"/>
    <w:rsid w:val="00CB5492"/>
    <w:rsid w:val="00CB6043"/>
    <w:rsid w:val="00CB66BF"/>
    <w:rsid w:val="00CB7603"/>
    <w:rsid w:val="00CC1021"/>
    <w:rsid w:val="00CC27B5"/>
    <w:rsid w:val="00CC29D9"/>
    <w:rsid w:val="00CC3439"/>
    <w:rsid w:val="00CC431B"/>
    <w:rsid w:val="00CC6B50"/>
    <w:rsid w:val="00CC6BC2"/>
    <w:rsid w:val="00CC7AFE"/>
    <w:rsid w:val="00CD0180"/>
    <w:rsid w:val="00CD124B"/>
    <w:rsid w:val="00CD1700"/>
    <w:rsid w:val="00CD17CA"/>
    <w:rsid w:val="00CD1A37"/>
    <w:rsid w:val="00CD2FF0"/>
    <w:rsid w:val="00CD3093"/>
    <w:rsid w:val="00CD3A38"/>
    <w:rsid w:val="00CD47A7"/>
    <w:rsid w:val="00CD5855"/>
    <w:rsid w:val="00CD67D6"/>
    <w:rsid w:val="00CD68A7"/>
    <w:rsid w:val="00CD6E7D"/>
    <w:rsid w:val="00CE0F83"/>
    <w:rsid w:val="00CE1A80"/>
    <w:rsid w:val="00CE1B28"/>
    <w:rsid w:val="00CE6385"/>
    <w:rsid w:val="00CE7319"/>
    <w:rsid w:val="00CE792A"/>
    <w:rsid w:val="00CE79EB"/>
    <w:rsid w:val="00CF08F6"/>
    <w:rsid w:val="00CF1F36"/>
    <w:rsid w:val="00CF38D9"/>
    <w:rsid w:val="00CF4D5C"/>
    <w:rsid w:val="00CF6184"/>
    <w:rsid w:val="00CF6692"/>
    <w:rsid w:val="00CF6DBF"/>
    <w:rsid w:val="00CF73CF"/>
    <w:rsid w:val="00CF7903"/>
    <w:rsid w:val="00D05257"/>
    <w:rsid w:val="00D065CB"/>
    <w:rsid w:val="00D06860"/>
    <w:rsid w:val="00D068F2"/>
    <w:rsid w:val="00D10F3E"/>
    <w:rsid w:val="00D11681"/>
    <w:rsid w:val="00D1207F"/>
    <w:rsid w:val="00D1346A"/>
    <w:rsid w:val="00D153E5"/>
    <w:rsid w:val="00D1601B"/>
    <w:rsid w:val="00D2162C"/>
    <w:rsid w:val="00D21CED"/>
    <w:rsid w:val="00D22D05"/>
    <w:rsid w:val="00D238FA"/>
    <w:rsid w:val="00D23FF8"/>
    <w:rsid w:val="00D26EBF"/>
    <w:rsid w:val="00D27485"/>
    <w:rsid w:val="00D27D11"/>
    <w:rsid w:val="00D30D9A"/>
    <w:rsid w:val="00D312D7"/>
    <w:rsid w:val="00D315BA"/>
    <w:rsid w:val="00D323DF"/>
    <w:rsid w:val="00D347FB"/>
    <w:rsid w:val="00D36511"/>
    <w:rsid w:val="00D36BE3"/>
    <w:rsid w:val="00D375C6"/>
    <w:rsid w:val="00D37C6A"/>
    <w:rsid w:val="00D40800"/>
    <w:rsid w:val="00D43B0F"/>
    <w:rsid w:val="00D44698"/>
    <w:rsid w:val="00D468C3"/>
    <w:rsid w:val="00D501D2"/>
    <w:rsid w:val="00D50357"/>
    <w:rsid w:val="00D50820"/>
    <w:rsid w:val="00D51DAB"/>
    <w:rsid w:val="00D52C75"/>
    <w:rsid w:val="00D5425D"/>
    <w:rsid w:val="00D54893"/>
    <w:rsid w:val="00D54AE9"/>
    <w:rsid w:val="00D5631A"/>
    <w:rsid w:val="00D5655C"/>
    <w:rsid w:val="00D57C38"/>
    <w:rsid w:val="00D57E4C"/>
    <w:rsid w:val="00D57EDA"/>
    <w:rsid w:val="00D609A4"/>
    <w:rsid w:val="00D6361B"/>
    <w:rsid w:val="00D63CD8"/>
    <w:rsid w:val="00D641BB"/>
    <w:rsid w:val="00D649CB"/>
    <w:rsid w:val="00D677A8"/>
    <w:rsid w:val="00D70A9C"/>
    <w:rsid w:val="00D71A9A"/>
    <w:rsid w:val="00D71C7A"/>
    <w:rsid w:val="00D73F7D"/>
    <w:rsid w:val="00D73FFA"/>
    <w:rsid w:val="00D75A79"/>
    <w:rsid w:val="00D75E02"/>
    <w:rsid w:val="00D75EA0"/>
    <w:rsid w:val="00D760EB"/>
    <w:rsid w:val="00D767BC"/>
    <w:rsid w:val="00D76A58"/>
    <w:rsid w:val="00D77944"/>
    <w:rsid w:val="00D80170"/>
    <w:rsid w:val="00D81ADF"/>
    <w:rsid w:val="00D84101"/>
    <w:rsid w:val="00D846E7"/>
    <w:rsid w:val="00D854B3"/>
    <w:rsid w:val="00D8559F"/>
    <w:rsid w:val="00D8575E"/>
    <w:rsid w:val="00D86166"/>
    <w:rsid w:val="00D87B2F"/>
    <w:rsid w:val="00D87BAB"/>
    <w:rsid w:val="00D9176A"/>
    <w:rsid w:val="00D91D45"/>
    <w:rsid w:val="00D923A5"/>
    <w:rsid w:val="00D92B41"/>
    <w:rsid w:val="00D94483"/>
    <w:rsid w:val="00D94E71"/>
    <w:rsid w:val="00D97452"/>
    <w:rsid w:val="00D9751A"/>
    <w:rsid w:val="00D975A2"/>
    <w:rsid w:val="00D97B71"/>
    <w:rsid w:val="00DA0E9A"/>
    <w:rsid w:val="00DA4A36"/>
    <w:rsid w:val="00DA4B0F"/>
    <w:rsid w:val="00DA4E76"/>
    <w:rsid w:val="00DA55C2"/>
    <w:rsid w:val="00DA57B2"/>
    <w:rsid w:val="00DB0294"/>
    <w:rsid w:val="00DB22D9"/>
    <w:rsid w:val="00DB2B9A"/>
    <w:rsid w:val="00DB2C6E"/>
    <w:rsid w:val="00DB2DCE"/>
    <w:rsid w:val="00DB3306"/>
    <w:rsid w:val="00DB3ADF"/>
    <w:rsid w:val="00DB4087"/>
    <w:rsid w:val="00DB4700"/>
    <w:rsid w:val="00DB7463"/>
    <w:rsid w:val="00DB74FE"/>
    <w:rsid w:val="00DC10FF"/>
    <w:rsid w:val="00DC24A1"/>
    <w:rsid w:val="00DC24DF"/>
    <w:rsid w:val="00DC25E2"/>
    <w:rsid w:val="00DC3316"/>
    <w:rsid w:val="00DC64BC"/>
    <w:rsid w:val="00DC75C2"/>
    <w:rsid w:val="00DD142D"/>
    <w:rsid w:val="00DD1459"/>
    <w:rsid w:val="00DD182B"/>
    <w:rsid w:val="00DD3212"/>
    <w:rsid w:val="00DD3833"/>
    <w:rsid w:val="00DD4152"/>
    <w:rsid w:val="00DD4B9F"/>
    <w:rsid w:val="00DD583E"/>
    <w:rsid w:val="00DD6429"/>
    <w:rsid w:val="00DD6CA5"/>
    <w:rsid w:val="00DD749F"/>
    <w:rsid w:val="00DD77DC"/>
    <w:rsid w:val="00DE024C"/>
    <w:rsid w:val="00DE06B5"/>
    <w:rsid w:val="00DE0B2A"/>
    <w:rsid w:val="00DE12D8"/>
    <w:rsid w:val="00DE2BF6"/>
    <w:rsid w:val="00DE47B3"/>
    <w:rsid w:val="00DE48B3"/>
    <w:rsid w:val="00DE523B"/>
    <w:rsid w:val="00DE5D36"/>
    <w:rsid w:val="00DE6003"/>
    <w:rsid w:val="00DE618D"/>
    <w:rsid w:val="00DE7280"/>
    <w:rsid w:val="00DF2D4E"/>
    <w:rsid w:val="00DF3413"/>
    <w:rsid w:val="00DF3D38"/>
    <w:rsid w:val="00DF40E4"/>
    <w:rsid w:val="00DF4581"/>
    <w:rsid w:val="00DF624C"/>
    <w:rsid w:val="00DF6383"/>
    <w:rsid w:val="00DF7063"/>
    <w:rsid w:val="00E002AC"/>
    <w:rsid w:val="00E021F7"/>
    <w:rsid w:val="00E04997"/>
    <w:rsid w:val="00E05154"/>
    <w:rsid w:val="00E05973"/>
    <w:rsid w:val="00E06F0E"/>
    <w:rsid w:val="00E072C6"/>
    <w:rsid w:val="00E07F7A"/>
    <w:rsid w:val="00E10439"/>
    <w:rsid w:val="00E15752"/>
    <w:rsid w:val="00E15BA2"/>
    <w:rsid w:val="00E16384"/>
    <w:rsid w:val="00E166FB"/>
    <w:rsid w:val="00E17C53"/>
    <w:rsid w:val="00E20108"/>
    <w:rsid w:val="00E20668"/>
    <w:rsid w:val="00E20B48"/>
    <w:rsid w:val="00E21324"/>
    <w:rsid w:val="00E2147D"/>
    <w:rsid w:val="00E21C04"/>
    <w:rsid w:val="00E2366C"/>
    <w:rsid w:val="00E2373C"/>
    <w:rsid w:val="00E25A80"/>
    <w:rsid w:val="00E26064"/>
    <w:rsid w:val="00E26C6C"/>
    <w:rsid w:val="00E27047"/>
    <w:rsid w:val="00E30446"/>
    <w:rsid w:val="00E3049D"/>
    <w:rsid w:val="00E31A2E"/>
    <w:rsid w:val="00E31DDA"/>
    <w:rsid w:val="00E32320"/>
    <w:rsid w:val="00E336E2"/>
    <w:rsid w:val="00E336EC"/>
    <w:rsid w:val="00E33A09"/>
    <w:rsid w:val="00E34499"/>
    <w:rsid w:val="00E36BE7"/>
    <w:rsid w:val="00E408CF"/>
    <w:rsid w:val="00E40BBC"/>
    <w:rsid w:val="00E41702"/>
    <w:rsid w:val="00E4187F"/>
    <w:rsid w:val="00E41C6D"/>
    <w:rsid w:val="00E425B5"/>
    <w:rsid w:val="00E43044"/>
    <w:rsid w:val="00E43B93"/>
    <w:rsid w:val="00E45DB6"/>
    <w:rsid w:val="00E54635"/>
    <w:rsid w:val="00E54692"/>
    <w:rsid w:val="00E55644"/>
    <w:rsid w:val="00E55A81"/>
    <w:rsid w:val="00E56165"/>
    <w:rsid w:val="00E56B47"/>
    <w:rsid w:val="00E56D4D"/>
    <w:rsid w:val="00E5738A"/>
    <w:rsid w:val="00E61565"/>
    <w:rsid w:val="00E646E7"/>
    <w:rsid w:val="00E65944"/>
    <w:rsid w:val="00E661F3"/>
    <w:rsid w:val="00E66A94"/>
    <w:rsid w:val="00E67247"/>
    <w:rsid w:val="00E67C19"/>
    <w:rsid w:val="00E70CBA"/>
    <w:rsid w:val="00E70ED2"/>
    <w:rsid w:val="00E74B6F"/>
    <w:rsid w:val="00E75534"/>
    <w:rsid w:val="00E75688"/>
    <w:rsid w:val="00E75E57"/>
    <w:rsid w:val="00E75FC1"/>
    <w:rsid w:val="00E76291"/>
    <w:rsid w:val="00E779E4"/>
    <w:rsid w:val="00E77F01"/>
    <w:rsid w:val="00E81196"/>
    <w:rsid w:val="00E81910"/>
    <w:rsid w:val="00E82A81"/>
    <w:rsid w:val="00E83BA1"/>
    <w:rsid w:val="00E85064"/>
    <w:rsid w:val="00E8511C"/>
    <w:rsid w:val="00E85D91"/>
    <w:rsid w:val="00E90E9C"/>
    <w:rsid w:val="00E9132B"/>
    <w:rsid w:val="00E929A0"/>
    <w:rsid w:val="00E92AE4"/>
    <w:rsid w:val="00E92FDF"/>
    <w:rsid w:val="00E93468"/>
    <w:rsid w:val="00E943ED"/>
    <w:rsid w:val="00EA2B98"/>
    <w:rsid w:val="00EA30CB"/>
    <w:rsid w:val="00EA33AA"/>
    <w:rsid w:val="00EA3ACC"/>
    <w:rsid w:val="00EA522A"/>
    <w:rsid w:val="00EA5877"/>
    <w:rsid w:val="00EA62AC"/>
    <w:rsid w:val="00EA701E"/>
    <w:rsid w:val="00EB2EC4"/>
    <w:rsid w:val="00EB395C"/>
    <w:rsid w:val="00EB700C"/>
    <w:rsid w:val="00EC01DE"/>
    <w:rsid w:val="00EC0C78"/>
    <w:rsid w:val="00EC0F90"/>
    <w:rsid w:val="00EC0FAA"/>
    <w:rsid w:val="00EC1C27"/>
    <w:rsid w:val="00EC3C0F"/>
    <w:rsid w:val="00EC417C"/>
    <w:rsid w:val="00EC536E"/>
    <w:rsid w:val="00EC6731"/>
    <w:rsid w:val="00EC6939"/>
    <w:rsid w:val="00EC6E0D"/>
    <w:rsid w:val="00ED07C7"/>
    <w:rsid w:val="00ED0F07"/>
    <w:rsid w:val="00ED1BF0"/>
    <w:rsid w:val="00ED3B5D"/>
    <w:rsid w:val="00ED4297"/>
    <w:rsid w:val="00EE0788"/>
    <w:rsid w:val="00EE1EB9"/>
    <w:rsid w:val="00EE3400"/>
    <w:rsid w:val="00EE4865"/>
    <w:rsid w:val="00EE67A5"/>
    <w:rsid w:val="00EE6BBF"/>
    <w:rsid w:val="00EE7653"/>
    <w:rsid w:val="00EF15A3"/>
    <w:rsid w:val="00EF1DE7"/>
    <w:rsid w:val="00EF4761"/>
    <w:rsid w:val="00EF5BFC"/>
    <w:rsid w:val="00EF6A2F"/>
    <w:rsid w:val="00F00DAF"/>
    <w:rsid w:val="00F00E13"/>
    <w:rsid w:val="00F0165C"/>
    <w:rsid w:val="00F017EA"/>
    <w:rsid w:val="00F017F8"/>
    <w:rsid w:val="00F01B9F"/>
    <w:rsid w:val="00F03A60"/>
    <w:rsid w:val="00F03EA0"/>
    <w:rsid w:val="00F04976"/>
    <w:rsid w:val="00F04FF5"/>
    <w:rsid w:val="00F050D1"/>
    <w:rsid w:val="00F06033"/>
    <w:rsid w:val="00F0606F"/>
    <w:rsid w:val="00F0626B"/>
    <w:rsid w:val="00F062D6"/>
    <w:rsid w:val="00F06B63"/>
    <w:rsid w:val="00F11812"/>
    <w:rsid w:val="00F12250"/>
    <w:rsid w:val="00F14232"/>
    <w:rsid w:val="00F1453C"/>
    <w:rsid w:val="00F16673"/>
    <w:rsid w:val="00F16C1A"/>
    <w:rsid w:val="00F20135"/>
    <w:rsid w:val="00F21211"/>
    <w:rsid w:val="00F22019"/>
    <w:rsid w:val="00F23881"/>
    <w:rsid w:val="00F24D8B"/>
    <w:rsid w:val="00F24FF1"/>
    <w:rsid w:val="00F2571E"/>
    <w:rsid w:val="00F25FE7"/>
    <w:rsid w:val="00F313B9"/>
    <w:rsid w:val="00F31A7E"/>
    <w:rsid w:val="00F32186"/>
    <w:rsid w:val="00F322CD"/>
    <w:rsid w:val="00F328B1"/>
    <w:rsid w:val="00F32B74"/>
    <w:rsid w:val="00F32C71"/>
    <w:rsid w:val="00F3314F"/>
    <w:rsid w:val="00F41B94"/>
    <w:rsid w:val="00F42886"/>
    <w:rsid w:val="00F42CE9"/>
    <w:rsid w:val="00F42D66"/>
    <w:rsid w:val="00F43BCB"/>
    <w:rsid w:val="00F43E9D"/>
    <w:rsid w:val="00F45619"/>
    <w:rsid w:val="00F45636"/>
    <w:rsid w:val="00F46687"/>
    <w:rsid w:val="00F46757"/>
    <w:rsid w:val="00F472C5"/>
    <w:rsid w:val="00F47781"/>
    <w:rsid w:val="00F47B49"/>
    <w:rsid w:val="00F47CEF"/>
    <w:rsid w:val="00F50F19"/>
    <w:rsid w:val="00F5183F"/>
    <w:rsid w:val="00F52474"/>
    <w:rsid w:val="00F52B29"/>
    <w:rsid w:val="00F537CB"/>
    <w:rsid w:val="00F53FA6"/>
    <w:rsid w:val="00F54577"/>
    <w:rsid w:val="00F56115"/>
    <w:rsid w:val="00F56B72"/>
    <w:rsid w:val="00F60E62"/>
    <w:rsid w:val="00F617BC"/>
    <w:rsid w:val="00F61834"/>
    <w:rsid w:val="00F62D8B"/>
    <w:rsid w:val="00F6373E"/>
    <w:rsid w:val="00F63D1A"/>
    <w:rsid w:val="00F656A7"/>
    <w:rsid w:val="00F65ADE"/>
    <w:rsid w:val="00F66DF0"/>
    <w:rsid w:val="00F71292"/>
    <w:rsid w:val="00F71CC5"/>
    <w:rsid w:val="00F7485C"/>
    <w:rsid w:val="00F75455"/>
    <w:rsid w:val="00F80042"/>
    <w:rsid w:val="00F834DF"/>
    <w:rsid w:val="00F8428E"/>
    <w:rsid w:val="00F84B56"/>
    <w:rsid w:val="00F84E58"/>
    <w:rsid w:val="00F853B7"/>
    <w:rsid w:val="00F86278"/>
    <w:rsid w:val="00F90C0D"/>
    <w:rsid w:val="00F90E63"/>
    <w:rsid w:val="00F92E2E"/>
    <w:rsid w:val="00F93354"/>
    <w:rsid w:val="00F939A8"/>
    <w:rsid w:val="00F93A3A"/>
    <w:rsid w:val="00F93EA4"/>
    <w:rsid w:val="00F94CB5"/>
    <w:rsid w:val="00F957BF"/>
    <w:rsid w:val="00F95950"/>
    <w:rsid w:val="00F9635F"/>
    <w:rsid w:val="00FA0039"/>
    <w:rsid w:val="00FA291D"/>
    <w:rsid w:val="00FA2968"/>
    <w:rsid w:val="00FA7D21"/>
    <w:rsid w:val="00FB0B35"/>
    <w:rsid w:val="00FB2EED"/>
    <w:rsid w:val="00FB48AD"/>
    <w:rsid w:val="00FB540E"/>
    <w:rsid w:val="00FB5CE6"/>
    <w:rsid w:val="00FC071A"/>
    <w:rsid w:val="00FC0C24"/>
    <w:rsid w:val="00FC1182"/>
    <w:rsid w:val="00FC11B9"/>
    <w:rsid w:val="00FC1E3F"/>
    <w:rsid w:val="00FC36F3"/>
    <w:rsid w:val="00FC37BF"/>
    <w:rsid w:val="00FC37E5"/>
    <w:rsid w:val="00FC3C5E"/>
    <w:rsid w:val="00FC4ED3"/>
    <w:rsid w:val="00FC5493"/>
    <w:rsid w:val="00FC5B65"/>
    <w:rsid w:val="00FC6578"/>
    <w:rsid w:val="00FD047E"/>
    <w:rsid w:val="00FD1C06"/>
    <w:rsid w:val="00FD2254"/>
    <w:rsid w:val="00FD4D1F"/>
    <w:rsid w:val="00FD5F2F"/>
    <w:rsid w:val="00FE2139"/>
    <w:rsid w:val="00FE2F1A"/>
    <w:rsid w:val="00FF04BA"/>
    <w:rsid w:val="00FF04BF"/>
    <w:rsid w:val="00FF0E58"/>
    <w:rsid w:val="00FF15FB"/>
    <w:rsid w:val="00FF2534"/>
    <w:rsid w:val="00FF31D5"/>
    <w:rsid w:val="00FF44AF"/>
    <w:rsid w:val="00FF6DFF"/>
    <w:rsid w:val="00FF7AAF"/>
    <w:rsid w:val="00FF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1F0"/>
  </w:style>
  <w:style w:type="paragraph" w:styleId="1">
    <w:name w:val="heading 1"/>
    <w:basedOn w:val="a"/>
    <w:next w:val="a"/>
    <w:qFormat/>
    <w:rsid w:val="00293FC3"/>
    <w:pPr>
      <w:keepNext/>
      <w:numPr>
        <w:numId w:val="2"/>
      </w:numPr>
      <w:outlineLvl w:val="0"/>
    </w:pPr>
    <w:rPr>
      <w:rFonts w:eastAsia="細明體"/>
      <w:b/>
    </w:rPr>
  </w:style>
  <w:style w:type="paragraph" w:styleId="2">
    <w:name w:val="heading 2"/>
    <w:basedOn w:val="a"/>
    <w:next w:val="a"/>
    <w:qFormat/>
    <w:rsid w:val="00293FC3"/>
    <w:pPr>
      <w:keepNext/>
      <w:numPr>
        <w:ilvl w:val="1"/>
        <w:numId w:val="2"/>
      </w:numPr>
      <w:spacing w:before="120" w:after="120"/>
      <w:outlineLvl w:val="1"/>
    </w:pPr>
    <w:rPr>
      <w:rFonts w:ascii="Arial" w:hAnsi="Arial"/>
      <w:b/>
      <w:sz w:val="24"/>
      <w:lang w:eastAsia="en-US"/>
    </w:rPr>
  </w:style>
  <w:style w:type="paragraph" w:styleId="3">
    <w:name w:val="heading 3"/>
    <w:basedOn w:val="a"/>
    <w:next w:val="a"/>
    <w:qFormat/>
    <w:rsid w:val="00293FC3"/>
    <w:pPr>
      <w:keepNext/>
      <w:numPr>
        <w:ilvl w:val="2"/>
        <w:numId w:val="2"/>
      </w:numPr>
      <w:spacing w:before="120" w:after="120"/>
      <w:outlineLvl w:val="2"/>
    </w:pPr>
    <w:rPr>
      <w:rFonts w:ascii="Arial" w:hAnsi="Arial"/>
      <w:b/>
      <w:sz w:val="22"/>
      <w:lang w:eastAsia="en-US"/>
    </w:rPr>
  </w:style>
  <w:style w:type="paragraph" w:styleId="4">
    <w:name w:val="heading 4"/>
    <w:basedOn w:val="3"/>
    <w:next w:val="a"/>
    <w:qFormat/>
    <w:rsid w:val="00925900"/>
    <w:pPr>
      <w:numPr>
        <w:ilvl w:val="3"/>
      </w:numPr>
      <w:spacing w:after="60"/>
      <w:outlineLvl w:val="3"/>
    </w:pPr>
    <w:rPr>
      <w:b w:val="0"/>
      <w:sz w:val="18"/>
    </w:rPr>
  </w:style>
  <w:style w:type="paragraph" w:styleId="5">
    <w:name w:val="heading 5"/>
    <w:basedOn w:val="a"/>
    <w:next w:val="a"/>
    <w:qFormat/>
    <w:rsid w:val="00293FC3"/>
    <w:pPr>
      <w:numPr>
        <w:ilvl w:val="4"/>
        <w:numId w:val="2"/>
      </w:numPr>
      <w:spacing w:after="60"/>
      <w:outlineLvl w:val="4"/>
    </w:pPr>
    <w:rPr>
      <w:rFonts w:ascii="Arial" w:eastAsia="'宋體" w:hAnsi="Arial"/>
      <w:sz w:val="22"/>
    </w:rPr>
  </w:style>
  <w:style w:type="paragraph" w:styleId="6">
    <w:name w:val="heading 6"/>
    <w:basedOn w:val="a"/>
    <w:next w:val="a"/>
    <w:qFormat/>
    <w:rsid w:val="00293FC3"/>
    <w:pPr>
      <w:spacing w:before="240" w:after="60"/>
      <w:outlineLvl w:val="5"/>
    </w:pPr>
    <w:rPr>
      <w:rFonts w:ascii="Arial" w:hAnsi="Arial"/>
      <w:i/>
      <w:sz w:val="22"/>
      <w:lang w:eastAsia="en-US"/>
    </w:rPr>
  </w:style>
  <w:style w:type="paragraph" w:styleId="7">
    <w:name w:val="heading 7"/>
    <w:basedOn w:val="a"/>
    <w:next w:val="a"/>
    <w:qFormat/>
    <w:rsid w:val="00293FC3"/>
    <w:pPr>
      <w:spacing w:before="240" w:after="60"/>
      <w:outlineLvl w:val="6"/>
    </w:pPr>
    <w:rPr>
      <w:rFonts w:ascii="Arial" w:hAnsi="Arial"/>
      <w:sz w:val="22"/>
      <w:lang w:eastAsia="en-US"/>
    </w:rPr>
  </w:style>
  <w:style w:type="paragraph" w:styleId="8">
    <w:name w:val="heading 8"/>
    <w:basedOn w:val="a"/>
    <w:next w:val="a"/>
    <w:qFormat/>
    <w:rsid w:val="00293FC3"/>
    <w:pPr>
      <w:spacing w:before="240" w:after="60"/>
      <w:outlineLvl w:val="7"/>
    </w:pPr>
    <w:rPr>
      <w:rFonts w:ascii="Arial" w:hAnsi="Arial"/>
      <w:i/>
      <w:sz w:val="22"/>
      <w:lang w:eastAsia="en-US"/>
    </w:rPr>
  </w:style>
  <w:style w:type="paragraph" w:styleId="9">
    <w:name w:val="heading 9"/>
    <w:basedOn w:val="a"/>
    <w:next w:val="a"/>
    <w:qFormat/>
    <w:rsid w:val="00293FC3"/>
    <w:pPr>
      <w:spacing w:before="240" w:after="60"/>
      <w:outlineLvl w:val="8"/>
    </w:pPr>
    <w:rPr>
      <w:rFonts w:ascii="Arial" w:hAnsi="Arial"/>
      <w:i/>
      <w:sz w:val="1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93FC3"/>
    <w:pPr>
      <w:jc w:val="center"/>
    </w:pPr>
    <w:rPr>
      <w:rFonts w:eastAsia="細明體"/>
      <w:b/>
      <w:sz w:val="24"/>
    </w:rPr>
  </w:style>
  <w:style w:type="paragraph" w:styleId="a4">
    <w:name w:val="header"/>
    <w:aliases w:val="Appendix,Square Bullet"/>
    <w:basedOn w:val="a"/>
    <w:rsid w:val="00293FC3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293FC3"/>
    <w:pPr>
      <w:tabs>
        <w:tab w:val="center" w:pos="4320"/>
        <w:tab w:val="right" w:pos="8640"/>
      </w:tabs>
    </w:pPr>
  </w:style>
  <w:style w:type="paragraph" w:styleId="a6">
    <w:name w:val="Subtitle"/>
    <w:basedOn w:val="a"/>
    <w:qFormat/>
    <w:rsid w:val="00293FC3"/>
    <w:rPr>
      <w:rFonts w:eastAsia="細明體"/>
      <w:b/>
    </w:rPr>
  </w:style>
  <w:style w:type="paragraph" w:styleId="a7">
    <w:name w:val="Body Text"/>
    <w:basedOn w:val="a"/>
    <w:rsid w:val="00293FC3"/>
    <w:rPr>
      <w:rFonts w:eastAsia="細明體"/>
      <w:i/>
    </w:rPr>
  </w:style>
  <w:style w:type="paragraph" w:styleId="20">
    <w:name w:val="Body Text 2"/>
    <w:basedOn w:val="a"/>
    <w:rsid w:val="00293FC3"/>
    <w:pPr>
      <w:jc w:val="center"/>
    </w:pPr>
    <w:rPr>
      <w:snapToGrid w:val="0"/>
      <w:color w:val="000000"/>
      <w:sz w:val="16"/>
      <w:lang w:eastAsia="en-US"/>
    </w:rPr>
  </w:style>
  <w:style w:type="paragraph" w:styleId="30">
    <w:name w:val="Body Text 3"/>
    <w:basedOn w:val="a"/>
    <w:rsid w:val="00293FC3"/>
    <w:rPr>
      <w:snapToGrid w:val="0"/>
      <w:color w:val="000000"/>
      <w:sz w:val="14"/>
      <w:lang w:eastAsia="en-US"/>
    </w:rPr>
  </w:style>
  <w:style w:type="paragraph" w:styleId="21">
    <w:name w:val="Body Text Indent 2"/>
    <w:basedOn w:val="a"/>
    <w:rsid w:val="00293FC3"/>
    <w:pPr>
      <w:ind w:left="720"/>
    </w:pPr>
    <w:rPr>
      <w:rFonts w:ascii="Arial" w:hAnsi="Arial"/>
      <w:sz w:val="22"/>
      <w:lang w:eastAsia="en-US"/>
    </w:rPr>
  </w:style>
  <w:style w:type="character" w:styleId="a8">
    <w:name w:val="page number"/>
    <w:basedOn w:val="a0"/>
    <w:rsid w:val="00293FC3"/>
  </w:style>
  <w:style w:type="paragraph" w:styleId="a9">
    <w:name w:val="Body Text Indent"/>
    <w:basedOn w:val="a"/>
    <w:rsid w:val="00293FC3"/>
    <w:pPr>
      <w:ind w:left="360"/>
    </w:pPr>
    <w:rPr>
      <w:rFonts w:eastAsia="細明體"/>
      <w:i/>
    </w:rPr>
  </w:style>
  <w:style w:type="paragraph" w:styleId="31">
    <w:name w:val="Body Text Indent 3"/>
    <w:basedOn w:val="a"/>
    <w:rsid w:val="00293FC3"/>
    <w:pPr>
      <w:ind w:left="360"/>
    </w:pPr>
    <w:rPr>
      <w:rFonts w:eastAsia="細明體"/>
    </w:rPr>
  </w:style>
  <w:style w:type="table" w:styleId="aa">
    <w:name w:val="Table Grid"/>
    <w:basedOn w:val="a1"/>
    <w:rsid w:val="004D10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rsid w:val="0069617A"/>
    <w:pPr>
      <w:spacing w:before="120" w:after="120"/>
    </w:pPr>
    <w:rPr>
      <w:b/>
      <w:bCs/>
      <w:caps/>
    </w:rPr>
  </w:style>
  <w:style w:type="character" w:styleId="ab">
    <w:name w:val="Hyperlink"/>
    <w:uiPriority w:val="99"/>
    <w:rsid w:val="0069617A"/>
    <w:rPr>
      <w:color w:val="0000FF"/>
      <w:u w:val="single"/>
    </w:rPr>
  </w:style>
  <w:style w:type="paragraph" w:styleId="22">
    <w:name w:val="toc 2"/>
    <w:basedOn w:val="a"/>
    <w:next w:val="a"/>
    <w:autoRedefine/>
    <w:uiPriority w:val="39"/>
    <w:rsid w:val="0069617A"/>
    <w:pPr>
      <w:ind w:left="200"/>
    </w:pPr>
    <w:rPr>
      <w:smallCaps/>
    </w:rPr>
  </w:style>
  <w:style w:type="paragraph" w:styleId="32">
    <w:name w:val="toc 3"/>
    <w:basedOn w:val="a"/>
    <w:next w:val="a"/>
    <w:autoRedefine/>
    <w:uiPriority w:val="39"/>
    <w:rsid w:val="0069617A"/>
    <w:pPr>
      <w:ind w:left="400"/>
    </w:pPr>
    <w:rPr>
      <w:i/>
      <w:iCs/>
    </w:rPr>
  </w:style>
  <w:style w:type="paragraph" w:styleId="40">
    <w:name w:val="toc 4"/>
    <w:basedOn w:val="a"/>
    <w:next w:val="a"/>
    <w:autoRedefine/>
    <w:semiHidden/>
    <w:rsid w:val="0069617A"/>
    <w:pPr>
      <w:ind w:left="600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69617A"/>
    <w:pPr>
      <w:ind w:left="80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69617A"/>
    <w:pPr>
      <w:ind w:left="1000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rsid w:val="0069617A"/>
    <w:pPr>
      <w:ind w:left="1200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rsid w:val="0069617A"/>
    <w:pPr>
      <w:ind w:left="1400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69617A"/>
    <w:pPr>
      <w:ind w:left="1600"/>
    </w:pPr>
    <w:rPr>
      <w:sz w:val="18"/>
      <w:szCs w:val="18"/>
    </w:rPr>
  </w:style>
  <w:style w:type="paragraph" w:styleId="ac">
    <w:name w:val="Document Map"/>
    <w:basedOn w:val="a"/>
    <w:semiHidden/>
    <w:rsid w:val="003557C6"/>
    <w:pPr>
      <w:shd w:val="clear" w:color="auto" w:fill="000080"/>
    </w:pPr>
    <w:rPr>
      <w:rFonts w:ascii="Tahoma" w:hAnsi="Tahoma" w:cs="Tahoma"/>
    </w:rPr>
  </w:style>
  <w:style w:type="paragraph" w:customStyle="1" w:styleId="ABLOCKPARA">
    <w:name w:val="A BLOCK PARA"/>
    <w:basedOn w:val="a"/>
    <w:rsid w:val="009E64CE"/>
    <w:rPr>
      <w:rFonts w:ascii="Book Antiqua" w:eastAsia="SimSun" w:hAnsi="Book Antiqua"/>
      <w:sz w:val="22"/>
      <w:szCs w:val="24"/>
      <w:lang w:eastAsia="zh-CN"/>
    </w:rPr>
  </w:style>
  <w:style w:type="paragraph" w:customStyle="1" w:styleId="ad">
    <w:name w:val="字元 字元 字元 字元 字元 字元 字元 字元 字元"/>
    <w:basedOn w:val="a"/>
    <w:rsid w:val="00687C55"/>
    <w:pPr>
      <w:spacing w:after="160" w:line="240" w:lineRule="exact"/>
    </w:pPr>
    <w:rPr>
      <w:rFonts w:ascii="Arial" w:eastAsia="Times New Roman" w:hAnsi="Arial" w:cs="Arial"/>
      <w:lang w:eastAsia="en-US"/>
    </w:rPr>
  </w:style>
  <w:style w:type="numbering" w:customStyle="1" w:styleId="Chunguo">
    <w:name w:val="Chunguo"/>
    <w:rsid w:val="0002249F"/>
    <w:pPr>
      <w:numPr>
        <w:numId w:val="1"/>
      </w:numPr>
    </w:pPr>
  </w:style>
  <w:style w:type="paragraph" w:customStyle="1" w:styleId="TitleText">
    <w:name w:val="Title Text"/>
    <w:basedOn w:val="a"/>
    <w:rsid w:val="005C5824"/>
    <w:rPr>
      <w:rFonts w:ascii="Arial" w:eastAsia="SimSun" w:hAnsi="Arial" w:cs="Arial"/>
      <w:b/>
      <w:sz w:val="24"/>
      <w:lang w:val="en-AU" w:eastAsia="en-US"/>
    </w:rPr>
  </w:style>
  <w:style w:type="paragraph" w:customStyle="1" w:styleId="CharCharCharChar">
    <w:name w:val="Char Char Char Char"/>
    <w:basedOn w:val="a"/>
    <w:rsid w:val="00F84B56"/>
    <w:pPr>
      <w:spacing w:after="160" w:line="240" w:lineRule="exact"/>
    </w:pPr>
    <w:rPr>
      <w:rFonts w:ascii="Verdana" w:eastAsia="SimSun" w:hAnsi="Verdana"/>
      <w:lang w:eastAsia="en-US"/>
    </w:rPr>
  </w:style>
  <w:style w:type="paragraph" w:customStyle="1" w:styleId="TableHeader">
    <w:name w:val="Table Header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TableContent">
    <w:name w:val="Table Content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Subject">
    <w:name w:val="Subject"/>
    <w:basedOn w:val="a"/>
    <w:rsid w:val="00AF2188"/>
    <w:pPr>
      <w:spacing w:before="60" w:after="60"/>
      <w:ind w:left="720" w:right="144"/>
    </w:pPr>
  </w:style>
  <w:style w:type="paragraph" w:customStyle="1" w:styleId="1CharChar">
    <w:name w:val="字元1 字元 字元 字元 字元 字元 字元 字元 字元 Char Char 字元 字元 字元"/>
    <w:basedOn w:val="a"/>
    <w:rsid w:val="00DA55C2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1">
    <w:name w:val="字元1 字元 字元 字元 字元 字元 字元"/>
    <w:basedOn w:val="a"/>
    <w:rsid w:val="00AD7F6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styleId="ae">
    <w:name w:val="Balloon Text"/>
    <w:basedOn w:val="a"/>
    <w:semiHidden/>
    <w:rsid w:val="00CE0F83"/>
    <w:rPr>
      <w:rFonts w:ascii="Tahoma" w:hAnsi="Tahoma" w:cs="Tahoma"/>
      <w:sz w:val="16"/>
      <w:szCs w:val="16"/>
    </w:rPr>
  </w:style>
  <w:style w:type="paragraph" w:customStyle="1" w:styleId="Bullet1">
    <w:name w:val="Bullet1"/>
    <w:basedOn w:val="a"/>
    <w:rsid w:val="00513EF1"/>
    <w:pPr>
      <w:numPr>
        <w:numId w:val="4"/>
      </w:numPr>
    </w:pPr>
    <w:rPr>
      <w:rFonts w:ascii="Arial" w:eastAsia="SimSun" w:hAnsi="Arial"/>
      <w:lang w:val="en-GB" w:eastAsia="en-US"/>
    </w:rPr>
  </w:style>
  <w:style w:type="paragraph" w:customStyle="1" w:styleId="12">
    <w:name w:val="字元1 字元 字元 字元 字元 字元"/>
    <w:basedOn w:val="a"/>
    <w:link w:val="13"/>
    <w:rsid w:val="00331C9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CharChar">
    <w:name w:val="Char Char"/>
    <w:basedOn w:val="a"/>
    <w:rsid w:val="00DD77DC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4">
    <w:name w:val="清單段落1"/>
    <w:basedOn w:val="a"/>
    <w:uiPriority w:val="34"/>
    <w:qFormat/>
    <w:rsid w:val="00F41B94"/>
    <w:pPr>
      <w:widowControl w:val="0"/>
      <w:ind w:leftChars="200" w:left="480"/>
    </w:pPr>
    <w:rPr>
      <w:rFonts w:ascii="Calibri" w:hAnsi="Calibri"/>
      <w:kern w:val="2"/>
      <w:sz w:val="24"/>
      <w:szCs w:val="22"/>
    </w:rPr>
  </w:style>
  <w:style w:type="character" w:customStyle="1" w:styleId="hps">
    <w:name w:val="hps"/>
    <w:basedOn w:val="a0"/>
    <w:rsid w:val="00BC1C2D"/>
  </w:style>
  <w:style w:type="character" w:customStyle="1" w:styleId="13">
    <w:name w:val="字元1 字元 字元 字元 字元 字元 字元"/>
    <w:link w:val="12"/>
    <w:rsid w:val="00F71CC5"/>
    <w:rPr>
      <w:rFonts w:ascii="Arial" w:hAnsi="Arial" w:cs="Arial"/>
      <w:lang w:val="en-US" w:eastAsia="en-US" w:bidi="ar-SA"/>
    </w:rPr>
  </w:style>
  <w:style w:type="paragraph" w:customStyle="1" w:styleId="font6">
    <w:name w:val="font6"/>
    <w:basedOn w:val="a"/>
    <w:rsid w:val="00F71CC5"/>
    <w:pPr>
      <w:spacing w:before="100" w:beforeAutospacing="1" w:after="100" w:afterAutospacing="1"/>
    </w:pPr>
    <w:rPr>
      <w:sz w:val="24"/>
      <w:szCs w:val="24"/>
    </w:rPr>
  </w:style>
  <w:style w:type="paragraph" w:customStyle="1" w:styleId="CodeDate">
    <w:name w:val="Code &amp; Date"/>
    <w:basedOn w:val="a"/>
    <w:rsid w:val="00F71CC5"/>
    <w:pPr>
      <w:widowControl w:val="0"/>
      <w:adjustRightInd w:val="0"/>
      <w:spacing w:line="360" w:lineRule="atLeast"/>
      <w:ind w:left="6379"/>
      <w:textAlignment w:val="baseline"/>
    </w:pPr>
    <w:rPr>
      <w:rFonts w:eastAsia="細明體"/>
      <w:sz w:val="24"/>
    </w:rPr>
  </w:style>
  <w:style w:type="paragraph" w:customStyle="1" w:styleId="TableHeadCentered1">
    <w:name w:val=".TableHeadCentered1"/>
    <w:link w:val="TableHeadCentered1CharChar"/>
    <w:rsid w:val="00AC00DD"/>
    <w:pPr>
      <w:tabs>
        <w:tab w:val="center" w:pos="4320"/>
        <w:tab w:val="right" w:pos="8640"/>
      </w:tabs>
      <w:spacing w:before="120" w:after="120"/>
      <w:jc w:val="center"/>
    </w:pPr>
    <w:rPr>
      <w:rFonts w:ascii="Arial Bold" w:eastAsiaTheme="minorEastAsia" w:hAnsi="Arial Bold"/>
      <w:b/>
      <w:lang w:eastAsia="en-US"/>
    </w:rPr>
  </w:style>
  <w:style w:type="character" w:customStyle="1" w:styleId="TableHeadCentered1CharChar">
    <w:name w:val=".TableHeadCentered1 Char Char"/>
    <w:basedOn w:val="a0"/>
    <w:link w:val="TableHeadCentered1"/>
    <w:rsid w:val="00AC00DD"/>
    <w:rPr>
      <w:rFonts w:ascii="Arial Bold" w:eastAsiaTheme="minorEastAsia" w:hAnsi="Arial Bold"/>
      <w:b/>
      <w:lang w:eastAsia="en-US"/>
    </w:rPr>
  </w:style>
  <w:style w:type="paragraph" w:customStyle="1" w:styleId="TableTextLeft1">
    <w:name w:val=".TableTextLeft1"/>
    <w:link w:val="TableTextLeft1Char"/>
    <w:rsid w:val="00AC00DD"/>
    <w:pPr>
      <w:spacing w:before="120" w:after="120"/>
    </w:pPr>
    <w:rPr>
      <w:rFonts w:ascii="Arial" w:eastAsiaTheme="minorEastAsia" w:hAnsi="Arial" w:cs="Arial"/>
      <w:lang w:eastAsia="en-US"/>
    </w:rPr>
  </w:style>
  <w:style w:type="character" w:customStyle="1" w:styleId="TableTextLeft1Char">
    <w:name w:val=".TableTextLeft1 Char"/>
    <w:basedOn w:val="a0"/>
    <w:link w:val="TableTextLeft1"/>
    <w:rsid w:val="00AC00DD"/>
    <w:rPr>
      <w:rFonts w:ascii="Arial" w:eastAsiaTheme="minorEastAsia" w:hAnsi="Arial" w:cs="Arial"/>
      <w:lang w:eastAsia="en-US"/>
    </w:rPr>
  </w:style>
  <w:style w:type="paragraph" w:styleId="af">
    <w:name w:val="List Paragraph"/>
    <w:basedOn w:val="a"/>
    <w:uiPriority w:val="34"/>
    <w:qFormat/>
    <w:rsid w:val="00AF0524"/>
    <w:pPr>
      <w:ind w:leftChars="200" w:left="480"/>
    </w:pPr>
  </w:style>
  <w:style w:type="character" w:styleId="af0">
    <w:name w:val="annotation reference"/>
    <w:basedOn w:val="a0"/>
    <w:uiPriority w:val="99"/>
    <w:semiHidden/>
    <w:unhideWhenUsed/>
    <w:rsid w:val="009522A8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9522A8"/>
  </w:style>
  <w:style w:type="character" w:customStyle="1" w:styleId="af2">
    <w:name w:val="註解文字 字元"/>
    <w:basedOn w:val="a0"/>
    <w:link w:val="af1"/>
    <w:uiPriority w:val="99"/>
    <w:semiHidden/>
    <w:rsid w:val="009522A8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522A8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9522A8"/>
    <w:rPr>
      <w:b/>
      <w:bCs/>
    </w:rPr>
  </w:style>
  <w:style w:type="paragraph" w:customStyle="1" w:styleId="TTableRow">
    <w:name w:val="T Table Row"/>
    <w:basedOn w:val="a"/>
    <w:rsid w:val="004A12CA"/>
    <w:pPr>
      <w:tabs>
        <w:tab w:val="left" w:pos="5490"/>
        <w:tab w:val="left" w:pos="6840"/>
      </w:tabs>
      <w:spacing w:before="60" w:after="60" w:line="240" w:lineRule="atLeast"/>
    </w:pPr>
    <w:rPr>
      <w:rFonts w:ascii="Arial" w:hAnsi="Arial"/>
      <w:snapToGrid w:val="0"/>
      <w:lang w:eastAsia="en-US"/>
    </w:rPr>
  </w:style>
  <w:style w:type="paragraph" w:customStyle="1" w:styleId="TTableHeading">
    <w:name w:val="T Table Heading"/>
    <w:basedOn w:val="a"/>
    <w:rsid w:val="008E2745"/>
    <w:pPr>
      <w:spacing w:before="60" w:after="60"/>
    </w:pPr>
    <w:rPr>
      <w:rFonts w:ascii="Arial" w:hAnsi="Arial"/>
      <w:b/>
      <w:snapToGrid w:val="0"/>
      <w:lang w:eastAsia="ko-KR"/>
    </w:rPr>
  </w:style>
  <w:style w:type="paragraph" w:styleId="HTML">
    <w:name w:val="HTML Preformatted"/>
    <w:basedOn w:val="a"/>
    <w:link w:val="HTML0"/>
    <w:uiPriority w:val="99"/>
    <w:unhideWhenUsed/>
    <w:rsid w:val="00DE0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HTML 預設格式 字元"/>
    <w:basedOn w:val="a0"/>
    <w:link w:val="HTML"/>
    <w:uiPriority w:val="99"/>
    <w:rsid w:val="00DE0B2A"/>
    <w:rPr>
      <w:rFonts w:ascii="Courier New" w:eastAsia="Times New Roman" w:hAnsi="Courier New" w:cs="Courier New"/>
    </w:rPr>
  </w:style>
  <w:style w:type="character" w:styleId="HTML1">
    <w:name w:val="HTML Code"/>
    <w:basedOn w:val="a0"/>
    <w:uiPriority w:val="99"/>
    <w:semiHidden/>
    <w:unhideWhenUsed/>
    <w:rsid w:val="006530F5"/>
    <w:rPr>
      <w:rFonts w:ascii="Courier New" w:eastAsia="Times New Roman" w:hAnsi="Courier New" w:cs="Courier New"/>
      <w:sz w:val="20"/>
      <w:szCs w:val="20"/>
    </w:rPr>
  </w:style>
  <w:style w:type="character" w:styleId="af5">
    <w:name w:val="Strong"/>
    <w:basedOn w:val="a0"/>
    <w:uiPriority w:val="22"/>
    <w:qFormat/>
    <w:rsid w:val="006530F5"/>
    <w:rPr>
      <w:b/>
      <w:bCs/>
    </w:rPr>
  </w:style>
  <w:style w:type="character" w:customStyle="1" w:styleId="apple-converted-space">
    <w:name w:val="apple-converted-space"/>
    <w:basedOn w:val="a0"/>
    <w:rsid w:val="005526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ocs.oracle.com/javase/6/docs/api/java/lang/String.html?is-external=true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docs.jboss.org/jbpm/v6.4/javadocs/org/kie/api/task/TaskServic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995;&#32113;&#38283;&#30332;&#33287;&#32173;&#35703;\IT%20Management\01%20-%20Action%20Plan\01%20-%20SDLC\20150827\Template\PCALT_TSD_Template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A3361F-2F90-409F-97E2-E9C9AE5D1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PCALT_TSD_Template.dot</Template>
  <TotalTime>9737</TotalTime>
  <Pages>5</Pages>
  <Words>410</Words>
  <Characters>1642</Characters>
  <Application>Microsoft Office Word</Application>
  <DocSecurity>0</DocSecurity>
  <Lines>13</Lines>
  <Paragraphs>4</Paragraphs>
  <ScaleCrop>false</ScaleCrop>
  <Company>PRUDENTIAL ASSURANCE CO. LTD.</Company>
  <LinksUpToDate>false</LinksUpToDate>
  <CharactersWithSpaces>2048</CharactersWithSpaces>
  <SharedDoc>false</SharedDoc>
  <HLinks>
    <vt:vector size="174" baseType="variant">
      <vt:variant>
        <vt:i4>1179697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_Toc411924691</vt:lpwstr>
      </vt:variant>
      <vt:variant>
        <vt:i4>1179697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_Toc411924690</vt:lpwstr>
      </vt:variant>
      <vt:variant>
        <vt:i4>1245233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_Toc411924689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_Toc411924688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_Toc411924687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_Toc411924686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_Toc411924685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_Toc411924684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_Toc411924683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_Toc411924682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_Toc411924681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_Toc411924680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_Toc411924679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_Toc411924678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_Toc411924677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_Toc411924676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_Toc411924675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_Toc411924674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_Toc411924673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_Toc411924672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_Toc411924671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_Toc411924670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_Toc411924669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_Toc411924668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_Toc411924667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_Toc411924666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_Toc411924665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_Toc411924664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_Toc411924663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Spec</dc:title>
  <dc:creator>PruOneDesk User</dc:creator>
  <cp:lastModifiedBy>PruOneDesk User</cp:lastModifiedBy>
  <cp:revision>99</cp:revision>
  <cp:lastPrinted>1900-12-31T16:00:00Z</cp:lastPrinted>
  <dcterms:created xsi:type="dcterms:W3CDTF">2016-10-11T07:05:00Z</dcterms:created>
  <dcterms:modified xsi:type="dcterms:W3CDTF">2016-12-16T02:05:00Z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