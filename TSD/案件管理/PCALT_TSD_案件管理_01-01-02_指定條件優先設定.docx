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C5" w:rsidRPr="003C7D45" w:rsidRDefault="00F71CC5" w:rsidP="00F71CC5">
      <w:pPr>
        <w:ind w:left="720"/>
        <w:jc w:val="center"/>
        <w:rPr>
          <w:rFonts w:cs="Arial"/>
        </w:rPr>
      </w:pP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i/>
          <w:iCs/>
          <w:sz w:val="48"/>
        </w:rPr>
      </w:pPr>
    </w:p>
    <w:p w:rsidR="00F71CC5" w:rsidRPr="00C17518" w:rsidRDefault="00F71CC5" w:rsidP="00F71CC5">
      <w:pPr>
        <w:rPr>
          <w:rFonts w:cs="Arial"/>
          <w:b/>
          <w:bCs/>
          <w:iCs/>
          <w:sz w:val="56"/>
          <w:szCs w:val="56"/>
        </w:rPr>
      </w:pPr>
    </w:p>
    <w:p w:rsidR="00F71CC5" w:rsidRDefault="00F71CC5" w:rsidP="00F71CC5">
      <w:pPr>
        <w:ind w:left="284"/>
        <w:jc w:val="center"/>
        <w:rPr>
          <w:rStyle w:val="13"/>
          <w:b/>
          <w:sz w:val="32"/>
          <w:szCs w:val="32"/>
          <w:lang w:eastAsia="zh-TW"/>
        </w:rPr>
      </w:pPr>
    </w:p>
    <w:p w:rsidR="00F71CC5" w:rsidRDefault="00F71CC5" w:rsidP="00F71CC5">
      <w:pPr>
        <w:ind w:left="284"/>
        <w:jc w:val="center"/>
        <w:rPr>
          <w:rFonts w:cs="Arial"/>
          <w:b/>
          <w:sz w:val="36"/>
        </w:rPr>
      </w:pPr>
      <w:r w:rsidRPr="00F71CC5">
        <w:rPr>
          <w:rStyle w:val="13"/>
          <w:b/>
          <w:sz w:val="32"/>
          <w:szCs w:val="32"/>
        </w:rPr>
        <w:t>Technical Specification</w:t>
      </w:r>
      <w:r w:rsidRPr="00F71CC5">
        <w:rPr>
          <w:rFonts w:cs="Arial"/>
          <w:b/>
          <w:sz w:val="36"/>
          <w:lang w:eastAsia="zh-CN"/>
        </w:rPr>
        <w:t xml:space="preserve"> </w:t>
      </w:r>
    </w:p>
    <w:p w:rsidR="00F71CC5" w:rsidRPr="00F71CC5" w:rsidRDefault="00F71CC5" w:rsidP="00F71CC5">
      <w:pPr>
        <w:ind w:left="284"/>
        <w:jc w:val="center"/>
        <w:rPr>
          <w:rFonts w:cs="Arial"/>
          <w:b/>
          <w:sz w:val="36"/>
        </w:rPr>
      </w:pPr>
    </w:p>
    <w:p w:rsidR="00F71CC5" w:rsidRPr="00607667" w:rsidRDefault="0013232A" w:rsidP="00F71CC5">
      <w:pPr>
        <w:ind w:left="284"/>
        <w:jc w:val="center"/>
        <w:rPr>
          <w:rFonts w:ascii="微軟正黑體" w:eastAsia="微軟正黑體" w:hAnsi="微軟正黑體" w:cs="Arial"/>
          <w:b/>
          <w:bCs/>
          <w:smallCaps/>
          <w:sz w:val="44"/>
        </w:rPr>
      </w:pPr>
      <w:proofErr w:type="spellStart"/>
      <w:r w:rsidRPr="00607667">
        <w:rPr>
          <w:rFonts w:ascii="微軟正黑體" w:eastAsia="微軟正黑體" w:hAnsi="微軟正黑體" w:cs="Arial" w:hint="eastAsia"/>
          <w:sz w:val="36"/>
        </w:rPr>
        <w:t>InW</w:t>
      </w:r>
      <w:proofErr w:type="spellEnd"/>
      <w:r w:rsidRPr="00607667">
        <w:rPr>
          <w:rFonts w:ascii="微軟正黑體" w:eastAsia="微軟正黑體" w:hAnsi="微軟正黑體" w:cs="Arial" w:hint="eastAsia"/>
          <w:sz w:val="36"/>
        </w:rPr>
        <w:t>-</w:t>
      </w:r>
      <w:r w:rsidR="00607667" w:rsidRPr="00607667">
        <w:rPr>
          <w:rFonts w:ascii="微軟正黑體" w:eastAsia="微軟正黑體" w:hAnsi="微軟正黑體" w:cs="Arial" w:hint="eastAsia"/>
          <w:sz w:val="36"/>
        </w:rPr>
        <w:t>案件管理</w:t>
      </w: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C17518" w:rsidRDefault="00BA7A47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  <w:lang w:eastAsia="ko-KR"/>
        </w:rPr>
        <w:pict>
          <v:line id="_x0000_s1071" style="position:absolute;left:0;text-align:left;z-index:251657216" from="4.2pt,14.85pt" to="473.55pt,14.85pt"/>
        </w:pict>
      </w:r>
    </w:p>
    <w:p w:rsidR="00F71CC5" w:rsidRPr="00607667" w:rsidRDefault="00B210DD" w:rsidP="00F71CC5">
      <w:pPr>
        <w:widowControl w:val="0"/>
        <w:autoSpaceDE w:val="0"/>
        <w:autoSpaceDN w:val="0"/>
        <w:adjustRightInd w:val="0"/>
        <w:spacing w:before="120"/>
        <w:jc w:val="center"/>
        <w:rPr>
          <w:rFonts w:ascii="微軟正黑體" w:eastAsia="微軟正黑體" w:hAnsi="微軟正黑體" w:cs="SimSun"/>
          <w:color w:val="000000"/>
          <w:sz w:val="24"/>
          <w:szCs w:val="24"/>
        </w:rPr>
      </w:pPr>
      <w:r>
        <w:rPr>
          <w:rFonts w:ascii="微軟正黑體" w:eastAsia="微軟正黑體" w:hAnsi="微軟正黑體" w:cs="SimSun" w:hint="eastAsia"/>
          <w:color w:val="000000"/>
          <w:sz w:val="24"/>
          <w:szCs w:val="24"/>
        </w:rPr>
        <w:t>指定條件優先</w:t>
      </w:r>
      <w:r w:rsidR="00D82FF9">
        <w:rPr>
          <w:rFonts w:ascii="微軟正黑體" w:eastAsia="微軟正黑體" w:hAnsi="微軟正黑體" w:cs="SimSun" w:hint="eastAsia"/>
          <w:color w:val="000000"/>
          <w:sz w:val="24"/>
          <w:szCs w:val="24"/>
        </w:rPr>
        <w:t>設定</w:t>
      </w:r>
    </w:p>
    <w:p w:rsidR="00F71CC5" w:rsidRPr="009C38D9" w:rsidRDefault="00F71CC5" w:rsidP="00F71CC5">
      <w:pPr>
        <w:ind w:left="284"/>
        <w:jc w:val="center"/>
        <w:rPr>
          <w:rFonts w:ascii="標楷體" w:eastAsia="標楷體" w:hAnsi="標楷體" w:cs="Arial"/>
          <w:b/>
          <w:bCs/>
          <w:sz w:val="24"/>
          <w:szCs w:val="24"/>
        </w:rPr>
      </w:pPr>
    </w:p>
    <w:p w:rsidR="00F71CC5" w:rsidRDefault="00BA7A47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  <w:lang w:eastAsia="ko-KR"/>
        </w:rPr>
        <w:pict>
          <v:line id="_x0000_s1072" style="position:absolute;left:0;text-align:left;z-index:251658240" from="-1.35pt,3.9pt" to="468pt,3.9pt"/>
        </w:pict>
      </w:r>
    </w:p>
    <w:p w:rsidR="00F71CC5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D013FF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</w:rPr>
      </w:pPr>
    </w:p>
    <w:p w:rsidR="00F71CC5" w:rsidRDefault="00F71CC5" w:rsidP="00F71CC5">
      <w:pPr>
        <w:rPr>
          <w:rFonts w:cs="Arial"/>
        </w:rPr>
      </w:pPr>
    </w:p>
    <w:p w:rsidR="00F71CC5" w:rsidRDefault="00F71CC5" w:rsidP="00F71CC5">
      <w:pPr>
        <w:rPr>
          <w:rFonts w:cs="Arial"/>
          <w:szCs w:val="18"/>
        </w:rPr>
      </w:pPr>
    </w:p>
    <w:p w:rsidR="00F71CC5" w:rsidRPr="00D013FF" w:rsidRDefault="00F71CC5" w:rsidP="00F71CC5">
      <w:pPr>
        <w:pStyle w:val="TitleText"/>
        <w:jc w:val="center"/>
        <w:rPr>
          <w:rFonts w:ascii="Times New Roman" w:hAnsi="Times New Roman"/>
          <w:b w:val="0"/>
          <w:sz w:val="32"/>
          <w:lang w:val="it-IT"/>
        </w:rPr>
      </w:pPr>
      <w:r w:rsidRPr="00D013FF">
        <w:rPr>
          <w:rFonts w:ascii="Times New Roman" w:hAnsi="Times New Roman"/>
          <w:b w:val="0"/>
          <w:sz w:val="32"/>
          <w:lang w:val="it-IT"/>
        </w:rPr>
        <w:t>PCA</w:t>
      </w:r>
      <w:r w:rsidRPr="00D013FF">
        <w:rPr>
          <w:rFonts w:ascii="Times New Roman" w:hAnsi="Times New Roman" w:hint="eastAsia"/>
          <w:b w:val="0"/>
          <w:sz w:val="32"/>
          <w:lang w:val="it-IT" w:eastAsia="zh-TW"/>
        </w:rPr>
        <w:t>LT</w:t>
      </w: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ind w:left="284"/>
        <w:jc w:val="center"/>
        <w:rPr>
          <w:rFonts w:cs="Arial"/>
          <w:b/>
          <w:bCs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rPr>
          <w:rFonts w:cs="Arial"/>
          <w:sz w:val="24"/>
          <w:szCs w:val="24"/>
          <w:lang w:val="it-IT"/>
        </w:rPr>
      </w:pPr>
    </w:p>
    <w:p w:rsidR="00F71CC5" w:rsidRPr="00837D2F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  <w:lang w:val="it-IT"/>
        </w:rPr>
      </w:pPr>
    </w:p>
    <w:p w:rsidR="00F71CC5" w:rsidRPr="00ED26FC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Version: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4A7E1C">
        <w:rPr>
          <w:rFonts w:cs="Arial" w:hint="eastAsia"/>
          <w:sz w:val="24"/>
          <w:szCs w:val="24"/>
        </w:rPr>
        <w:t>0</w:t>
      </w:r>
      <w:r w:rsidR="00AC00DD">
        <w:rPr>
          <w:rFonts w:cs="Arial" w:hint="eastAsia"/>
          <w:sz w:val="24"/>
          <w:szCs w:val="24"/>
        </w:rPr>
        <w:t>.</w:t>
      </w:r>
      <w:r w:rsidR="004A7E1C">
        <w:rPr>
          <w:rFonts w:cs="Arial" w:hint="eastAsia"/>
          <w:sz w:val="24"/>
          <w:szCs w:val="24"/>
        </w:rPr>
        <w:t>01</w:t>
      </w:r>
    </w:p>
    <w:p w:rsidR="00F71CC5" w:rsidRPr="00CD1B31" w:rsidRDefault="00F71CC5" w:rsidP="00F71CC5">
      <w:pPr>
        <w:spacing w:line="360" w:lineRule="auto"/>
        <w:ind w:left="360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Creation Date: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 w:hint="eastAsia"/>
          <w:sz w:val="24"/>
          <w:szCs w:val="24"/>
          <w:lang w:eastAsia="zh-CN"/>
        </w:rPr>
        <w:t>20</w:t>
      </w:r>
      <w:r>
        <w:rPr>
          <w:rFonts w:cs="Arial" w:hint="eastAsia"/>
          <w:sz w:val="24"/>
          <w:szCs w:val="24"/>
        </w:rPr>
        <w:t>1</w:t>
      </w:r>
      <w:r w:rsidR="00D82FF9">
        <w:rPr>
          <w:rFonts w:cs="Arial" w:hint="eastAsia"/>
          <w:sz w:val="24"/>
          <w:szCs w:val="24"/>
        </w:rPr>
        <w:t>7</w:t>
      </w:r>
      <w:r>
        <w:rPr>
          <w:rFonts w:cs="Arial" w:hint="eastAsia"/>
          <w:sz w:val="24"/>
          <w:szCs w:val="24"/>
          <w:lang w:eastAsia="zh-CN"/>
        </w:rPr>
        <w:t>/</w:t>
      </w:r>
      <w:r w:rsidR="00D82FF9">
        <w:rPr>
          <w:rFonts w:cs="Arial" w:hint="eastAsia"/>
          <w:sz w:val="24"/>
          <w:szCs w:val="24"/>
        </w:rPr>
        <w:t>02</w:t>
      </w:r>
      <w:r>
        <w:rPr>
          <w:rFonts w:cs="Arial"/>
          <w:sz w:val="24"/>
          <w:szCs w:val="24"/>
        </w:rPr>
        <w:t>/</w:t>
      </w:r>
      <w:r w:rsidR="00D82FF9">
        <w:rPr>
          <w:rFonts w:cs="Arial" w:hint="eastAsia"/>
          <w:sz w:val="24"/>
          <w:szCs w:val="24"/>
        </w:rPr>
        <w:t>15</w:t>
      </w:r>
    </w:p>
    <w:p w:rsidR="00F71CC5" w:rsidRPr="00BA01B0" w:rsidRDefault="00F71CC5" w:rsidP="00F71CC5">
      <w:pPr>
        <w:ind w:left="2880" w:firstLine="720"/>
        <w:rPr>
          <w:rFonts w:cs="Arial"/>
          <w:szCs w:val="18"/>
        </w:rPr>
      </w:pPr>
      <w:r w:rsidRPr="006C22F0">
        <w:rPr>
          <w:rFonts w:cs="Arial"/>
          <w:sz w:val="24"/>
          <w:szCs w:val="24"/>
        </w:rPr>
        <w:t>Last Updated:</w:t>
      </w:r>
      <w:r w:rsidRPr="006C22F0">
        <w:rPr>
          <w:rFonts w:cs="Arial"/>
          <w:sz w:val="24"/>
          <w:szCs w:val="24"/>
        </w:rPr>
        <w:tab/>
      </w:r>
      <w:r w:rsidRPr="006C22F0">
        <w:rPr>
          <w:rFonts w:cs="Arial"/>
          <w:sz w:val="24"/>
          <w:szCs w:val="24"/>
        </w:rPr>
        <w:tab/>
      </w:r>
      <w:r w:rsidRPr="009A64AA">
        <w:rPr>
          <w:rFonts w:cs="Arial"/>
          <w:sz w:val="24"/>
          <w:szCs w:val="24"/>
          <w:lang w:eastAsia="zh-CN"/>
        </w:rPr>
        <w:t>20</w:t>
      </w:r>
      <w:r w:rsidRPr="009A64AA">
        <w:rPr>
          <w:rFonts w:cs="Arial"/>
          <w:sz w:val="24"/>
          <w:szCs w:val="24"/>
        </w:rPr>
        <w:t>1</w:t>
      </w:r>
      <w:r w:rsidR="00D82FF9">
        <w:rPr>
          <w:rFonts w:cs="Arial" w:hint="eastAsia"/>
          <w:sz w:val="24"/>
          <w:szCs w:val="24"/>
        </w:rPr>
        <w:t>7</w:t>
      </w:r>
      <w:r w:rsidRPr="009A64AA">
        <w:rPr>
          <w:rFonts w:cs="Arial"/>
          <w:sz w:val="24"/>
          <w:szCs w:val="24"/>
          <w:lang w:eastAsia="zh-CN"/>
        </w:rPr>
        <w:t>/</w:t>
      </w:r>
      <w:r w:rsidR="00D82FF9">
        <w:rPr>
          <w:rFonts w:cs="Arial" w:hint="eastAsia"/>
          <w:sz w:val="24"/>
          <w:szCs w:val="24"/>
        </w:rPr>
        <w:t>0</w:t>
      </w:r>
      <w:r w:rsidR="00864F1B">
        <w:rPr>
          <w:rFonts w:cs="Arial" w:hint="eastAsia"/>
          <w:sz w:val="24"/>
          <w:szCs w:val="24"/>
        </w:rPr>
        <w:t>3</w:t>
      </w:r>
      <w:r w:rsidRPr="009A64AA">
        <w:rPr>
          <w:rFonts w:cs="Arial"/>
          <w:sz w:val="24"/>
          <w:szCs w:val="24"/>
        </w:rPr>
        <w:t>/</w:t>
      </w:r>
      <w:r w:rsidR="00864F1B">
        <w:rPr>
          <w:rFonts w:cs="Arial" w:hint="eastAsia"/>
          <w:sz w:val="24"/>
          <w:szCs w:val="24"/>
        </w:rPr>
        <w:t>07</w:t>
      </w:r>
    </w:p>
    <w:p w:rsidR="00D767BC" w:rsidRDefault="005C5824" w:rsidP="00F71CC5">
      <w:pPr>
        <w:rPr>
          <w:rFonts w:cs="Arial"/>
        </w:rPr>
      </w:pPr>
      <w:r>
        <w:rPr>
          <w:b/>
          <w:szCs w:val="22"/>
        </w:rPr>
        <w:br w:type="page"/>
      </w:r>
    </w:p>
    <w:p w:rsidR="00F71CC5" w:rsidRDefault="00F71CC5" w:rsidP="00F71CC5">
      <w:pPr>
        <w:autoSpaceDE w:val="0"/>
        <w:autoSpaceDN w:val="0"/>
        <w:adjustRightInd w:val="0"/>
        <w:rPr>
          <w:rFonts w:cs="Arial"/>
        </w:rPr>
      </w:pPr>
    </w:p>
    <w:p w:rsidR="00F71CC5" w:rsidRPr="003F7045" w:rsidRDefault="00F71CC5" w:rsidP="00F71CC5">
      <w:pPr>
        <w:spacing w:before="60" w:after="60" w:line="360" w:lineRule="auto"/>
        <w:jc w:val="center"/>
        <w:rPr>
          <w:bCs/>
        </w:rPr>
      </w:pPr>
      <w:r w:rsidRPr="00F206ED">
        <w:rPr>
          <w:rFonts w:hint="eastAsia"/>
          <w:sz w:val="32"/>
          <w:szCs w:val="32"/>
        </w:rPr>
        <w:t>版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次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紀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錄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總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表</w:t>
      </w:r>
      <w:r w:rsidRPr="003F7045">
        <w:rPr>
          <w:sz w:val="40"/>
        </w:rPr>
        <w:t xml:space="preserve"> </w:t>
      </w:r>
      <w:r w:rsidRPr="00734657">
        <w:rPr>
          <w:rFonts w:hint="eastAsia"/>
          <w:highlight w:val="yellow"/>
        </w:rPr>
        <w:t>（</w:t>
      </w:r>
      <w:r w:rsidRPr="00734657">
        <w:rPr>
          <w:rFonts w:hint="eastAsia"/>
          <w:highlight w:val="yellow"/>
        </w:rPr>
        <w:t>2012</w:t>
      </w:r>
      <w:r w:rsidRPr="00734657">
        <w:rPr>
          <w:rFonts w:hint="eastAsia"/>
          <w:highlight w:val="yellow"/>
        </w:rPr>
        <w:t>年</w:t>
      </w:r>
      <w:r>
        <w:rPr>
          <w:rFonts w:hint="eastAsia"/>
          <w:highlight w:val="yellow"/>
        </w:rPr>
        <w:t>X</w:t>
      </w:r>
      <w:r w:rsidRPr="00734657">
        <w:rPr>
          <w:rFonts w:hint="eastAsia"/>
          <w:highlight w:val="yellow"/>
        </w:rPr>
        <w:t>月起）</w:t>
      </w:r>
    </w:p>
    <w:tbl>
      <w:tblPr>
        <w:tblW w:w="9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6"/>
        <w:gridCol w:w="1642"/>
        <w:gridCol w:w="1440"/>
        <w:gridCol w:w="5220"/>
      </w:tblGrid>
      <w:tr w:rsidR="00F71CC5" w:rsidRPr="003F7045">
        <w:tc>
          <w:tcPr>
            <w:tcW w:w="1446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版次</w:t>
            </w:r>
          </w:p>
        </w:tc>
        <w:tc>
          <w:tcPr>
            <w:tcW w:w="1642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SR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修訂日期</w:t>
            </w:r>
          </w:p>
        </w:tc>
        <w:tc>
          <w:tcPr>
            <w:tcW w:w="144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修改人員</w:t>
            </w:r>
          </w:p>
        </w:tc>
        <w:tc>
          <w:tcPr>
            <w:tcW w:w="522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制定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修訂重點說明</w:t>
            </w:r>
          </w:p>
        </w:tc>
      </w:tr>
      <w:tr w:rsidR="00F71CC5" w:rsidRPr="003F7045">
        <w:trPr>
          <w:trHeight w:val="1069"/>
        </w:trPr>
        <w:tc>
          <w:tcPr>
            <w:tcW w:w="1446" w:type="dxa"/>
          </w:tcPr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  <w:r w:rsidRPr="00734657">
              <w:rPr>
                <w:rFonts w:eastAsia="新細明體" w:hint="eastAsia"/>
                <w:bCs/>
                <w:color w:val="C0C0C0"/>
              </w:rPr>
              <w:t>V</w:t>
            </w:r>
            <w:r>
              <w:rPr>
                <w:rFonts w:eastAsia="新細明體" w:hint="eastAsia"/>
                <w:bCs/>
                <w:color w:val="C0C0C0"/>
              </w:rPr>
              <w:t>0</w:t>
            </w:r>
            <w:r w:rsidRPr="00734657">
              <w:rPr>
                <w:rFonts w:eastAsia="新細明體"/>
                <w:bCs/>
                <w:color w:val="C0C0C0"/>
              </w:rPr>
              <w:t>.0</w:t>
            </w:r>
            <w:r>
              <w:rPr>
                <w:rFonts w:eastAsia="新細明體" w:hint="eastAsia"/>
                <w:bCs/>
                <w:color w:val="C0C0C0"/>
              </w:rPr>
              <w:t>1</w:t>
            </w:r>
          </w:p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/>
                <w:bCs/>
                <w:color w:val="C0C0C0"/>
              </w:rPr>
            </w:pPr>
          </w:p>
        </w:tc>
        <w:tc>
          <w:tcPr>
            <w:tcW w:w="1642" w:type="dxa"/>
          </w:tcPr>
          <w:p w:rsidR="00F71CC5" w:rsidRPr="00734657" w:rsidRDefault="00D82FF9" w:rsidP="00864F1B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2017/0</w:t>
            </w:r>
            <w:r w:rsidR="00864F1B">
              <w:rPr>
                <w:rFonts w:hint="eastAsia"/>
                <w:color w:val="C0C0C0"/>
              </w:rPr>
              <w:t>3</w:t>
            </w:r>
            <w:r w:rsidR="00607667">
              <w:rPr>
                <w:rFonts w:hint="eastAsia"/>
                <w:color w:val="C0C0C0"/>
              </w:rPr>
              <w:t>/</w:t>
            </w:r>
            <w:r w:rsidR="00864F1B">
              <w:rPr>
                <w:rFonts w:hint="eastAsia"/>
                <w:color w:val="C0C0C0"/>
              </w:rPr>
              <w:t>07</w:t>
            </w:r>
          </w:p>
        </w:tc>
        <w:tc>
          <w:tcPr>
            <w:tcW w:w="1440" w:type="dxa"/>
          </w:tcPr>
          <w:p w:rsidR="00F71CC5" w:rsidRPr="00734657" w:rsidRDefault="00607667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proofErr w:type="spellStart"/>
            <w:r>
              <w:rPr>
                <w:rFonts w:hint="eastAsia"/>
                <w:color w:val="C0C0C0"/>
              </w:rPr>
              <w:t>Maggy</w:t>
            </w:r>
            <w:proofErr w:type="spellEnd"/>
            <w:r>
              <w:rPr>
                <w:rFonts w:hint="eastAsia"/>
                <w:color w:val="C0C0C0"/>
              </w:rPr>
              <w:t xml:space="preserve"> Tsou</w:t>
            </w:r>
          </w:p>
        </w:tc>
        <w:tc>
          <w:tcPr>
            <w:tcW w:w="5220" w:type="dxa"/>
          </w:tcPr>
          <w:p w:rsidR="00F71CC5" w:rsidRPr="00F51292" w:rsidRDefault="00D82FF9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Initial Version</w:t>
            </w:r>
          </w:p>
        </w:tc>
      </w:tr>
      <w:tr w:rsidR="00B73D03" w:rsidRPr="003F7045">
        <w:trPr>
          <w:trHeight w:val="887"/>
        </w:trPr>
        <w:tc>
          <w:tcPr>
            <w:tcW w:w="1446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  <w:tr w:rsidR="00B73D03" w:rsidRPr="003F7045">
        <w:trPr>
          <w:trHeight w:val="1282"/>
        </w:trPr>
        <w:tc>
          <w:tcPr>
            <w:tcW w:w="1446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</w:tbl>
    <w:p w:rsidR="00F71CC5" w:rsidRDefault="00F71CC5" w:rsidP="00F71CC5">
      <w:pPr>
        <w:pStyle w:val="font6"/>
        <w:widowControl w:val="0"/>
        <w:spacing w:before="60" w:beforeAutospacing="0" w:after="60" w:afterAutospacing="0" w:line="360" w:lineRule="auto"/>
        <w:jc w:val="both"/>
        <w:rPr>
          <w:kern w:val="2"/>
        </w:rPr>
      </w:pPr>
    </w:p>
    <w:p w:rsidR="0069617A" w:rsidRPr="009522A8" w:rsidRDefault="00D767BC" w:rsidP="005C5824">
      <w:pPr>
        <w:jc w:val="center"/>
        <w:rPr>
          <w:rFonts w:asciiTheme="majorHAnsi" w:hAnsiTheme="majorHAnsi"/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  <w:r w:rsidR="0069617A" w:rsidRPr="009522A8">
        <w:rPr>
          <w:rFonts w:asciiTheme="majorHAnsi" w:hAnsiTheme="majorHAnsi"/>
          <w:b/>
          <w:sz w:val="22"/>
          <w:szCs w:val="22"/>
        </w:rPr>
        <w:lastRenderedPageBreak/>
        <w:t>TABLE OF CONTENTS</w:t>
      </w:r>
    </w:p>
    <w:p w:rsidR="0069617A" w:rsidRPr="009522A8" w:rsidRDefault="0069617A" w:rsidP="0002249F">
      <w:pPr>
        <w:rPr>
          <w:rFonts w:asciiTheme="majorHAnsi" w:hAnsiTheme="majorHAnsi"/>
        </w:rPr>
      </w:pPr>
    </w:p>
    <w:p w:rsidR="00864F1B" w:rsidRDefault="0001527F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9522A8">
        <w:rPr>
          <w:rFonts w:asciiTheme="majorHAnsi" w:hAnsiTheme="majorHAnsi"/>
        </w:rPr>
        <w:fldChar w:fldCharType="begin"/>
      </w:r>
      <w:r w:rsidR="00B73D03" w:rsidRPr="009522A8">
        <w:rPr>
          <w:rFonts w:asciiTheme="majorHAnsi" w:hAnsiTheme="majorHAnsi"/>
        </w:rPr>
        <w:instrText xml:space="preserve"> TOC \o "1-3" \h \z \u </w:instrText>
      </w:r>
      <w:r w:rsidRPr="009522A8">
        <w:rPr>
          <w:rFonts w:asciiTheme="majorHAnsi" w:hAnsiTheme="majorHAnsi"/>
        </w:rPr>
        <w:fldChar w:fldCharType="separate"/>
      </w:r>
      <w:hyperlink w:anchor="_Toc476667525" w:history="1">
        <w:r w:rsidR="00864F1B" w:rsidRPr="00144604">
          <w:rPr>
            <w:rStyle w:val="ab"/>
            <w:rFonts w:ascii="Arial" w:hAnsi="Arial"/>
            <w:noProof/>
          </w:rPr>
          <w:t>1</w:t>
        </w:r>
        <w:r w:rsidR="00864F1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64F1B" w:rsidRPr="00144604">
          <w:rPr>
            <w:rStyle w:val="ab"/>
            <w:rFonts w:ascii="Arial" w:hAnsi="Arial"/>
            <w:noProof/>
          </w:rPr>
          <w:t>Introduction</w:t>
        </w:r>
        <w:r w:rsidR="00864F1B">
          <w:rPr>
            <w:noProof/>
            <w:webHidden/>
          </w:rPr>
          <w:tab/>
        </w:r>
        <w:r w:rsidR="00864F1B">
          <w:rPr>
            <w:noProof/>
            <w:webHidden/>
          </w:rPr>
          <w:fldChar w:fldCharType="begin"/>
        </w:r>
        <w:r w:rsidR="00864F1B">
          <w:rPr>
            <w:noProof/>
            <w:webHidden/>
          </w:rPr>
          <w:instrText xml:space="preserve"> PAGEREF _Toc476667525 \h </w:instrText>
        </w:r>
        <w:r w:rsidR="00864F1B">
          <w:rPr>
            <w:noProof/>
            <w:webHidden/>
          </w:rPr>
        </w:r>
        <w:r w:rsidR="00864F1B">
          <w:rPr>
            <w:noProof/>
            <w:webHidden/>
          </w:rPr>
          <w:fldChar w:fldCharType="separate"/>
        </w:r>
        <w:r w:rsidR="00864F1B">
          <w:rPr>
            <w:noProof/>
            <w:webHidden/>
          </w:rPr>
          <w:t>1</w:t>
        </w:r>
        <w:r w:rsidR="00864F1B">
          <w:rPr>
            <w:noProof/>
            <w:webHidden/>
          </w:rPr>
          <w:fldChar w:fldCharType="end"/>
        </w:r>
      </w:hyperlink>
    </w:p>
    <w:p w:rsidR="00864F1B" w:rsidRDefault="00864F1B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667526" w:history="1">
        <w:r w:rsidRPr="00144604">
          <w:rPr>
            <w:rStyle w:val="ab"/>
            <w:rFonts w:ascii="Arial" w:hAnsi="Arial"/>
            <w:noProof/>
            <w:lang w:eastAsia="zh-CN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44604">
          <w:rPr>
            <w:rStyle w:val="ab"/>
            <w:rFonts w:ascii="Arial" w:hAnsi="Arial"/>
            <w:noProof/>
          </w:rPr>
          <w:t>UI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_Toc476667526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64F1B" w:rsidRDefault="00864F1B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667527" w:history="1">
        <w:r w:rsidRPr="00144604">
          <w:rPr>
            <w:rStyle w:val="ab"/>
            <w:rFonts w:ascii="Arial" w:hAnsi="Arial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44604">
          <w:rPr>
            <w:rStyle w:val="ab"/>
            <w:rFonts w:ascii="Arial" w:hAnsi="Arial"/>
            <w:noProof/>
          </w:rPr>
          <w:t>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_Toc476667527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64F1B" w:rsidRDefault="00864F1B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667528" w:history="1">
        <w:r w:rsidRPr="00144604">
          <w:rPr>
            <w:rStyle w:val="ab"/>
            <w:rFonts w:ascii="Arial" w:hAnsi="Arial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44604">
          <w:rPr>
            <w:rStyle w:val="ab"/>
            <w:rFonts w:ascii="Arial" w:hAnsi="Arial"/>
            <w:noProof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_Toc476667528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64F1B" w:rsidRDefault="00864F1B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667529" w:history="1">
        <w:r w:rsidRPr="00144604">
          <w:rPr>
            <w:rStyle w:val="ab"/>
            <w:rFonts w:ascii="Arial" w:hAnsi="Arial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44604">
          <w:rPr>
            <w:rStyle w:val="ab"/>
            <w:rFonts w:ascii="Arial" w:hAnsi="Arial"/>
            <w:noProof/>
          </w:rPr>
          <w:t>Table Relation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_Toc476667529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64F1B" w:rsidRDefault="00864F1B">
      <w:pPr>
        <w:pStyle w:val="10"/>
        <w:tabs>
          <w:tab w:val="left" w:pos="6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667530" w:history="1">
        <w:r w:rsidRPr="00144604">
          <w:rPr>
            <w:rStyle w:val="ab"/>
            <w:rFonts w:asciiTheme="majorHAnsi" w:eastAsia="微軟正黑體" w:hAnsi="微軟正黑體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44604">
          <w:rPr>
            <w:rStyle w:val="ab"/>
            <w:rFonts w:asciiTheme="majorHAnsi" w:eastAsia="微軟正黑體" w:hAnsi="微軟正黑體" w:hint="eastAsia"/>
            <w:noProof/>
          </w:rPr>
          <w:t>初始化載入：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_Toc476667530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64F1B" w:rsidRDefault="00864F1B">
      <w:pPr>
        <w:pStyle w:val="10"/>
        <w:tabs>
          <w:tab w:val="left" w:pos="6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667531" w:history="1">
        <w:r w:rsidRPr="00144604">
          <w:rPr>
            <w:rStyle w:val="ab"/>
            <w:rFonts w:asciiTheme="majorHAnsi" w:eastAsia="微軟正黑體" w:hAnsi="微軟正黑體"/>
            <w:noProof/>
          </w:rPr>
          <w:t>5.2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44604">
          <w:rPr>
            <w:rStyle w:val="ab"/>
            <w:rFonts w:asciiTheme="majorHAnsi" w:eastAsia="微軟正黑體" w:hAnsi="微軟正黑體" w:hint="eastAsia"/>
            <w:noProof/>
          </w:rPr>
          <w:t>查詢：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_Toc476667531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64F1B" w:rsidRDefault="00864F1B">
      <w:pPr>
        <w:pStyle w:val="10"/>
        <w:tabs>
          <w:tab w:val="left" w:pos="6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667532" w:history="1">
        <w:r w:rsidRPr="00144604">
          <w:rPr>
            <w:rStyle w:val="ab"/>
            <w:rFonts w:asciiTheme="majorHAnsi" w:eastAsia="微軟正黑體" w:hAnsi="微軟正黑體"/>
            <w:noProof/>
          </w:rPr>
          <w:t>5.3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44604">
          <w:rPr>
            <w:rStyle w:val="ab"/>
            <w:rFonts w:asciiTheme="majorHAnsi" w:eastAsia="微軟正黑體" w:hAnsi="微軟正黑體" w:hint="eastAsia"/>
            <w:noProof/>
          </w:rPr>
          <w:t>新增初始化載入：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_Toc476667532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64F1B" w:rsidRDefault="00864F1B">
      <w:pPr>
        <w:pStyle w:val="10"/>
        <w:tabs>
          <w:tab w:val="left" w:pos="6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667533" w:history="1">
        <w:r w:rsidRPr="00144604">
          <w:rPr>
            <w:rStyle w:val="ab"/>
            <w:rFonts w:asciiTheme="majorHAnsi" w:eastAsia="微軟正黑體" w:hAnsi="微軟正黑體"/>
            <w:noProof/>
          </w:rPr>
          <w:t>5.4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44604">
          <w:rPr>
            <w:rStyle w:val="ab"/>
            <w:rFonts w:asciiTheme="majorHAnsi" w:eastAsia="微軟正黑體" w:hAnsi="微軟正黑體" w:hint="eastAsia"/>
            <w:noProof/>
          </w:rPr>
          <w:t>新增：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_Toc476667533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64F1B" w:rsidRDefault="00864F1B">
      <w:pPr>
        <w:pStyle w:val="10"/>
        <w:tabs>
          <w:tab w:val="left" w:pos="6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667534" w:history="1">
        <w:r w:rsidRPr="00144604">
          <w:rPr>
            <w:rStyle w:val="ab"/>
            <w:rFonts w:asciiTheme="majorHAnsi" w:eastAsia="微軟正黑體" w:hAnsi="微軟正黑體"/>
            <w:noProof/>
          </w:rPr>
          <w:t>5.5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44604">
          <w:rPr>
            <w:rStyle w:val="ab"/>
            <w:rFonts w:asciiTheme="majorHAnsi" w:eastAsia="微軟正黑體" w:hAnsi="微軟正黑體" w:hint="eastAsia"/>
            <w:noProof/>
          </w:rPr>
          <w:t>修改：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_Toc476667534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4F1B" w:rsidRDefault="00864F1B">
      <w:pPr>
        <w:pStyle w:val="10"/>
        <w:tabs>
          <w:tab w:val="left" w:pos="6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667535" w:history="1">
        <w:r w:rsidRPr="00144604">
          <w:rPr>
            <w:rStyle w:val="ab"/>
            <w:rFonts w:asciiTheme="majorHAnsi" w:eastAsia="微軟正黑體" w:hAnsi="微軟正黑體"/>
            <w:noProof/>
          </w:rPr>
          <w:t>5.6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44604">
          <w:rPr>
            <w:rStyle w:val="ab"/>
            <w:rFonts w:asciiTheme="majorHAnsi" w:eastAsia="微軟正黑體" w:hAnsi="微軟正黑體" w:hint="eastAsia"/>
            <w:noProof/>
          </w:rPr>
          <w:t>刪除：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_Toc476667535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4F1B" w:rsidRDefault="00864F1B">
      <w:pPr>
        <w:pStyle w:val="10"/>
        <w:tabs>
          <w:tab w:val="left" w:pos="6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667536" w:history="1">
        <w:r w:rsidRPr="00144604">
          <w:rPr>
            <w:rStyle w:val="ab"/>
            <w:rFonts w:asciiTheme="majorHAnsi" w:eastAsia="微軟正黑體" w:hAnsi="微軟正黑體"/>
            <w:noProof/>
          </w:rPr>
          <w:t>5.7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44604">
          <w:rPr>
            <w:rStyle w:val="ab"/>
            <w:rFonts w:asciiTheme="majorHAnsi" w:eastAsia="微軟正黑體" w:hAnsi="微軟正黑體" w:hint="eastAsia"/>
            <w:noProof/>
          </w:rPr>
          <w:t>啟用：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_Toc476667536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4F1B" w:rsidRDefault="00864F1B">
      <w:pPr>
        <w:pStyle w:val="10"/>
        <w:tabs>
          <w:tab w:val="left" w:pos="6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667537" w:history="1">
        <w:r w:rsidRPr="00144604">
          <w:rPr>
            <w:rStyle w:val="ab"/>
            <w:rFonts w:asciiTheme="majorHAnsi" w:eastAsia="微軟正黑體" w:hAnsi="微軟正黑體"/>
            <w:noProof/>
          </w:rPr>
          <w:t>5.8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44604">
          <w:rPr>
            <w:rStyle w:val="ab"/>
            <w:rFonts w:asciiTheme="majorHAnsi" w:eastAsia="微軟正黑體" w:hAnsi="微軟正黑體" w:hint="eastAsia"/>
            <w:noProof/>
          </w:rPr>
          <w:t>關閉：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4F1B" w:rsidRDefault="00864F1B">
      <w:pPr>
        <w:pStyle w:val="10"/>
        <w:tabs>
          <w:tab w:val="left" w:pos="6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667538" w:history="1">
        <w:r w:rsidRPr="00144604">
          <w:rPr>
            <w:rStyle w:val="ab"/>
            <w:rFonts w:asciiTheme="majorHAnsi" w:eastAsia="微軟正黑體" w:hAnsi="微軟正黑體"/>
            <w:noProof/>
          </w:rPr>
          <w:t>5.9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44604">
          <w:rPr>
            <w:rStyle w:val="ab"/>
            <w:rFonts w:asciiTheme="majorHAnsi" w:eastAsia="微軟正黑體" w:hAnsi="微軟正黑體" w:hint="eastAsia"/>
            <w:noProof/>
          </w:rPr>
          <w:t>產出</w:t>
        </w:r>
        <w:r w:rsidRPr="00144604">
          <w:rPr>
            <w:rStyle w:val="ab"/>
            <w:rFonts w:asciiTheme="majorHAnsi" w:eastAsia="微軟正黑體" w:hAnsi="微軟正黑體"/>
            <w:noProof/>
          </w:rPr>
          <w:t>EXCEL</w:t>
        </w:r>
        <w:r w:rsidRPr="00144604">
          <w:rPr>
            <w:rStyle w:val="ab"/>
            <w:rFonts w:asciiTheme="majorHAnsi" w:eastAsia="微軟正黑體" w:hAnsi="微軟正黑體" w:hint="eastAsia"/>
            <w:noProof/>
          </w:rPr>
          <w:t>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4F1B" w:rsidRDefault="00864F1B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667539" w:history="1">
        <w:r w:rsidRPr="00144604">
          <w:rPr>
            <w:rStyle w:val="ab"/>
            <w:rFonts w:ascii="Arial" w:hAnsi="Arial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44604">
          <w:rPr>
            <w:rStyle w:val="ab"/>
            <w:rFonts w:ascii="Arial" w:hAnsi="Arial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_Toc476667539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10F1" w:rsidRPr="0002249F" w:rsidRDefault="0001527F" w:rsidP="0002249F">
      <w:r w:rsidRPr="009522A8">
        <w:rPr>
          <w:rFonts w:asciiTheme="majorHAnsi" w:hAnsiTheme="majorHAnsi"/>
        </w:rPr>
        <w:fldChar w:fldCharType="end"/>
      </w:r>
    </w:p>
    <w:p w:rsidR="0069617A" w:rsidRPr="0002249F" w:rsidRDefault="0069617A" w:rsidP="0002249F">
      <w:pPr>
        <w:sectPr w:rsidR="0069617A" w:rsidRPr="0002249F" w:rsidSect="00CD67D6">
          <w:headerReference w:type="default" r:id="rId9"/>
          <w:footerReference w:type="default" r:id="rId10"/>
          <w:pgSz w:w="11909" w:h="16834" w:code="9"/>
          <w:pgMar w:top="1440" w:right="1701" w:bottom="1440" w:left="1134" w:header="720" w:footer="720" w:gutter="0"/>
          <w:cols w:space="720"/>
          <w:titlePg/>
          <w:docGrid w:linePitch="272"/>
        </w:sectPr>
      </w:pPr>
    </w:p>
    <w:p w:rsidR="00627121" w:rsidRDefault="00627121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0" w:name="_Toc132017650"/>
      <w:bookmarkStart w:id="1" w:name="_Toc136858939"/>
      <w:bookmarkStart w:id="2" w:name="_Toc223336988"/>
      <w:bookmarkStart w:id="3" w:name="_Toc476667525"/>
      <w:r w:rsidRPr="00CD67D6">
        <w:rPr>
          <w:rFonts w:ascii="Arial" w:hAnsi="Arial"/>
          <w:bCs/>
          <w:sz w:val="28"/>
        </w:rPr>
        <w:lastRenderedPageBreak/>
        <w:t>Introduction</w:t>
      </w:r>
      <w:bookmarkEnd w:id="0"/>
      <w:bookmarkEnd w:id="1"/>
      <w:bookmarkEnd w:id="2"/>
      <w:bookmarkEnd w:id="3"/>
    </w:p>
    <w:p w:rsidR="009522A8" w:rsidRPr="00A534E8" w:rsidRDefault="009522A8" w:rsidP="0075541B">
      <w:pPr>
        <w:ind w:leftChars="360" w:left="728" w:hanging="8"/>
        <w:rPr>
          <w:rFonts w:asciiTheme="majorHAnsi" w:eastAsia="微軟正黑體" w:hAnsi="微軟正黑體"/>
        </w:rPr>
      </w:pPr>
    </w:p>
    <w:p w:rsidR="0075541B" w:rsidRPr="00A534E8" w:rsidRDefault="009522A8" w:rsidP="00A534E8">
      <w:pPr>
        <w:ind w:leftChars="360" w:left="728" w:hanging="8"/>
        <w:rPr>
          <w:rFonts w:asciiTheme="majorHAnsi" w:eastAsia="微軟正黑體" w:hAnsi="微軟正黑體"/>
        </w:rPr>
      </w:pPr>
      <w:r w:rsidRPr="00A534E8">
        <w:rPr>
          <w:rFonts w:asciiTheme="majorHAnsi" w:eastAsia="微軟正黑體" w:hAnsi="微軟正黑體"/>
        </w:rPr>
        <w:t>【</w:t>
      </w:r>
      <w:r w:rsidR="00B210DD">
        <w:rPr>
          <w:rFonts w:asciiTheme="majorHAnsi" w:eastAsia="微軟正黑體" w:hAnsi="微軟正黑體" w:hint="eastAsia"/>
        </w:rPr>
        <w:t>指定條件優先</w:t>
      </w:r>
      <w:r w:rsidR="00D82FF9">
        <w:rPr>
          <w:rFonts w:asciiTheme="majorHAnsi" w:eastAsia="微軟正黑體" w:hAnsi="微軟正黑體" w:hint="eastAsia"/>
        </w:rPr>
        <w:t>設定</w:t>
      </w:r>
      <w:r w:rsidRPr="00A534E8">
        <w:rPr>
          <w:rFonts w:asciiTheme="majorHAnsi" w:eastAsia="微軟正黑體" w:hAnsi="微軟正黑體"/>
        </w:rPr>
        <w:t>】請參考案件管理</w:t>
      </w:r>
      <w:r w:rsidRPr="00A534E8">
        <w:rPr>
          <w:rFonts w:asciiTheme="majorHAnsi" w:eastAsia="微軟正黑體" w:hAnsi="微軟正黑體"/>
        </w:rPr>
        <w:t>_BR-01-0</w:t>
      </w:r>
      <w:r w:rsidR="00D82FF9">
        <w:rPr>
          <w:rFonts w:asciiTheme="majorHAnsi" w:eastAsia="微軟正黑體" w:hAnsi="微軟正黑體" w:hint="eastAsia"/>
        </w:rPr>
        <w:t>1</w:t>
      </w:r>
      <w:r w:rsidRPr="00A534E8">
        <w:rPr>
          <w:rFonts w:asciiTheme="majorHAnsi" w:eastAsia="微軟正黑體" w:hAnsi="微軟正黑體"/>
        </w:rPr>
        <w:t>之</w:t>
      </w:r>
      <w:r w:rsidRPr="00A534E8">
        <w:rPr>
          <w:rFonts w:asciiTheme="majorHAnsi" w:eastAsia="微軟正黑體" w:hAnsi="微軟正黑體"/>
        </w:rPr>
        <w:t>FR-01-0</w:t>
      </w:r>
      <w:r w:rsidR="00D82FF9">
        <w:rPr>
          <w:rFonts w:asciiTheme="majorHAnsi" w:eastAsia="微軟正黑體" w:hAnsi="微軟正黑體" w:hint="eastAsia"/>
        </w:rPr>
        <w:t>1</w:t>
      </w:r>
      <w:r w:rsidR="00D82FF9">
        <w:rPr>
          <w:rFonts w:asciiTheme="majorHAnsi" w:eastAsia="微軟正黑體" w:hAnsi="微軟正黑體"/>
        </w:rPr>
        <w:t>-0</w:t>
      </w:r>
      <w:r w:rsidR="00B210DD">
        <w:rPr>
          <w:rFonts w:asciiTheme="majorHAnsi" w:eastAsia="微軟正黑體" w:hAnsi="微軟正黑體" w:hint="eastAsia"/>
        </w:rPr>
        <w:t>2</w:t>
      </w:r>
    </w:p>
    <w:p w:rsidR="00251E2C" w:rsidRPr="00A534E8" w:rsidRDefault="00251E2C" w:rsidP="00251E2C">
      <w:pPr>
        <w:ind w:leftChars="360" w:left="728" w:hanging="8"/>
        <w:rPr>
          <w:rFonts w:asciiTheme="majorHAnsi" w:eastAsia="微軟正黑體" w:hAnsi="微軟正黑體"/>
        </w:rPr>
      </w:pPr>
    </w:p>
    <w:p w:rsidR="00627121" w:rsidRPr="00CD67D6" w:rsidRDefault="0013232A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  <w:lang w:eastAsia="zh-CN"/>
        </w:rPr>
      </w:pPr>
      <w:bookmarkStart w:id="4" w:name="_Toc476667526"/>
      <w:r>
        <w:rPr>
          <w:rFonts w:ascii="Arial" w:hAnsi="Arial"/>
          <w:bCs/>
          <w:sz w:val="28"/>
        </w:rPr>
        <w:t>UI Flow</w:t>
      </w:r>
      <w:bookmarkEnd w:id="4"/>
    </w:p>
    <w:p w:rsidR="0013232A" w:rsidRPr="00A534E8" w:rsidRDefault="0013232A" w:rsidP="001901C3">
      <w:pPr>
        <w:ind w:leftChars="360" w:left="728" w:hanging="8"/>
        <w:rPr>
          <w:rFonts w:asciiTheme="majorHAnsi" w:eastAsia="微軟正黑體" w:hAnsiTheme="majorHAnsi"/>
        </w:rPr>
      </w:pPr>
    </w:p>
    <w:p w:rsidR="004022CC" w:rsidRPr="00A534E8" w:rsidRDefault="00B9775B" w:rsidP="001901C3">
      <w:pPr>
        <w:ind w:leftChars="360" w:left="728" w:hanging="8"/>
        <w:rPr>
          <w:rFonts w:asciiTheme="majorHAnsi" w:eastAsia="微軟正黑體" w:hAnsiTheme="majorHAnsi"/>
        </w:rPr>
      </w:pPr>
      <w:r w:rsidRPr="00A534E8">
        <w:rPr>
          <w:rFonts w:asciiTheme="majorHAnsi" w:eastAsia="微軟正黑體" w:hAnsi="微軟正黑體"/>
        </w:rPr>
        <w:t>參考</w:t>
      </w:r>
      <w:r w:rsidR="0013232A" w:rsidRPr="00A534E8">
        <w:rPr>
          <w:rFonts w:asciiTheme="majorHAnsi" w:eastAsia="微軟正黑體" w:hAnsi="微軟正黑體"/>
        </w:rPr>
        <w:t>【基本維護】的</w:t>
      </w:r>
      <w:r w:rsidR="0013232A" w:rsidRPr="00A534E8">
        <w:rPr>
          <w:rFonts w:asciiTheme="majorHAnsi" w:eastAsia="微軟正黑體" w:hAnsiTheme="majorHAnsi"/>
        </w:rPr>
        <w:t>UI Flow</w:t>
      </w:r>
      <w:r w:rsidRPr="00A534E8">
        <w:rPr>
          <w:rFonts w:asciiTheme="majorHAnsi" w:eastAsia="微軟正黑體" w:hAnsi="微軟正黑體"/>
        </w:rPr>
        <w:t>。</w:t>
      </w:r>
    </w:p>
    <w:p w:rsidR="00AF0524" w:rsidRPr="00A534E8" w:rsidRDefault="00AF0524" w:rsidP="001901C3">
      <w:pPr>
        <w:ind w:leftChars="360" w:left="728" w:hanging="8"/>
        <w:rPr>
          <w:rFonts w:asciiTheme="majorHAnsi" w:eastAsia="微軟正黑體" w:hAnsiTheme="majorHAnsi"/>
        </w:rPr>
      </w:pPr>
      <w:bookmarkStart w:id="5" w:name="_Toc223336997"/>
    </w:p>
    <w:p w:rsidR="00A67D4E" w:rsidRDefault="00A67D4E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6" w:name="_Toc476667527"/>
      <w:bookmarkEnd w:id="5"/>
      <w:r>
        <w:rPr>
          <w:rFonts w:ascii="Arial" w:hAnsi="Arial" w:hint="eastAsia"/>
          <w:bCs/>
          <w:sz w:val="28"/>
        </w:rPr>
        <w:t>ERD</w:t>
      </w:r>
      <w:bookmarkEnd w:id="6"/>
    </w:p>
    <w:p w:rsidR="009522A8" w:rsidRPr="00A534E8" w:rsidRDefault="009522A8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A67D4E" w:rsidRPr="00A534E8" w:rsidRDefault="009522A8" w:rsidP="001901C3">
      <w:pPr>
        <w:ind w:leftChars="360" w:left="728" w:hanging="8"/>
        <w:rPr>
          <w:rFonts w:asciiTheme="majorHAnsi" w:eastAsia="微軟正黑體" w:hAnsi="微軟正黑體"/>
        </w:rPr>
      </w:pPr>
      <w:r w:rsidRPr="00A534E8">
        <w:rPr>
          <w:rFonts w:asciiTheme="majorHAnsi" w:eastAsia="微軟正黑體" w:hAnsi="微軟正黑體" w:hint="eastAsia"/>
        </w:rPr>
        <w:t>請</w:t>
      </w:r>
      <w:r w:rsidR="004E1820" w:rsidRPr="00A534E8">
        <w:rPr>
          <w:rFonts w:asciiTheme="majorHAnsi" w:eastAsia="微軟正黑體" w:hAnsi="微軟正黑體" w:hint="eastAsia"/>
        </w:rPr>
        <w:t>參考</w:t>
      </w:r>
      <w:r w:rsidRPr="00A534E8">
        <w:rPr>
          <w:rFonts w:asciiTheme="majorHAnsi" w:eastAsia="微軟正黑體" w:hAnsi="微軟正黑體" w:hint="eastAsia"/>
        </w:rPr>
        <w:t>案件管理</w:t>
      </w:r>
      <w:r w:rsidR="004E1820" w:rsidRPr="00A534E8">
        <w:rPr>
          <w:rFonts w:asciiTheme="majorHAnsi" w:eastAsia="微軟正黑體" w:hAnsi="微軟正黑體" w:hint="eastAsia"/>
        </w:rPr>
        <w:t>_TSD</w:t>
      </w:r>
      <w:r w:rsidR="004E1820" w:rsidRPr="00A534E8">
        <w:rPr>
          <w:rFonts w:asciiTheme="majorHAnsi" w:eastAsia="微軟正黑體" w:hAnsi="微軟正黑體" w:hint="eastAsia"/>
        </w:rPr>
        <w:t>母文件</w:t>
      </w:r>
    </w:p>
    <w:p w:rsidR="00A67D4E" w:rsidRPr="00A534E8" w:rsidRDefault="00A67D4E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02249F" w:rsidRPr="00CD67D6" w:rsidRDefault="0013232A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7" w:name="_Toc476667528"/>
      <w:r>
        <w:rPr>
          <w:rFonts w:ascii="Arial" w:hAnsi="Arial"/>
          <w:bCs/>
          <w:sz w:val="28"/>
        </w:rPr>
        <w:t>Sequence Diagram</w:t>
      </w:r>
      <w:bookmarkEnd w:id="7"/>
    </w:p>
    <w:p w:rsidR="00B9775B" w:rsidRPr="00A534E8" w:rsidRDefault="00B9775B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F90C0D" w:rsidRPr="00A534E8" w:rsidRDefault="009522A8" w:rsidP="001901C3">
      <w:pPr>
        <w:ind w:leftChars="360" w:left="728" w:hanging="8"/>
        <w:rPr>
          <w:rFonts w:asciiTheme="majorHAnsi" w:eastAsia="微軟正黑體" w:hAnsi="微軟正黑體"/>
        </w:rPr>
      </w:pPr>
      <w:proofErr w:type="spellStart"/>
      <w:r w:rsidRPr="00A534E8">
        <w:rPr>
          <w:rFonts w:asciiTheme="majorHAnsi" w:eastAsia="微軟正黑體" w:hAnsi="微軟正黑體" w:hint="eastAsia"/>
        </w:rPr>
        <w:t>read</w:t>
      </w:r>
      <w:r w:rsidR="00B210DD">
        <w:rPr>
          <w:rFonts w:asciiTheme="majorHAnsi" w:eastAsia="微軟正黑體" w:hAnsi="微軟正黑體" w:hint="eastAsia"/>
        </w:rPr>
        <w:t>CaseCondition</w:t>
      </w:r>
      <w:r w:rsidR="004F76AF">
        <w:rPr>
          <w:rFonts w:asciiTheme="majorHAnsi" w:eastAsia="微軟正黑體" w:hAnsi="微軟正黑體" w:hint="eastAsia"/>
        </w:rPr>
        <w:t>Priority</w:t>
      </w:r>
      <w:r w:rsidR="003D5ED5" w:rsidRPr="00A534E8">
        <w:rPr>
          <w:rFonts w:asciiTheme="majorHAnsi" w:eastAsia="微軟正黑體" w:hAnsi="微軟正黑體"/>
        </w:rPr>
        <w:t>.xhtml</w:t>
      </w:r>
      <w:proofErr w:type="spellEnd"/>
    </w:p>
    <w:p w:rsidR="003D5ED5" w:rsidRPr="00A534E8" w:rsidRDefault="003D5ED5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13232A" w:rsidRPr="00A534E8" w:rsidRDefault="0013232A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13232A" w:rsidRPr="00CD67D6" w:rsidRDefault="0013232A" w:rsidP="002B1D64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8" w:name="_Toc476667529"/>
      <w:r>
        <w:rPr>
          <w:rFonts w:ascii="Arial" w:hAnsi="Arial"/>
          <w:bCs/>
          <w:sz w:val="28"/>
        </w:rPr>
        <w:t>Table Relation</w:t>
      </w:r>
      <w:bookmarkEnd w:id="8"/>
    </w:p>
    <w:p w:rsidR="00DE5D36" w:rsidRDefault="00DE5D36" w:rsidP="00E31A2E">
      <w:pPr>
        <w:ind w:leftChars="360" w:left="728" w:hanging="8"/>
        <w:rPr>
          <w:rFonts w:asciiTheme="majorHAnsi" w:eastAsia="微軟正黑體" w:hAnsi="微軟正黑體"/>
        </w:rPr>
      </w:pPr>
    </w:p>
    <w:p w:rsidR="00E408CF" w:rsidRPr="002B1D64" w:rsidRDefault="00E408CF" w:rsidP="002B1D64">
      <w:pPr>
        <w:pStyle w:val="1"/>
        <w:numPr>
          <w:ilvl w:val="1"/>
          <w:numId w:val="5"/>
        </w:numPr>
        <w:rPr>
          <w:rFonts w:asciiTheme="majorHAnsi" w:eastAsia="微軟正黑體" w:hAnsi="微軟正黑體"/>
        </w:rPr>
      </w:pPr>
      <w:bookmarkStart w:id="9" w:name="_Toc476667530"/>
      <w:r w:rsidRPr="002B1D64">
        <w:rPr>
          <w:rFonts w:asciiTheme="majorHAnsi" w:eastAsia="微軟正黑體" w:hAnsi="微軟正黑體" w:hint="eastAsia"/>
        </w:rPr>
        <w:t>初始化載入：</w:t>
      </w:r>
      <w:bookmarkEnd w:id="9"/>
    </w:p>
    <w:p w:rsidR="00DE5D36" w:rsidRDefault="00DE5D36" w:rsidP="00E31A2E">
      <w:pPr>
        <w:ind w:leftChars="360" w:left="728" w:hanging="8"/>
        <w:rPr>
          <w:rFonts w:asciiTheme="majorHAnsi" w:eastAsia="微軟正黑體" w:hAnsi="微軟正黑體"/>
        </w:rPr>
      </w:pPr>
    </w:p>
    <w:p w:rsidR="00F04976" w:rsidRDefault="00BB1BD1" w:rsidP="00F04976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  <w:bdr w:val="single" w:sz="4" w:space="0" w:color="auto"/>
        </w:rPr>
        <w:t>案件池</w:t>
      </w:r>
      <w:r w:rsidR="00DE5D36">
        <w:rPr>
          <w:rFonts w:asciiTheme="majorHAnsi" w:eastAsia="微軟正黑體" w:hAnsi="微軟正黑體" w:hint="eastAsia"/>
        </w:rPr>
        <w:t>下拉選單</w:t>
      </w:r>
    </w:p>
    <w:p w:rsidR="00690F7C" w:rsidRDefault="00690F7C" w:rsidP="00690F7C">
      <w:pPr>
        <w:ind w:leftChars="360" w:left="728" w:hanging="8"/>
        <w:rPr>
          <w:rFonts w:asciiTheme="majorHAnsi" w:eastAsia="微軟正黑體" w:hAnsi="微軟正黑體"/>
          <w:sz w:val="18"/>
        </w:rPr>
      </w:pPr>
      <w:r>
        <w:rPr>
          <w:rFonts w:asciiTheme="majorHAnsi" w:eastAsia="微軟正黑體" w:hAnsi="微軟正黑體" w:hint="eastAsia"/>
          <w:sz w:val="18"/>
        </w:rPr>
        <w:t>取得案件池清單：</w:t>
      </w:r>
    </w:p>
    <w:p w:rsidR="00690F7C" w:rsidRDefault="00690F7C" w:rsidP="00690F7C">
      <w:pPr>
        <w:ind w:leftChars="360" w:left="728" w:hanging="8"/>
        <w:rPr>
          <w:rFonts w:asciiTheme="majorHAnsi" w:eastAsia="微軟正黑體" w:hAnsi="微軟正黑體"/>
          <w:sz w:val="18"/>
        </w:rPr>
      </w:pPr>
      <w:r>
        <w:rPr>
          <w:rFonts w:asciiTheme="majorHAnsi" w:eastAsia="微軟正黑體" w:hAnsi="微軟正黑體" w:hint="eastAsia"/>
          <w:sz w:val="18"/>
        </w:rPr>
        <w:t>資料來源：</w:t>
      </w:r>
      <w:proofErr w:type="spellStart"/>
      <w:r>
        <w:rPr>
          <w:rFonts w:asciiTheme="majorHAnsi" w:eastAsia="微軟正黑體" w:hAnsi="微軟正黑體" w:hint="eastAsia"/>
          <w:sz w:val="18"/>
        </w:rPr>
        <w:t>CasePoolEnum</w:t>
      </w:r>
      <w:proofErr w:type="spellEnd"/>
      <w:r>
        <w:rPr>
          <w:rFonts w:asciiTheme="majorHAnsi" w:eastAsia="微軟正黑體" w:hAnsi="微軟正黑體" w:hint="eastAsia"/>
          <w:sz w:val="18"/>
        </w:rPr>
        <w:t xml:space="preserve"> /</w:t>
      </w:r>
      <w:r w:rsidRPr="005B04B4">
        <w:rPr>
          <w:rFonts w:asciiTheme="majorHAnsi" w:eastAsia="微軟正黑體" w:hAnsi="微軟正黑體" w:hint="eastAsia"/>
          <w:color w:val="FF0000"/>
          <w:sz w:val="18"/>
        </w:rPr>
        <w:t>於頁面上直接定義下列選項：</w:t>
      </w:r>
    </w:p>
    <w:p w:rsidR="00690F7C" w:rsidRDefault="00690F7C" w:rsidP="00690F7C">
      <w:pPr>
        <w:ind w:leftChars="360" w:left="720" w:firstLine="720"/>
        <w:rPr>
          <w:rFonts w:asciiTheme="majorHAnsi" w:eastAsia="微軟正黑體" w:hAnsi="微軟正黑體"/>
          <w:sz w:val="18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1559"/>
        <w:gridCol w:w="2977"/>
      </w:tblGrid>
      <w:tr w:rsidR="00690F7C" w:rsidTr="000242DF">
        <w:tc>
          <w:tcPr>
            <w:tcW w:w="1373" w:type="dxa"/>
            <w:shd w:val="clear" w:color="auto" w:fill="E5DFEC" w:themeFill="accent4" w:themeFillTint="33"/>
          </w:tcPr>
          <w:p w:rsidR="00690F7C" w:rsidRDefault="00690F7C" w:rsidP="003B3FB5">
            <w:pPr>
              <w:rPr>
                <w:rFonts w:asciiTheme="majorHAnsi" w:eastAsia="微軟正黑體" w:hAnsi="微軟正黑體"/>
                <w:sz w:val="18"/>
              </w:rPr>
            </w:pPr>
            <w:r>
              <w:rPr>
                <w:rFonts w:asciiTheme="majorHAnsi" w:eastAsia="微軟正黑體" w:hAnsi="微軟正黑體" w:hint="eastAsia"/>
                <w:sz w:val="18"/>
              </w:rPr>
              <w:t>Name</w:t>
            </w:r>
          </w:p>
        </w:tc>
        <w:tc>
          <w:tcPr>
            <w:tcW w:w="1559" w:type="dxa"/>
            <w:shd w:val="clear" w:color="auto" w:fill="E5DFEC" w:themeFill="accent4" w:themeFillTint="33"/>
          </w:tcPr>
          <w:p w:rsidR="00690F7C" w:rsidRDefault="00690F7C" w:rsidP="003B3FB5">
            <w:pPr>
              <w:rPr>
                <w:rFonts w:asciiTheme="majorHAnsi" w:eastAsia="微軟正黑體" w:hAnsi="微軟正黑體"/>
                <w:sz w:val="18"/>
              </w:rPr>
            </w:pPr>
            <w:r>
              <w:rPr>
                <w:rFonts w:asciiTheme="majorHAnsi" w:eastAsia="微軟正黑體" w:hAnsi="微軟正黑體"/>
                <w:sz w:val="18"/>
              </w:rPr>
              <w:t>C</w:t>
            </w:r>
            <w:r>
              <w:rPr>
                <w:rFonts w:asciiTheme="majorHAnsi" w:eastAsia="微軟正黑體" w:hAnsi="微軟正黑體" w:hint="eastAsia"/>
                <w:sz w:val="18"/>
              </w:rPr>
              <w:t>ode</w:t>
            </w:r>
          </w:p>
        </w:tc>
        <w:tc>
          <w:tcPr>
            <w:tcW w:w="2977" w:type="dxa"/>
            <w:shd w:val="clear" w:color="auto" w:fill="E5DFEC" w:themeFill="accent4" w:themeFillTint="33"/>
          </w:tcPr>
          <w:p w:rsidR="00690F7C" w:rsidRDefault="00690F7C" w:rsidP="003B3FB5">
            <w:pPr>
              <w:rPr>
                <w:rFonts w:asciiTheme="majorHAnsi" w:eastAsia="微軟正黑體" w:hAnsi="微軟正黑體"/>
                <w:sz w:val="18"/>
              </w:rPr>
            </w:pPr>
            <w:proofErr w:type="spellStart"/>
            <w:r>
              <w:rPr>
                <w:rFonts w:asciiTheme="majorHAnsi" w:eastAsia="微軟正黑體" w:hAnsi="微軟正黑體" w:hint="eastAsia"/>
                <w:sz w:val="18"/>
              </w:rPr>
              <w:t>Desc</w:t>
            </w:r>
            <w:proofErr w:type="spellEnd"/>
          </w:p>
        </w:tc>
      </w:tr>
      <w:tr w:rsidR="00690F7C" w:rsidTr="000242DF">
        <w:tc>
          <w:tcPr>
            <w:tcW w:w="1373" w:type="dxa"/>
          </w:tcPr>
          <w:p w:rsidR="00690F7C" w:rsidRPr="00482537" w:rsidRDefault="00690F7C" w:rsidP="003B3FB5">
            <w:pPr>
              <w:rPr>
                <w:rFonts w:asciiTheme="majorHAnsi" w:eastAsia="微軟正黑體" w:hAnsi="微軟正黑體"/>
                <w:sz w:val="18"/>
              </w:rPr>
            </w:pPr>
            <w:r>
              <w:rPr>
                <w:rFonts w:asciiTheme="majorHAnsi" w:eastAsia="微軟正黑體" w:hAnsi="微軟正黑體" w:hint="eastAsia"/>
                <w:sz w:val="18"/>
              </w:rPr>
              <w:t>CREATE</w:t>
            </w:r>
          </w:p>
        </w:tc>
        <w:tc>
          <w:tcPr>
            <w:tcW w:w="1559" w:type="dxa"/>
          </w:tcPr>
          <w:p w:rsidR="00690F7C" w:rsidRDefault="00690F7C" w:rsidP="003B3FB5">
            <w:pPr>
              <w:rPr>
                <w:rFonts w:asciiTheme="majorHAnsi" w:eastAsia="微軟正黑體" w:hAnsi="微軟正黑體"/>
                <w:sz w:val="18"/>
              </w:rPr>
            </w:pPr>
            <w:r>
              <w:rPr>
                <w:rFonts w:asciiTheme="majorHAnsi" w:eastAsia="微軟正黑體" w:hAnsi="微軟正黑體" w:hint="eastAsia"/>
                <w:sz w:val="18"/>
              </w:rPr>
              <w:t>C</w:t>
            </w:r>
          </w:p>
        </w:tc>
        <w:tc>
          <w:tcPr>
            <w:tcW w:w="2977" w:type="dxa"/>
          </w:tcPr>
          <w:p w:rsidR="00690F7C" w:rsidRDefault="00690F7C" w:rsidP="003B3FB5">
            <w:pPr>
              <w:rPr>
                <w:rFonts w:asciiTheme="majorHAnsi" w:eastAsia="微軟正黑體" w:hAnsi="微軟正黑體"/>
                <w:sz w:val="18"/>
              </w:rPr>
            </w:pPr>
            <w:r>
              <w:rPr>
                <w:rFonts w:asciiTheme="majorHAnsi" w:eastAsia="微軟正黑體" w:hAnsi="微軟正黑體" w:hint="eastAsia"/>
                <w:sz w:val="18"/>
              </w:rPr>
              <w:t>建檔</w:t>
            </w:r>
            <w:r>
              <w:rPr>
                <w:rFonts w:asciiTheme="majorHAnsi" w:eastAsia="微軟正黑體" w:hAnsi="微軟正黑體" w:hint="eastAsia"/>
                <w:sz w:val="18"/>
              </w:rPr>
              <w:t>(</w:t>
            </w:r>
            <w:r>
              <w:rPr>
                <w:rFonts w:asciiTheme="majorHAnsi" w:eastAsia="微軟正黑體" w:hAnsi="微軟正黑體" w:hint="eastAsia"/>
                <w:sz w:val="18"/>
              </w:rPr>
              <w:t>覆核</w:t>
            </w:r>
            <w:r>
              <w:rPr>
                <w:rFonts w:asciiTheme="majorHAnsi" w:eastAsia="微軟正黑體" w:hAnsi="微軟正黑體" w:hint="eastAsia"/>
                <w:sz w:val="18"/>
              </w:rPr>
              <w:t>)</w:t>
            </w:r>
          </w:p>
        </w:tc>
      </w:tr>
      <w:tr w:rsidR="00690F7C" w:rsidTr="000242DF">
        <w:tc>
          <w:tcPr>
            <w:tcW w:w="1373" w:type="dxa"/>
            <w:shd w:val="clear" w:color="auto" w:fill="FFFF00"/>
          </w:tcPr>
          <w:p w:rsidR="00690F7C" w:rsidRPr="000242DF" w:rsidRDefault="00690F7C" w:rsidP="003B3FB5">
            <w:pPr>
              <w:rPr>
                <w:rFonts w:asciiTheme="majorHAnsi" w:eastAsia="微軟正黑體" w:hAnsi="微軟正黑體"/>
                <w:color w:val="FF0000"/>
                <w:sz w:val="18"/>
              </w:rPr>
            </w:pPr>
            <w:r w:rsidRPr="000242DF">
              <w:rPr>
                <w:rFonts w:asciiTheme="majorHAnsi" w:eastAsia="微軟正黑體" w:hAnsi="微軟正黑體" w:hint="eastAsia"/>
                <w:color w:val="FF0000"/>
                <w:sz w:val="18"/>
              </w:rPr>
              <w:t>UWNB</w:t>
            </w:r>
            <w:r w:rsidR="000242DF" w:rsidRPr="000242DF">
              <w:rPr>
                <w:rFonts w:asciiTheme="majorHAnsi" w:eastAsia="微軟正黑體" w:hAnsi="微軟正黑體" w:hint="eastAsia"/>
                <w:color w:val="FF0000"/>
                <w:sz w:val="18"/>
              </w:rPr>
              <w:t>C</w:t>
            </w:r>
          </w:p>
        </w:tc>
        <w:tc>
          <w:tcPr>
            <w:tcW w:w="1559" w:type="dxa"/>
            <w:shd w:val="clear" w:color="auto" w:fill="FFFF00"/>
          </w:tcPr>
          <w:p w:rsidR="00690F7C" w:rsidRPr="000242DF" w:rsidRDefault="00690F7C" w:rsidP="003B3FB5">
            <w:pPr>
              <w:rPr>
                <w:rFonts w:asciiTheme="majorHAnsi" w:eastAsia="微軟正黑體" w:hAnsi="微軟正黑體"/>
                <w:color w:val="FF0000"/>
                <w:sz w:val="18"/>
              </w:rPr>
            </w:pPr>
            <w:r w:rsidRPr="000242DF">
              <w:rPr>
                <w:rFonts w:asciiTheme="majorHAnsi" w:eastAsia="微軟正黑體" w:hAnsi="微軟正黑體" w:hint="eastAsia"/>
                <w:color w:val="FF0000"/>
                <w:sz w:val="18"/>
              </w:rPr>
              <w:t>UWNB</w:t>
            </w:r>
            <w:r w:rsidR="000242DF" w:rsidRPr="000242DF">
              <w:rPr>
                <w:rFonts w:asciiTheme="majorHAnsi" w:eastAsia="微軟正黑體" w:hAnsi="微軟正黑體" w:hint="eastAsia"/>
                <w:color w:val="FF0000"/>
                <w:sz w:val="18"/>
              </w:rPr>
              <w:t>C</w:t>
            </w:r>
          </w:p>
        </w:tc>
        <w:tc>
          <w:tcPr>
            <w:tcW w:w="2977" w:type="dxa"/>
            <w:shd w:val="clear" w:color="auto" w:fill="FFFF00"/>
          </w:tcPr>
          <w:p w:rsidR="00690F7C" w:rsidRPr="000242DF" w:rsidRDefault="00690F7C" w:rsidP="003B3FB5">
            <w:pPr>
              <w:rPr>
                <w:rFonts w:asciiTheme="majorHAnsi" w:eastAsia="微軟正黑體" w:hAnsi="微軟正黑體"/>
                <w:color w:val="FF0000"/>
                <w:sz w:val="18"/>
              </w:rPr>
            </w:pPr>
            <w:r w:rsidRPr="000242DF">
              <w:rPr>
                <w:rFonts w:asciiTheme="majorHAnsi" w:eastAsia="微軟正黑體" w:hAnsi="微軟正黑體" w:hint="eastAsia"/>
                <w:color w:val="FF0000"/>
                <w:sz w:val="18"/>
              </w:rPr>
              <w:t>新契約核保</w:t>
            </w:r>
            <w:r w:rsidRPr="000242DF">
              <w:rPr>
                <w:rFonts w:asciiTheme="majorHAnsi" w:eastAsia="微軟正黑體" w:hAnsi="微軟正黑體" w:hint="eastAsia"/>
                <w:color w:val="FF0000"/>
                <w:sz w:val="18"/>
              </w:rPr>
              <w:t>(</w:t>
            </w:r>
            <w:r w:rsidRPr="000242DF">
              <w:rPr>
                <w:rFonts w:asciiTheme="majorHAnsi" w:eastAsia="微軟正黑體" w:hAnsi="微軟正黑體" w:hint="eastAsia"/>
                <w:color w:val="FF0000"/>
                <w:sz w:val="18"/>
              </w:rPr>
              <w:t>覆核</w:t>
            </w:r>
            <w:r w:rsidRPr="000242DF">
              <w:rPr>
                <w:rFonts w:asciiTheme="majorHAnsi" w:eastAsia="微軟正黑體" w:hAnsi="微軟正黑體" w:hint="eastAsia"/>
                <w:color w:val="FF0000"/>
                <w:sz w:val="18"/>
              </w:rPr>
              <w:t>)</w:t>
            </w:r>
            <w:r w:rsidR="000242DF" w:rsidRPr="000242DF">
              <w:rPr>
                <w:rFonts w:asciiTheme="majorHAnsi" w:eastAsia="微軟正黑體" w:hAnsi="微軟正黑體" w:hint="eastAsia"/>
                <w:color w:val="FF0000"/>
                <w:sz w:val="18"/>
              </w:rPr>
              <w:t xml:space="preserve"> </w:t>
            </w:r>
            <w:r w:rsidR="006311E1" w:rsidRPr="000242DF">
              <w:rPr>
                <w:rFonts w:asciiTheme="majorHAnsi" w:eastAsia="微軟正黑體" w:hAnsi="微軟正黑體"/>
                <w:color w:val="FF0000"/>
                <w:sz w:val="18"/>
              </w:rPr>
              <w:t>–</w:t>
            </w:r>
            <w:r w:rsidR="000242DF" w:rsidRPr="000242DF">
              <w:rPr>
                <w:rFonts w:asciiTheme="majorHAnsi" w:eastAsia="微軟正黑體" w:hAnsi="微軟正黑體" w:hint="eastAsia"/>
                <w:color w:val="FF0000"/>
                <w:sz w:val="18"/>
              </w:rPr>
              <w:t>台中</w:t>
            </w:r>
          </w:p>
        </w:tc>
      </w:tr>
      <w:tr w:rsidR="000242DF" w:rsidTr="000242DF">
        <w:tc>
          <w:tcPr>
            <w:tcW w:w="1373" w:type="dxa"/>
            <w:shd w:val="clear" w:color="auto" w:fill="FFFF00"/>
          </w:tcPr>
          <w:p w:rsidR="000242DF" w:rsidRPr="000242DF" w:rsidRDefault="000242DF" w:rsidP="003B3FB5">
            <w:pPr>
              <w:rPr>
                <w:rFonts w:asciiTheme="majorHAnsi" w:eastAsia="微軟正黑體" w:hAnsi="微軟正黑體"/>
                <w:color w:val="FF0000"/>
                <w:sz w:val="18"/>
              </w:rPr>
            </w:pPr>
            <w:r w:rsidRPr="000242DF">
              <w:rPr>
                <w:rFonts w:asciiTheme="majorHAnsi" w:eastAsia="微軟正黑體" w:hAnsi="微軟正黑體" w:hint="eastAsia"/>
                <w:color w:val="FF0000"/>
                <w:sz w:val="18"/>
              </w:rPr>
              <w:t>UWNBH</w:t>
            </w:r>
          </w:p>
        </w:tc>
        <w:tc>
          <w:tcPr>
            <w:tcW w:w="1559" w:type="dxa"/>
            <w:shd w:val="clear" w:color="auto" w:fill="FFFF00"/>
          </w:tcPr>
          <w:p w:rsidR="000242DF" w:rsidRPr="000242DF" w:rsidRDefault="000242DF" w:rsidP="000242DF">
            <w:pPr>
              <w:rPr>
                <w:rFonts w:asciiTheme="majorHAnsi" w:eastAsia="微軟正黑體" w:hAnsi="微軟正黑體"/>
                <w:color w:val="FF0000"/>
                <w:sz w:val="18"/>
              </w:rPr>
            </w:pPr>
            <w:r w:rsidRPr="000242DF">
              <w:rPr>
                <w:rFonts w:asciiTheme="majorHAnsi" w:eastAsia="微軟正黑體" w:hAnsi="微軟正黑體" w:hint="eastAsia"/>
                <w:color w:val="FF0000"/>
                <w:sz w:val="18"/>
              </w:rPr>
              <w:t>UWNBH</w:t>
            </w:r>
          </w:p>
        </w:tc>
        <w:tc>
          <w:tcPr>
            <w:tcW w:w="2977" w:type="dxa"/>
            <w:shd w:val="clear" w:color="auto" w:fill="FFFF00"/>
          </w:tcPr>
          <w:p w:rsidR="000242DF" w:rsidRPr="000242DF" w:rsidRDefault="000242DF" w:rsidP="003B3FB5">
            <w:pPr>
              <w:rPr>
                <w:rFonts w:asciiTheme="majorHAnsi" w:eastAsia="微軟正黑體" w:hAnsi="微軟正黑體"/>
                <w:color w:val="FF0000"/>
                <w:sz w:val="18"/>
              </w:rPr>
            </w:pPr>
            <w:r w:rsidRPr="000242DF">
              <w:rPr>
                <w:rFonts w:asciiTheme="majorHAnsi" w:eastAsia="微軟正黑體" w:hAnsi="微軟正黑體" w:hint="eastAsia"/>
                <w:color w:val="FF0000"/>
                <w:sz w:val="18"/>
              </w:rPr>
              <w:t>新契約核保</w:t>
            </w:r>
            <w:r w:rsidRPr="000242DF">
              <w:rPr>
                <w:rFonts w:asciiTheme="majorHAnsi" w:eastAsia="微軟正黑體" w:hAnsi="微軟正黑體" w:hint="eastAsia"/>
                <w:color w:val="FF0000"/>
                <w:sz w:val="18"/>
              </w:rPr>
              <w:t>(</w:t>
            </w:r>
            <w:r w:rsidRPr="000242DF">
              <w:rPr>
                <w:rFonts w:asciiTheme="majorHAnsi" w:eastAsia="微軟正黑體" w:hAnsi="微軟正黑體" w:hint="eastAsia"/>
                <w:color w:val="FF0000"/>
                <w:sz w:val="18"/>
              </w:rPr>
              <w:t>覆核</w:t>
            </w:r>
            <w:r w:rsidRPr="000242DF">
              <w:rPr>
                <w:rFonts w:asciiTheme="majorHAnsi" w:eastAsia="微軟正黑體" w:hAnsi="微軟正黑體" w:hint="eastAsia"/>
                <w:color w:val="FF0000"/>
                <w:sz w:val="18"/>
              </w:rPr>
              <w:t xml:space="preserve">) </w:t>
            </w:r>
            <w:r w:rsidRPr="000242DF">
              <w:rPr>
                <w:rFonts w:asciiTheme="majorHAnsi" w:eastAsia="微軟正黑體" w:hAnsi="微軟正黑體"/>
                <w:color w:val="FF0000"/>
                <w:sz w:val="18"/>
              </w:rPr>
              <w:t>–</w:t>
            </w:r>
            <w:r w:rsidRPr="000242DF">
              <w:rPr>
                <w:rFonts w:asciiTheme="majorHAnsi" w:eastAsia="微軟正黑體" w:hAnsi="微軟正黑體" w:hint="eastAsia"/>
                <w:color w:val="FF0000"/>
                <w:sz w:val="18"/>
              </w:rPr>
              <w:t>總公司</w:t>
            </w:r>
          </w:p>
        </w:tc>
      </w:tr>
    </w:tbl>
    <w:p w:rsidR="00F04976" w:rsidRDefault="00F04976" w:rsidP="00F04976">
      <w:pPr>
        <w:ind w:leftChars="360" w:left="728" w:hanging="8"/>
        <w:rPr>
          <w:rFonts w:asciiTheme="majorHAnsi" w:eastAsia="微軟正黑體" w:hAnsi="微軟正黑體"/>
        </w:rPr>
      </w:pPr>
    </w:p>
    <w:p w:rsidR="00E408CF" w:rsidRDefault="00E408CF" w:rsidP="00E31A2E">
      <w:pPr>
        <w:ind w:leftChars="360" w:left="728" w:hanging="8"/>
        <w:rPr>
          <w:rFonts w:asciiTheme="majorHAnsi" w:eastAsia="微軟正黑體" w:hAnsi="微軟正黑體"/>
        </w:rPr>
      </w:pPr>
    </w:p>
    <w:p w:rsidR="00E31A2E" w:rsidRPr="002B1D64" w:rsidRDefault="00041D51" w:rsidP="002B1D64">
      <w:pPr>
        <w:pStyle w:val="1"/>
        <w:numPr>
          <w:ilvl w:val="1"/>
          <w:numId w:val="5"/>
        </w:numPr>
        <w:rPr>
          <w:rFonts w:asciiTheme="majorHAnsi" w:eastAsia="微軟正黑體" w:hAnsi="微軟正黑體"/>
        </w:rPr>
      </w:pPr>
      <w:bookmarkStart w:id="10" w:name="_Toc476667531"/>
      <w:r w:rsidRPr="00A534E8">
        <w:rPr>
          <w:rFonts w:asciiTheme="majorHAnsi" w:eastAsia="微軟正黑體" w:hAnsi="微軟正黑體"/>
        </w:rPr>
        <w:t>查詢</w:t>
      </w:r>
      <w:r w:rsidR="00D854B3" w:rsidRPr="00A534E8">
        <w:rPr>
          <w:rFonts w:asciiTheme="majorHAnsi" w:eastAsia="微軟正黑體" w:hAnsi="微軟正黑體"/>
        </w:rPr>
        <w:t>：</w:t>
      </w:r>
      <w:bookmarkEnd w:id="10"/>
    </w:p>
    <w:p w:rsidR="00224444" w:rsidRDefault="00845453" w:rsidP="001901C3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f</w:t>
      </w:r>
      <w:r w:rsidR="00695097">
        <w:rPr>
          <w:rFonts w:asciiTheme="majorHAnsi" w:eastAsia="微軟正黑體" w:hAnsi="微軟正黑體" w:hint="eastAsia"/>
        </w:rPr>
        <w:t xml:space="preserve">rom </w:t>
      </w:r>
      <w:proofErr w:type="spellStart"/>
      <w:r w:rsidR="001D0B77">
        <w:rPr>
          <w:rFonts w:asciiTheme="majorHAnsi" w:eastAsia="微軟正黑體" w:hAnsi="微軟正黑體" w:hint="eastAsia"/>
        </w:rPr>
        <w:t>CaseCondition</w:t>
      </w:r>
      <w:proofErr w:type="spellEnd"/>
      <w:r w:rsidR="00695097">
        <w:rPr>
          <w:rFonts w:asciiTheme="majorHAnsi" w:eastAsia="微軟正黑體" w:hAnsi="微軟正黑體" w:hint="eastAsia"/>
        </w:rPr>
        <w:t xml:space="preserve"> </w:t>
      </w:r>
      <w:r w:rsidR="00921285">
        <w:rPr>
          <w:rFonts w:asciiTheme="majorHAnsi" w:eastAsia="微軟正黑體" w:hAnsi="微軟正黑體" w:hint="eastAsia"/>
        </w:rPr>
        <w:t xml:space="preserve">as </w:t>
      </w:r>
      <w:proofErr w:type="spellStart"/>
      <w:r w:rsidR="001D0B77">
        <w:rPr>
          <w:rFonts w:asciiTheme="majorHAnsi" w:eastAsia="微軟正黑體" w:hAnsi="微軟正黑體" w:hint="eastAsia"/>
        </w:rPr>
        <w:t>caseCondition</w:t>
      </w:r>
      <w:proofErr w:type="spellEnd"/>
      <w:r w:rsidR="00695097">
        <w:rPr>
          <w:rFonts w:asciiTheme="majorHAnsi" w:eastAsia="微軟正黑體" w:hAnsi="微軟正黑體" w:hint="eastAsia"/>
        </w:rPr>
        <w:t xml:space="preserve"> </w:t>
      </w:r>
    </w:p>
    <w:p w:rsidR="00E31A2E" w:rsidRDefault="00695097" w:rsidP="001901C3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 xml:space="preserve">where </w:t>
      </w:r>
    </w:p>
    <w:p w:rsidR="004D437D" w:rsidRDefault="00704449" w:rsidP="001D0B77">
      <w:pPr>
        <w:ind w:leftChars="360" w:left="728" w:hanging="8"/>
        <w:rPr>
          <w:rFonts w:asciiTheme="majorHAnsi" w:eastAsia="微軟正黑體" w:hAnsiTheme="majorHAnsi"/>
        </w:rPr>
      </w:pPr>
      <w:r w:rsidRPr="00704449">
        <w:rPr>
          <w:rFonts w:asciiTheme="majorHAnsi" w:eastAsia="微軟正黑體" w:hAnsiTheme="majorHAnsi" w:cs="Courier New"/>
          <w:color w:val="008080"/>
        </w:rPr>
        <w:t>--</w:t>
      </w:r>
      <w:r w:rsidR="001D0B77">
        <w:rPr>
          <w:rFonts w:asciiTheme="majorHAnsi" w:eastAsia="微軟正黑體" w:hAnsi="微軟正黑體" w:cs="Courier New" w:hint="eastAsia"/>
          <w:color w:val="008080"/>
        </w:rPr>
        <w:t>案件池</w:t>
      </w:r>
    </w:p>
    <w:p w:rsidR="004D437D" w:rsidRPr="00712FFF" w:rsidRDefault="001D0B77" w:rsidP="00712FFF">
      <w:pPr>
        <w:ind w:leftChars="360" w:left="728" w:hanging="8"/>
        <w:rPr>
          <w:rFonts w:asciiTheme="majorHAnsi" w:eastAsia="微軟正黑體" w:hAnsi="微軟正黑體"/>
        </w:rPr>
      </w:pPr>
      <w:proofErr w:type="spellStart"/>
      <w:r>
        <w:rPr>
          <w:rFonts w:asciiTheme="majorHAnsi" w:eastAsia="微軟正黑體" w:hAnsi="微軟正黑體" w:hint="eastAsia"/>
        </w:rPr>
        <w:t>caseCondition</w:t>
      </w:r>
      <w:r w:rsidR="004E34C3">
        <w:rPr>
          <w:rFonts w:asciiTheme="majorHAnsi" w:eastAsia="微軟正黑體" w:hAnsi="微軟正黑體" w:hint="eastAsia"/>
        </w:rPr>
        <w:t>.</w:t>
      </w:r>
      <w:r>
        <w:rPr>
          <w:rFonts w:asciiTheme="majorHAnsi" w:eastAsia="微軟正黑體" w:hAnsi="微軟正黑體" w:hint="eastAsia"/>
        </w:rPr>
        <w:t>casePool</w:t>
      </w:r>
      <w:proofErr w:type="spellEnd"/>
      <w:r w:rsidR="004E34C3">
        <w:rPr>
          <w:rFonts w:asciiTheme="majorHAnsi" w:eastAsia="微軟正黑體" w:hAnsi="微軟正黑體" w:hint="eastAsia"/>
        </w:rPr>
        <w:t xml:space="preserve"> = :</w:t>
      </w:r>
      <w:proofErr w:type="spellStart"/>
      <w:r>
        <w:rPr>
          <w:rFonts w:asciiTheme="majorHAnsi" w:eastAsia="微軟正黑體" w:hAnsi="微軟正黑體" w:hint="eastAsia"/>
        </w:rPr>
        <w:t>casePool</w:t>
      </w:r>
      <w:proofErr w:type="spellEnd"/>
    </w:p>
    <w:p w:rsidR="00ED1BF0" w:rsidRPr="00704449" w:rsidRDefault="00ED1BF0" w:rsidP="00ED1BF0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cs="Courier New" w:hint="eastAsia"/>
          <w:color w:val="008080"/>
        </w:rPr>
        <w:t>-</w:t>
      </w:r>
      <w:r w:rsidRPr="00704449">
        <w:rPr>
          <w:rFonts w:asciiTheme="majorHAnsi" w:eastAsia="微軟正黑體" w:hAnsiTheme="majorHAnsi" w:cs="Courier New"/>
          <w:color w:val="008080"/>
        </w:rPr>
        <w:t>-</w:t>
      </w:r>
      <w:r>
        <w:rPr>
          <w:rFonts w:asciiTheme="majorHAnsi" w:eastAsia="微軟正黑體" w:hAnsiTheme="majorHAnsi" w:cs="Courier New" w:hint="eastAsia"/>
          <w:color w:val="008080"/>
        </w:rPr>
        <w:t>排序：</w:t>
      </w:r>
    </w:p>
    <w:p w:rsidR="0088093D" w:rsidRDefault="00371F1D" w:rsidP="0088093D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 xml:space="preserve">order by </w:t>
      </w:r>
      <w:proofErr w:type="spellStart"/>
      <w:r w:rsidR="001D0B77">
        <w:rPr>
          <w:rFonts w:asciiTheme="majorHAnsi" w:eastAsia="微軟正黑體" w:hAnsi="微軟正黑體" w:hint="eastAsia"/>
        </w:rPr>
        <w:t>caseCondition</w:t>
      </w:r>
      <w:r>
        <w:rPr>
          <w:rFonts w:asciiTheme="majorHAnsi" w:eastAsia="微軟正黑體" w:hAnsiTheme="majorHAnsi" w:hint="eastAsia"/>
        </w:rPr>
        <w:t>.</w:t>
      </w:r>
      <w:r w:rsidR="008214DA">
        <w:rPr>
          <w:rFonts w:asciiTheme="majorHAnsi" w:eastAsia="微軟正黑體" w:hAnsiTheme="majorHAnsi" w:hint="eastAsia"/>
        </w:rPr>
        <w:t>create</w:t>
      </w:r>
      <w:r w:rsidR="008D3FB9">
        <w:rPr>
          <w:rFonts w:asciiTheme="majorHAnsi" w:eastAsia="微軟正黑體" w:hAnsiTheme="majorHAnsi" w:hint="eastAsia"/>
        </w:rPr>
        <w:t>T</w:t>
      </w:r>
      <w:r>
        <w:rPr>
          <w:rFonts w:asciiTheme="majorHAnsi" w:eastAsia="微軟正黑體" w:hAnsiTheme="majorHAnsi" w:hint="eastAsia"/>
        </w:rPr>
        <w:t>ime</w:t>
      </w:r>
      <w:proofErr w:type="spellEnd"/>
      <w:r>
        <w:rPr>
          <w:rFonts w:asciiTheme="majorHAnsi" w:eastAsia="微軟正黑體" w:hAnsiTheme="majorHAnsi" w:hint="eastAsia"/>
        </w:rPr>
        <w:t xml:space="preserve"> </w:t>
      </w:r>
      <w:proofErr w:type="spellStart"/>
      <w:r>
        <w:rPr>
          <w:rFonts w:asciiTheme="majorHAnsi" w:eastAsia="微軟正黑體" w:hAnsiTheme="majorHAnsi" w:hint="eastAsia"/>
        </w:rPr>
        <w:t>asc</w:t>
      </w:r>
      <w:proofErr w:type="spellEnd"/>
    </w:p>
    <w:p w:rsidR="00ED1BF0" w:rsidRPr="004D437D" w:rsidRDefault="00ED1BF0" w:rsidP="0088093D">
      <w:pPr>
        <w:ind w:leftChars="360" w:left="728" w:hanging="8"/>
        <w:rPr>
          <w:rFonts w:asciiTheme="majorHAnsi" w:eastAsia="微軟正黑體" w:hAnsiTheme="majorHAnsi"/>
        </w:rPr>
      </w:pPr>
    </w:p>
    <w:p w:rsidR="00890600" w:rsidRDefault="00890600" w:rsidP="00890600">
      <w:pPr>
        <w:pStyle w:val="1"/>
        <w:numPr>
          <w:ilvl w:val="1"/>
          <w:numId w:val="5"/>
        </w:numPr>
        <w:rPr>
          <w:rFonts w:asciiTheme="majorHAnsi" w:eastAsia="微軟正黑體" w:hAnsi="微軟正黑體"/>
        </w:rPr>
      </w:pPr>
      <w:bookmarkStart w:id="11" w:name="_Toc476667532"/>
      <w:r>
        <w:rPr>
          <w:rFonts w:asciiTheme="majorHAnsi" w:eastAsia="微軟正黑體" w:hAnsi="微軟正黑體" w:hint="eastAsia"/>
        </w:rPr>
        <w:t>新增初始化載入：</w:t>
      </w:r>
      <w:bookmarkEnd w:id="11"/>
    </w:p>
    <w:p w:rsidR="00EE0387" w:rsidRDefault="00712FFF" w:rsidP="00EE0387">
      <w:pPr>
        <w:ind w:leftChars="360" w:left="728" w:hanging="8"/>
        <w:rPr>
          <w:rFonts w:asciiTheme="majorHAnsi" w:eastAsia="微軟正黑體" w:hAnsi="微軟正黑體"/>
        </w:rPr>
      </w:pPr>
      <w:r w:rsidRPr="00712FFF">
        <w:rPr>
          <w:rFonts w:asciiTheme="majorHAnsi" w:eastAsia="微軟正黑體" w:hAnsi="微軟正黑體" w:hint="eastAsia"/>
          <w:bdr w:val="single" w:sz="4" w:space="0" w:color="auto"/>
        </w:rPr>
        <w:t>指定條件</w:t>
      </w:r>
      <w:r w:rsidRPr="00712FFF">
        <w:rPr>
          <w:rFonts w:asciiTheme="majorHAnsi" w:eastAsia="微軟正黑體" w:hAnsi="微軟正黑體" w:hint="eastAsia"/>
        </w:rPr>
        <w:t>.</w:t>
      </w:r>
      <w:r w:rsidRPr="00712FFF">
        <w:rPr>
          <w:rFonts w:asciiTheme="majorHAnsi" w:eastAsia="微軟正黑體" w:hAnsi="微軟正黑體" w:hint="eastAsia"/>
          <w:bdr w:val="single" w:sz="4" w:space="0" w:color="auto"/>
        </w:rPr>
        <w:t>案件類型</w:t>
      </w:r>
      <w:r w:rsidRPr="00712FFF">
        <w:rPr>
          <w:rFonts w:asciiTheme="majorHAnsi" w:eastAsia="微軟正黑體" w:hAnsi="微軟正黑體" w:hint="eastAsia"/>
        </w:rPr>
        <w:t>只有在</w:t>
      </w:r>
      <w:r w:rsidR="00EE0387" w:rsidRPr="00EE0387">
        <w:rPr>
          <w:rFonts w:asciiTheme="majorHAnsi" w:eastAsia="微軟正黑體" w:hAnsi="微軟正黑體" w:hint="eastAsia"/>
        </w:rPr>
        <w:t>初始頁面</w:t>
      </w:r>
      <w:r w:rsidR="00EE0387" w:rsidRPr="00B8607F">
        <w:rPr>
          <w:rFonts w:asciiTheme="majorHAnsi" w:eastAsia="微軟正黑體" w:hAnsi="微軟正黑體" w:hint="eastAsia"/>
          <w:bdr w:val="single" w:sz="4" w:space="0" w:color="auto"/>
        </w:rPr>
        <w:t>案件池</w:t>
      </w:r>
      <w:r w:rsidR="00EE0387" w:rsidRPr="00EE0387">
        <w:rPr>
          <w:rFonts w:asciiTheme="majorHAnsi" w:eastAsia="微軟正黑體" w:hAnsi="微軟正黑體" w:hint="eastAsia"/>
        </w:rPr>
        <w:t>等於</w:t>
      </w:r>
      <w:r w:rsidR="001D0B77">
        <w:rPr>
          <w:rFonts w:asciiTheme="majorHAnsi" w:eastAsia="微軟正黑體" w:hAnsi="微軟正黑體" w:hint="eastAsia"/>
        </w:rPr>
        <w:t>C</w:t>
      </w:r>
      <w:r w:rsidR="00EE0387" w:rsidRPr="00EE0387">
        <w:rPr>
          <w:rFonts w:asciiTheme="majorHAnsi" w:eastAsia="微軟正黑體" w:hAnsi="微軟正黑體" w:hint="eastAsia"/>
        </w:rPr>
        <w:t>建檔</w:t>
      </w:r>
      <w:r w:rsidR="00EE0387" w:rsidRPr="00EE0387">
        <w:rPr>
          <w:rFonts w:asciiTheme="majorHAnsi" w:eastAsia="微軟正黑體" w:hAnsi="微軟正黑體" w:hint="eastAsia"/>
        </w:rPr>
        <w:t>(</w:t>
      </w:r>
      <w:r w:rsidR="00EE0387" w:rsidRPr="00EE0387">
        <w:rPr>
          <w:rFonts w:asciiTheme="majorHAnsi" w:eastAsia="微軟正黑體" w:hAnsi="微軟正黑體" w:hint="eastAsia"/>
        </w:rPr>
        <w:t>覆核</w:t>
      </w:r>
      <w:r w:rsidR="00EE0387" w:rsidRPr="00EE0387">
        <w:rPr>
          <w:rFonts w:asciiTheme="majorHAnsi" w:eastAsia="微軟正黑體" w:hAnsi="微軟正黑體" w:hint="eastAsia"/>
        </w:rPr>
        <w:t>)</w:t>
      </w:r>
      <w:r>
        <w:rPr>
          <w:rFonts w:asciiTheme="majorHAnsi" w:eastAsia="微軟正黑體" w:hAnsi="微軟正黑體" w:hint="eastAsia"/>
        </w:rPr>
        <w:t>時才顯示；</w:t>
      </w:r>
    </w:p>
    <w:p w:rsidR="00712FFF" w:rsidRPr="001D0B77" w:rsidRDefault="00712FFF" w:rsidP="00712FFF">
      <w:pPr>
        <w:ind w:leftChars="360" w:left="728" w:hanging="8"/>
        <w:rPr>
          <w:rFonts w:asciiTheme="majorHAnsi" w:eastAsia="微軟正黑體" w:hAnsi="微軟正黑體"/>
          <w:sz w:val="18"/>
        </w:rPr>
      </w:pPr>
      <w:r w:rsidRPr="00712FFF">
        <w:rPr>
          <w:rFonts w:asciiTheme="majorHAnsi" w:eastAsia="微軟正黑體" w:hAnsi="微軟正黑體" w:hint="eastAsia"/>
          <w:bdr w:val="single" w:sz="4" w:space="0" w:color="auto"/>
        </w:rPr>
        <w:t>指定條件</w:t>
      </w:r>
      <w:r w:rsidRPr="00712FFF">
        <w:rPr>
          <w:rFonts w:asciiTheme="majorHAnsi" w:eastAsia="微軟正黑體" w:hAnsi="微軟正黑體" w:hint="eastAsia"/>
        </w:rPr>
        <w:t>.</w:t>
      </w:r>
      <w:r>
        <w:rPr>
          <w:rFonts w:asciiTheme="majorHAnsi" w:eastAsia="微軟正黑體" w:hAnsi="微軟正黑體" w:hint="eastAsia"/>
          <w:bdr w:val="single" w:sz="4" w:space="0" w:color="auto"/>
        </w:rPr>
        <w:t>活動名稱</w:t>
      </w:r>
      <w:r w:rsidRPr="00712FFF">
        <w:rPr>
          <w:rFonts w:asciiTheme="majorHAnsi" w:eastAsia="微軟正黑體" w:hAnsi="微軟正黑體" w:hint="eastAsia"/>
        </w:rPr>
        <w:t>只有在</w:t>
      </w:r>
      <w:r w:rsidRPr="00EE0387">
        <w:rPr>
          <w:rFonts w:asciiTheme="majorHAnsi" w:eastAsia="微軟正黑體" w:hAnsi="微軟正黑體" w:hint="eastAsia"/>
        </w:rPr>
        <w:t>初始頁面</w:t>
      </w:r>
      <w:r w:rsidRPr="00B8607F">
        <w:rPr>
          <w:rFonts w:asciiTheme="majorHAnsi" w:eastAsia="微軟正黑體" w:hAnsi="微軟正黑體" w:hint="eastAsia"/>
          <w:bdr w:val="single" w:sz="4" w:space="0" w:color="auto"/>
        </w:rPr>
        <w:t>案件池</w:t>
      </w:r>
      <w:r w:rsidRPr="00EE0387">
        <w:rPr>
          <w:rFonts w:asciiTheme="majorHAnsi" w:eastAsia="微軟正黑體" w:hAnsi="微軟正黑體" w:hint="eastAsia"/>
        </w:rPr>
        <w:t>等於</w:t>
      </w:r>
      <w:r w:rsidR="006311E1" w:rsidRPr="000242DF">
        <w:rPr>
          <w:rFonts w:asciiTheme="majorHAnsi" w:eastAsia="微軟正黑體" w:hAnsi="微軟正黑體" w:hint="eastAsia"/>
          <w:color w:val="FF0000"/>
          <w:sz w:val="18"/>
        </w:rPr>
        <w:t>UWNBC</w:t>
      </w:r>
      <w:r w:rsidR="006311E1">
        <w:rPr>
          <w:rFonts w:asciiTheme="majorHAnsi" w:eastAsia="微軟正黑體" w:hAnsi="微軟正黑體" w:hint="eastAsia"/>
          <w:color w:val="FF0000"/>
          <w:sz w:val="18"/>
        </w:rPr>
        <w:t xml:space="preserve"> or </w:t>
      </w:r>
      <w:r w:rsidR="006311E1" w:rsidRPr="000242DF">
        <w:rPr>
          <w:rFonts w:asciiTheme="majorHAnsi" w:eastAsia="微軟正黑體" w:hAnsi="微軟正黑體" w:hint="eastAsia"/>
          <w:color w:val="FF0000"/>
          <w:sz w:val="18"/>
        </w:rPr>
        <w:t>UWNBH</w:t>
      </w:r>
      <w:r w:rsidR="006311E1">
        <w:rPr>
          <w:rFonts w:asciiTheme="majorHAnsi" w:eastAsia="微軟正黑體" w:hAnsi="微軟正黑體" w:hint="eastAsia"/>
          <w:color w:val="FF0000"/>
          <w:sz w:val="18"/>
        </w:rPr>
        <w:t xml:space="preserve"> </w:t>
      </w:r>
      <w:proofErr w:type="gramStart"/>
      <w:r>
        <w:rPr>
          <w:rFonts w:asciiTheme="majorHAnsi" w:eastAsia="微軟正黑體" w:hAnsi="微軟正黑體" w:hint="eastAsia"/>
        </w:rPr>
        <w:t>新契約核保</w:t>
      </w:r>
      <w:r w:rsidRPr="00EE0387">
        <w:rPr>
          <w:rFonts w:asciiTheme="majorHAnsi" w:eastAsia="微軟正黑體" w:hAnsi="微軟正黑體" w:hint="eastAsia"/>
        </w:rPr>
        <w:t>(</w:t>
      </w:r>
      <w:proofErr w:type="gramEnd"/>
      <w:r w:rsidRPr="00EE0387">
        <w:rPr>
          <w:rFonts w:asciiTheme="majorHAnsi" w:eastAsia="微軟正黑體" w:hAnsi="微軟正黑體" w:hint="eastAsia"/>
        </w:rPr>
        <w:t>覆核</w:t>
      </w:r>
      <w:r w:rsidRPr="00EE0387">
        <w:rPr>
          <w:rFonts w:asciiTheme="majorHAnsi" w:eastAsia="微軟正黑體" w:hAnsi="微軟正黑體" w:hint="eastAsia"/>
        </w:rPr>
        <w:t>)</w:t>
      </w:r>
      <w:r>
        <w:rPr>
          <w:rFonts w:asciiTheme="majorHAnsi" w:eastAsia="微軟正黑體" w:hAnsi="微軟正黑體" w:hint="eastAsia"/>
        </w:rPr>
        <w:t>時才顯示；</w:t>
      </w:r>
    </w:p>
    <w:p w:rsidR="00712FFF" w:rsidRDefault="00712FFF" w:rsidP="00EE0387">
      <w:pPr>
        <w:ind w:leftChars="360" w:left="728" w:hanging="8"/>
        <w:rPr>
          <w:rFonts w:asciiTheme="majorHAnsi" w:eastAsia="微軟正黑體" w:hAnsi="微軟正黑體"/>
          <w:sz w:val="18"/>
        </w:rPr>
      </w:pPr>
    </w:p>
    <w:p w:rsidR="00BB1BD1" w:rsidRDefault="00BB1BD1" w:rsidP="00F83C37">
      <w:pPr>
        <w:ind w:leftChars="360" w:left="728" w:hanging="8"/>
        <w:rPr>
          <w:rFonts w:asciiTheme="majorHAnsi" w:eastAsia="微軟正黑體" w:hAnsi="微軟正黑體"/>
          <w:sz w:val="18"/>
        </w:rPr>
      </w:pPr>
      <w:r>
        <w:rPr>
          <w:rFonts w:ascii="微軟正黑體" w:eastAsia="微軟正黑體" w:hAnsi="微軟正黑體" w:cs="Arial" w:hint="eastAsia"/>
          <w:bdr w:val="single" w:sz="4" w:space="0" w:color="auto"/>
        </w:rPr>
        <w:t>銷售單位</w:t>
      </w:r>
      <w:r w:rsidRPr="00BB1BD1">
        <w:rPr>
          <w:rFonts w:ascii="微軟正黑體" w:eastAsia="微軟正黑體" w:hAnsi="微軟正黑體" w:cs="Arial" w:hint="eastAsia"/>
        </w:rPr>
        <w:t>下拉選單</w:t>
      </w:r>
    </w:p>
    <w:p w:rsidR="00F83C37" w:rsidRDefault="00197CDA" w:rsidP="00F83C37">
      <w:pPr>
        <w:ind w:leftChars="360" w:left="728" w:hanging="8"/>
        <w:rPr>
          <w:rFonts w:asciiTheme="majorHAnsi" w:eastAsia="微軟正黑體" w:hAnsi="微軟正黑體"/>
          <w:sz w:val="18"/>
        </w:rPr>
      </w:pPr>
      <w:r>
        <w:rPr>
          <w:rFonts w:asciiTheme="majorHAnsi" w:eastAsia="微軟正黑體" w:hAnsi="微軟正黑體" w:hint="eastAsia"/>
          <w:sz w:val="18"/>
        </w:rPr>
        <w:t>取得銷售單位清單：</w:t>
      </w:r>
    </w:p>
    <w:p w:rsidR="00F14037" w:rsidRDefault="00F14037" w:rsidP="00F83C37">
      <w:pPr>
        <w:ind w:leftChars="360" w:left="728" w:hanging="8"/>
        <w:rPr>
          <w:rFonts w:asciiTheme="majorHAnsi" w:eastAsia="微軟正黑體" w:hAnsi="微軟正黑體"/>
          <w:sz w:val="18"/>
        </w:rPr>
      </w:pPr>
      <w:r>
        <w:rPr>
          <w:rFonts w:asciiTheme="majorHAnsi" w:eastAsia="微軟正黑體" w:hAnsi="微軟正黑體" w:hint="eastAsia"/>
          <w:sz w:val="18"/>
        </w:rPr>
        <w:t>資料來源：</w:t>
      </w:r>
      <w:r>
        <w:rPr>
          <w:rFonts w:asciiTheme="majorHAnsi" w:eastAsia="微軟正黑體" w:hAnsi="微軟正黑體" w:hint="eastAsia"/>
          <w:sz w:val="18"/>
        </w:rPr>
        <w:t>AS400</w:t>
      </w:r>
    </w:p>
    <w:p w:rsidR="00197CDA" w:rsidRDefault="00470515" w:rsidP="00470515">
      <w:pPr>
        <w:ind w:leftChars="360" w:left="728" w:hanging="8"/>
        <w:rPr>
          <w:rFonts w:asciiTheme="majorHAnsi" w:eastAsia="微軟正黑體" w:hAnsi="微軟正黑體"/>
          <w:sz w:val="18"/>
        </w:rPr>
      </w:pPr>
      <w:r>
        <w:rPr>
          <w:rFonts w:asciiTheme="majorHAnsi" w:eastAsia="微軟正黑體" w:hAnsi="微軟正黑體" w:hint="eastAsia"/>
          <w:sz w:val="18"/>
        </w:rPr>
        <w:lastRenderedPageBreak/>
        <w:t>SQL</w:t>
      </w:r>
      <w:r>
        <w:rPr>
          <w:rFonts w:asciiTheme="majorHAnsi" w:eastAsia="微軟正黑體" w:hAnsi="微軟正黑體" w:hint="eastAsia"/>
          <w:sz w:val="18"/>
        </w:rPr>
        <w:t>：</w:t>
      </w:r>
      <w:r w:rsidR="00F83C37" w:rsidRPr="00F83C37">
        <w:rPr>
          <w:rFonts w:asciiTheme="majorHAnsi" w:eastAsia="微軟正黑體" w:hAnsi="微軟正黑體"/>
          <w:sz w:val="18"/>
        </w:rPr>
        <w:t xml:space="preserve">select </w:t>
      </w:r>
      <w:proofErr w:type="spellStart"/>
      <w:r w:rsidR="00F83C37" w:rsidRPr="00F83C37">
        <w:rPr>
          <w:rFonts w:asciiTheme="majorHAnsi" w:eastAsia="微軟正黑體" w:hAnsi="微軟正黑體"/>
          <w:sz w:val="18"/>
        </w:rPr>
        <w:t>a.agency_no</w:t>
      </w:r>
      <w:proofErr w:type="spellEnd"/>
      <w:r w:rsidR="00F83C37" w:rsidRPr="00F83C37">
        <w:rPr>
          <w:rFonts w:asciiTheme="majorHAnsi" w:eastAsia="微軟正黑體" w:hAnsi="微軟正黑體"/>
          <w:sz w:val="18"/>
        </w:rPr>
        <w:t xml:space="preserve">, </w:t>
      </w:r>
      <w:proofErr w:type="spellStart"/>
      <w:r w:rsidR="00F83C37" w:rsidRPr="00F83C37">
        <w:rPr>
          <w:rFonts w:asciiTheme="majorHAnsi" w:eastAsia="微軟正黑體" w:hAnsi="微軟正黑體"/>
          <w:sz w:val="18"/>
        </w:rPr>
        <w:t>b.agcy_name</w:t>
      </w:r>
      <w:proofErr w:type="spellEnd"/>
      <w:r w:rsidR="00F83C37" w:rsidRPr="00F83C37">
        <w:rPr>
          <w:rFonts w:asciiTheme="majorHAnsi" w:eastAsia="微軟正黑體" w:hAnsi="微軟正黑體"/>
          <w:sz w:val="18"/>
        </w:rPr>
        <w:t xml:space="preserve"> from aa14pf a, </w:t>
      </w:r>
      <w:proofErr w:type="gramStart"/>
      <w:r w:rsidR="00F83C37" w:rsidRPr="00F83C37">
        <w:rPr>
          <w:rFonts w:asciiTheme="majorHAnsi" w:eastAsia="微軟正黑體" w:hAnsi="微軟正黑體"/>
          <w:sz w:val="18"/>
        </w:rPr>
        <w:t xml:space="preserve">aa02pf </w:t>
      </w:r>
      <w:r w:rsidR="00FF27F3">
        <w:rPr>
          <w:rFonts w:asciiTheme="majorHAnsi" w:eastAsia="微軟正黑體" w:hAnsi="微軟正黑體" w:hint="eastAsia"/>
          <w:sz w:val="18"/>
        </w:rPr>
        <w:t xml:space="preserve"> b</w:t>
      </w:r>
      <w:proofErr w:type="gramEnd"/>
      <w:r w:rsidR="00FF27F3">
        <w:rPr>
          <w:rFonts w:asciiTheme="majorHAnsi" w:eastAsia="微軟正黑體" w:hAnsi="微軟正黑體" w:hint="eastAsia"/>
          <w:sz w:val="18"/>
        </w:rPr>
        <w:t xml:space="preserve"> </w:t>
      </w:r>
      <w:r w:rsidR="00F83C37" w:rsidRPr="00F83C37">
        <w:rPr>
          <w:rFonts w:asciiTheme="majorHAnsi" w:eastAsia="微軟正黑體" w:hAnsi="微軟正黑體"/>
          <w:sz w:val="18"/>
        </w:rPr>
        <w:t xml:space="preserve">where </w:t>
      </w:r>
      <w:proofErr w:type="spellStart"/>
      <w:r w:rsidR="00F83C37" w:rsidRPr="00F83C37">
        <w:rPr>
          <w:rFonts w:asciiTheme="majorHAnsi" w:eastAsia="微軟正黑體" w:hAnsi="微軟正黑體"/>
          <w:sz w:val="18"/>
        </w:rPr>
        <w:t>a.agency_no</w:t>
      </w:r>
      <w:proofErr w:type="spellEnd"/>
      <w:r w:rsidR="00F83C37" w:rsidRPr="00F83C37">
        <w:rPr>
          <w:rFonts w:asciiTheme="majorHAnsi" w:eastAsia="微軟正黑體" w:hAnsi="微軟正黑體"/>
          <w:sz w:val="18"/>
        </w:rPr>
        <w:t>=</w:t>
      </w:r>
      <w:proofErr w:type="spellStart"/>
      <w:r w:rsidR="00F83C37" w:rsidRPr="00F83C37">
        <w:rPr>
          <w:rFonts w:asciiTheme="majorHAnsi" w:eastAsia="微軟正黑體" w:hAnsi="微軟正黑體"/>
          <w:sz w:val="18"/>
        </w:rPr>
        <w:t>b.agency_no</w:t>
      </w:r>
      <w:proofErr w:type="spellEnd"/>
      <w:r w:rsidR="00F83C37" w:rsidRPr="00F83C37">
        <w:rPr>
          <w:rFonts w:asciiTheme="majorHAnsi" w:eastAsia="微軟正黑體" w:hAnsi="微軟正黑體"/>
          <w:sz w:val="18"/>
        </w:rPr>
        <w:t xml:space="preserve"> and </w:t>
      </w:r>
      <w:proofErr w:type="spellStart"/>
      <w:r w:rsidR="00F83C37" w:rsidRPr="00F83C37">
        <w:rPr>
          <w:rFonts w:asciiTheme="majorHAnsi" w:eastAsia="微軟正黑體" w:hAnsi="微軟正黑體"/>
          <w:sz w:val="18"/>
        </w:rPr>
        <w:t>b.cancel_date</w:t>
      </w:r>
      <w:proofErr w:type="spellEnd"/>
      <w:r w:rsidR="00F83C37" w:rsidRPr="00F83C37">
        <w:rPr>
          <w:rFonts w:asciiTheme="majorHAnsi" w:eastAsia="微軟正黑體" w:hAnsi="微軟正黑體"/>
          <w:sz w:val="18"/>
        </w:rPr>
        <w:t xml:space="preserve"> = '99999999' and </w:t>
      </w:r>
      <w:proofErr w:type="spellStart"/>
      <w:r w:rsidR="00F83C37" w:rsidRPr="00F83C37">
        <w:rPr>
          <w:rFonts w:asciiTheme="majorHAnsi" w:eastAsia="微軟正黑體" w:hAnsi="微軟正黑體"/>
          <w:sz w:val="18"/>
        </w:rPr>
        <w:t>a.zzsrce</w:t>
      </w:r>
      <w:proofErr w:type="spellEnd"/>
      <w:r w:rsidR="00F83C37" w:rsidRPr="00F83C37">
        <w:rPr>
          <w:rFonts w:asciiTheme="majorHAnsi" w:eastAsia="微軟正黑體" w:hAnsi="微軟正黑體"/>
          <w:sz w:val="18"/>
        </w:rPr>
        <w:t xml:space="preserve"> &lt;&gt;'' and </w:t>
      </w:r>
      <w:proofErr w:type="spellStart"/>
      <w:r w:rsidR="00F83C37" w:rsidRPr="00F83C37">
        <w:rPr>
          <w:rFonts w:asciiTheme="majorHAnsi" w:eastAsia="微軟正黑體" w:hAnsi="微軟正黑體"/>
          <w:sz w:val="18"/>
        </w:rPr>
        <w:t>b.srv_type</w:t>
      </w:r>
      <w:proofErr w:type="spellEnd"/>
      <w:r w:rsidR="00F83C37" w:rsidRPr="00F83C37">
        <w:rPr>
          <w:rFonts w:asciiTheme="majorHAnsi" w:eastAsia="微軟正黑體" w:hAnsi="微軟正黑體"/>
          <w:sz w:val="18"/>
        </w:rPr>
        <w:t xml:space="preserve">='4' order by </w:t>
      </w:r>
      <w:proofErr w:type="spellStart"/>
      <w:r w:rsidR="00F83C37" w:rsidRPr="00F83C37">
        <w:rPr>
          <w:rFonts w:asciiTheme="majorHAnsi" w:eastAsia="微軟正黑體" w:hAnsi="微軟正黑體"/>
          <w:sz w:val="18"/>
        </w:rPr>
        <w:t>a.agency_no</w:t>
      </w:r>
      <w:proofErr w:type="spellEnd"/>
      <w:r w:rsidR="00F83C37" w:rsidRPr="00F83C37">
        <w:rPr>
          <w:rFonts w:asciiTheme="majorHAnsi" w:eastAsia="微軟正黑體" w:hAnsi="微軟正黑體"/>
          <w:sz w:val="18"/>
        </w:rPr>
        <w:t xml:space="preserve"> ;</w:t>
      </w:r>
    </w:p>
    <w:p w:rsidR="00197CDA" w:rsidRDefault="00BB1BD1" w:rsidP="00EE0387">
      <w:pPr>
        <w:ind w:leftChars="360" w:left="728" w:hanging="8"/>
        <w:rPr>
          <w:rFonts w:asciiTheme="majorHAnsi" w:eastAsia="微軟正黑體" w:hAnsi="微軟正黑體"/>
          <w:sz w:val="18"/>
        </w:rPr>
      </w:pPr>
      <w:r>
        <w:rPr>
          <w:rFonts w:ascii="微軟正黑體" w:eastAsia="微軟正黑體" w:hAnsi="微軟正黑體" w:cs="Arial" w:hint="eastAsia"/>
          <w:bdr w:val="single" w:sz="4" w:space="0" w:color="auto"/>
        </w:rPr>
        <w:t>首期繳費方式</w:t>
      </w:r>
      <w:r w:rsidRPr="00BB1BD1">
        <w:rPr>
          <w:rFonts w:ascii="微軟正黑體" w:eastAsia="微軟正黑體" w:hAnsi="微軟正黑體" w:cs="Arial" w:hint="eastAsia"/>
        </w:rPr>
        <w:t>下拉選單</w:t>
      </w:r>
    </w:p>
    <w:p w:rsidR="00F83C37" w:rsidRDefault="00197CDA" w:rsidP="00F83C37">
      <w:pPr>
        <w:ind w:leftChars="360" w:left="728" w:hanging="8"/>
        <w:rPr>
          <w:rFonts w:asciiTheme="majorHAnsi" w:eastAsia="微軟正黑體" w:hAnsi="微軟正黑體"/>
          <w:sz w:val="18"/>
        </w:rPr>
      </w:pPr>
      <w:r>
        <w:rPr>
          <w:rFonts w:asciiTheme="majorHAnsi" w:eastAsia="微軟正黑體" w:hAnsi="微軟正黑體" w:hint="eastAsia"/>
          <w:sz w:val="18"/>
        </w:rPr>
        <w:t>取得首期繳費方式清單：</w:t>
      </w:r>
    </w:p>
    <w:p w:rsidR="00F14037" w:rsidRPr="005B04B4" w:rsidRDefault="00F14037" w:rsidP="00F83C37">
      <w:pPr>
        <w:ind w:leftChars="360" w:left="728" w:hanging="8"/>
        <w:rPr>
          <w:rFonts w:asciiTheme="majorHAnsi" w:eastAsia="微軟正黑體" w:hAnsi="微軟正黑體"/>
          <w:color w:val="FF0000"/>
          <w:sz w:val="18"/>
        </w:rPr>
      </w:pPr>
      <w:r w:rsidRPr="005B04B4">
        <w:rPr>
          <w:rFonts w:asciiTheme="majorHAnsi" w:eastAsia="微軟正黑體" w:hAnsi="微軟正黑體" w:hint="eastAsia"/>
          <w:color w:val="FF0000"/>
          <w:sz w:val="18"/>
        </w:rPr>
        <w:t>資料來源：</w:t>
      </w:r>
      <w:r w:rsidRPr="005B04B4">
        <w:rPr>
          <w:rFonts w:asciiTheme="majorHAnsi" w:eastAsia="微軟正黑體" w:hAnsi="微軟正黑體" w:hint="eastAsia"/>
          <w:color w:val="FF0000"/>
          <w:sz w:val="18"/>
        </w:rPr>
        <w:t>AS400</w:t>
      </w:r>
      <w:r w:rsidR="00470515" w:rsidRPr="005B04B4">
        <w:rPr>
          <w:rFonts w:asciiTheme="majorHAnsi" w:eastAsia="微軟正黑體" w:hAnsi="微軟正黑體" w:hint="eastAsia"/>
          <w:color w:val="FF0000"/>
          <w:sz w:val="18"/>
        </w:rPr>
        <w:t>/</w:t>
      </w:r>
      <w:r w:rsidR="00470515" w:rsidRPr="005B04B4">
        <w:rPr>
          <w:rFonts w:asciiTheme="majorHAnsi" w:eastAsia="微軟正黑體" w:hAnsi="微軟正黑體" w:hint="eastAsia"/>
          <w:color w:val="FF0000"/>
          <w:sz w:val="18"/>
        </w:rPr>
        <w:t>待確認</w:t>
      </w:r>
      <w:r w:rsidR="00470515" w:rsidRPr="005B04B4">
        <w:rPr>
          <w:rFonts w:asciiTheme="majorHAnsi" w:eastAsia="微軟正黑體" w:hAnsi="微軟正黑體" w:hint="eastAsia"/>
          <w:color w:val="FF0000"/>
          <w:sz w:val="18"/>
        </w:rPr>
        <w:t xml:space="preserve"> </w:t>
      </w:r>
      <w:r w:rsidR="00BC4128">
        <w:rPr>
          <w:rFonts w:asciiTheme="majorHAnsi" w:eastAsia="微軟正黑體" w:hAnsi="微軟正黑體" w:hint="eastAsia"/>
          <w:color w:val="FF0000"/>
          <w:sz w:val="18"/>
        </w:rPr>
        <w:t>是否現行沒有</w:t>
      </w:r>
    </w:p>
    <w:p w:rsidR="00470515" w:rsidRPr="005B04B4" w:rsidRDefault="00470515" w:rsidP="00F83C37">
      <w:pPr>
        <w:ind w:leftChars="360" w:left="728" w:hanging="8"/>
        <w:rPr>
          <w:rFonts w:asciiTheme="majorHAnsi" w:eastAsia="微軟正黑體" w:hAnsi="微軟正黑體"/>
          <w:color w:val="FF0000"/>
          <w:sz w:val="18"/>
        </w:rPr>
      </w:pPr>
      <w:r w:rsidRPr="005B04B4">
        <w:rPr>
          <w:rFonts w:asciiTheme="majorHAnsi" w:eastAsia="微軟正黑體" w:hAnsi="微軟正黑體" w:hint="eastAsia"/>
          <w:color w:val="FF0000"/>
          <w:sz w:val="18"/>
        </w:rPr>
        <w:t>目前請先於頁面上</w:t>
      </w:r>
      <w:r w:rsidR="005B04B4" w:rsidRPr="005B04B4">
        <w:rPr>
          <w:rFonts w:asciiTheme="majorHAnsi" w:eastAsia="微軟正黑體" w:hAnsi="微軟正黑體" w:hint="eastAsia"/>
          <w:color w:val="FF0000"/>
          <w:sz w:val="18"/>
        </w:rPr>
        <w:t>直接定義下列選項：</w:t>
      </w:r>
    </w:p>
    <w:p w:rsidR="00FD1FFE" w:rsidRDefault="00FD1FFE" w:rsidP="00F83C37">
      <w:pPr>
        <w:ind w:leftChars="360" w:left="728" w:hanging="8"/>
        <w:rPr>
          <w:rFonts w:asciiTheme="majorHAnsi" w:eastAsia="微軟正黑體" w:hAnsi="微軟正黑體"/>
          <w:color w:val="FF0000"/>
          <w:sz w:val="18"/>
        </w:rPr>
      </w:pPr>
      <w:r w:rsidRPr="00FD1FFE">
        <w:rPr>
          <w:rFonts w:asciiTheme="majorHAnsi" w:eastAsia="微軟正黑體" w:hAnsi="微軟正黑體" w:hint="eastAsia"/>
          <w:color w:val="FF0000"/>
          <w:sz w:val="18"/>
        </w:rPr>
        <w:t>0-</w:t>
      </w:r>
      <w:r w:rsidRPr="00FD1FFE">
        <w:rPr>
          <w:rFonts w:asciiTheme="majorHAnsi" w:eastAsia="微軟正黑體" w:hAnsi="微軟正黑體" w:hint="eastAsia"/>
          <w:color w:val="FF0000"/>
          <w:sz w:val="18"/>
        </w:rPr>
        <w:t>先送審、</w:t>
      </w:r>
      <w:r w:rsidRPr="00FD1FFE">
        <w:rPr>
          <w:rFonts w:asciiTheme="majorHAnsi" w:eastAsia="微軟正黑體" w:hAnsi="微軟正黑體" w:hint="eastAsia"/>
          <w:color w:val="FF0000"/>
          <w:sz w:val="18"/>
        </w:rPr>
        <w:t xml:space="preserve">3 </w:t>
      </w:r>
      <w:r w:rsidRPr="00FD1FFE">
        <w:rPr>
          <w:rFonts w:asciiTheme="majorHAnsi" w:eastAsia="微軟正黑體" w:hAnsi="微軟正黑體" w:hint="eastAsia"/>
          <w:color w:val="FF0000"/>
          <w:sz w:val="18"/>
        </w:rPr>
        <w:t>信用卡、</w:t>
      </w:r>
      <w:r w:rsidRPr="00FD1FFE">
        <w:rPr>
          <w:rFonts w:asciiTheme="majorHAnsi" w:eastAsia="微軟正黑體" w:hAnsi="微軟正黑體" w:hint="eastAsia"/>
          <w:color w:val="FF0000"/>
          <w:sz w:val="18"/>
        </w:rPr>
        <w:t xml:space="preserve">4 </w:t>
      </w:r>
      <w:r w:rsidRPr="00FD1FFE">
        <w:rPr>
          <w:rFonts w:asciiTheme="majorHAnsi" w:eastAsia="微軟正黑體" w:hAnsi="微軟正黑體" w:hint="eastAsia"/>
          <w:color w:val="FF0000"/>
          <w:sz w:val="18"/>
        </w:rPr>
        <w:t>匯款、</w:t>
      </w:r>
      <w:r w:rsidRPr="00FD1FFE">
        <w:rPr>
          <w:rFonts w:asciiTheme="majorHAnsi" w:eastAsia="微軟正黑體" w:hAnsi="微軟正黑體" w:hint="eastAsia"/>
          <w:color w:val="FF0000"/>
          <w:sz w:val="18"/>
        </w:rPr>
        <w:t xml:space="preserve">5 </w:t>
      </w:r>
      <w:r w:rsidRPr="00FD1FFE">
        <w:rPr>
          <w:rFonts w:asciiTheme="majorHAnsi" w:eastAsia="微軟正黑體" w:hAnsi="微軟正黑體" w:hint="eastAsia"/>
          <w:color w:val="FF0000"/>
          <w:sz w:val="18"/>
        </w:rPr>
        <w:t>轉帳</w:t>
      </w:r>
      <w:r>
        <w:rPr>
          <w:rFonts w:asciiTheme="majorHAnsi" w:eastAsia="微軟正黑體" w:hAnsi="微軟正黑體" w:hint="eastAsia"/>
          <w:color w:val="FF0000"/>
          <w:sz w:val="18"/>
        </w:rPr>
        <w:t xml:space="preserve">  (BRD</w:t>
      </w:r>
      <w:r>
        <w:rPr>
          <w:rFonts w:asciiTheme="majorHAnsi" w:eastAsia="微軟正黑體" w:hAnsi="微軟正黑體" w:hint="eastAsia"/>
          <w:color w:val="FF0000"/>
          <w:sz w:val="18"/>
        </w:rPr>
        <w:t>上面寫的</w:t>
      </w:r>
      <w:r>
        <w:rPr>
          <w:rFonts w:asciiTheme="majorHAnsi" w:eastAsia="微軟正黑體" w:hAnsi="微軟正黑體" w:hint="eastAsia"/>
          <w:color w:val="FF0000"/>
          <w:sz w:val="18"/>
        </w:rPr>
        <w:t>)</w:t>
      </w:r>
    </w:p>
    <w:p w:rsidR="00470515" w:rsidRPr="005B04B4" w:rsidRDefault="00470515" w:rsidP="00F83C37">
      <w:pPr>
        <w:ind w:leftChars="360" w:left="728" w:hanging="8"/>
        <w:rPr>
          <w:rFonts w:asciiTheme="majorHAnsi" w:eastAsia="微軟正黑體" w:hAnsi="微軟正黑體"/>
          <w:color w:val="FF0000"/>
          <w:sz w:val="18"/>
        </w:rPr>
      </w:pPr>
      <w:r w:rsidRPr="005B04B4">
        <w:rPr>
          <w:rFonts w:asciiTheme="majorHAnsi" w:eastAsia="微軟正黑體" w:hAnsi="微軟正黑體" w:hint="eastAsia"/>
          <w:color w:val="FF0000"/>
          <w:sz w:val="18"/>
        </w:rPr>
        <w:t>1-</w:t>
      </w:r>
      <w:r w:rsidRPr="005B04B4">
        <w:rPr>
          <w:rFonts w:asciiTheme="majorHAnsi" w:eastAsia="微軟正黑體" w:hAnsi="微軟正黑體" w:hint="eastAsia"/>
          <w:color w:val="FF0000"/>
          <w:sz w:val="18"/>
        </w:rPr>
        <w:t>現金、</w:t>
      </w:r>
      <w:r w:rsidRPr="005B04B4">
        <w:rPr>
          <w:rFonts w:asciiTheme="majorHAnsi" w:eastAsia="微軟正黑體" w:hAnsi="微軟正黑體" w:hint="eastAsia"/>
          <w:color w:val="FF0000"/>
          <w:sz w:val="18"/>
        </w:rPr>
        <w:t>2-</w:t>
      </w:r>
      <w:r w:rsidRPr="005B04B4">
        <w:rPr>
          <w:rFonts w:asciiTheme="majorHAnsi" w:eastAsia="微軟正黑體" w:hAnsi="微軟正黑體" w:hint="eastAsia"/>
          <w:color w:val="FF0000"/>
          <w:sz w:val="18"/>
        </w:rPr>
        <w:t>支票、</w:t>
      </w:r>
      <w:r w:rsidRPr="005B04B4">
        <w:rPr>
          <w:rFonts w:asciiTheme="majorHAnsi" w:eastAsia="微軟正黑體" w:hAnsi="微軟正黑體" w:hint="eastAsia"/>
          <w:color w:val="FF0000"/>
          <w:sz w:val="18"/>
        </w:rPr>
        <w:t>3-</w:t>
      </w:r>
      <w:r w:rsidRPr="005B04B4">
        <w:rPr>
          <w:rFonts w:asciiTheme="majorHAnsi" w:eastAsia="微軟正黑體" w:hAnsi="微軟正黑體" w:hint="eastAsia"/>
          <w:color w:val="FF0000"/>
          <w:sz w:val="18"/>
        </w:rPr>
        <w:t>信用卡、</w:t>
      </w:r>
      <w:r w:rsidRPr="005B04B4">
        <w:rPr>
          <w:rFonts w:asciiTheme="majorHAnsi" w:eastAsia="微軟正黑體" w:hAnsi="微軟正黑體" w:hint="eastAsia"/>
          <w:color w:val="FF0000"/>
          <w:sz w:val="18"/>
        </w:rPr>
        <w:t>4-</w:t>
      </w:r>
      <w:r w:rsidRPr="005B04B4">
        <w:rPr>
          <w:rFonts w:asciiTheme="majorHAnsi" w:eastAsia="微軟正黑體" w:hAnsi="微軟正黑體" w:hint="eastAsia"/>
          <w:color w:val="FF0000"/>
          <w:sz w:val="18"/>
        </w:rPr>
        <w:t>匯款、</w:t>
      </w:r>
      <w:r w:rsidRPr="005B04B4">
        <w:rPr>
          <w:rFonts w:asciiTheme="majorHAnsi" w:eastAsia="微軟正黑體" w:hAnsi="微軟正黑體" w:hint="eastAsia"/>
          <w:color w:val="FF0000"/>
          <w:sz w:val="18"/>
        </w:rPr>
        <w:t>5-</w:t>
      </w:r>
      <w:r w:rsidRPr="005B04B4">
        <w:rPr>
          <w:rFonts w:asciiTheme="majorHAnsi" w:eastAsia="微軟正黑體" w:hAnsi="微軟正黑體" w:hint="eastAsia"/>
          <w:color w:val="FF0000"/>
          <w:sz w:val="18"/>
        </w:rPr>
        <w:t>轉帳、</w:t>
      </w:r>
      <w:r w:rsidRPr="005B04B4">
        <w:rPr>
          <w:rFonts w:asciiTheme="majorHAnsi" w:eastAsia="微軟正黑體" w:hAnsi="微軟正黑體" w:hint="eastAsia"/>
          <w:color w:val="FF0000"/>
          <w:sz w:val="18"/>
        </w:rPr>
        <w:t>M-</w:t>
      </w:r>
      <w:r w:rsidRPr="005B04B4">
        <w:rPr>
          <w:rFonts w:asciiTheme="majorHAnsi" w:eastAsia="微軟正黑體" w:hAnsi="微軟正黑體" w:hint="eastAsia"/>
          <w:color w:val="FF0000"/>
          <w:sz w:val="18"/>
        </w:rPr>
        <w:t>混合繳</w:t>
      </w:r>
      <w:r w:rsidR="00FD1FFE">
        <w:rPr>
          <w:rFonts w:asciiTheme="majorHAnsi" w:eastAsia="微軟正黑體" w:hAnsi="微軟正黑體" w:hint="eastAsia"/>
          <w:color w:val="FF0000"/>
          <w:sz w:val="18"/>
        </w:rPr>
        <w:t xml:space="preserve">  (</w:t>
      </w:r>
      <w:r w:rsidR="00FD1FFE">
        <w:rPr>
          <w:rFonts w:asciiTheme="majorHAnsi" w:eastAsia="微軟正黑體" w:hAnsi="微軟正黑體" w:hint="eastAsia"/>
          <w:color w:val="FF0000"/>
          <w:sz w:val="18"/>
        </w:rPr>
        <w:t>現行</w:t>
      </w:r>
      <w:r w:rsidR="00FD1FFE">
        <w:rPr>
          <w:rFonts w:asciiTheme="majorHAnsi" w:eastAsia="微軟正黑體" w:hAnsi="微軟正黑體" w:hint="eastAsia"/>
          <w:color w:val="FF0000"/>
          <w:sz w:val="18"/>
        </w:rPr>
        <w:t>EUIS</w:t>
      </w:r>
      <w:r w:rsidR="00FD1FFE">
        <w:rPr>
          <w:rFonts w:asciiTheme="majorHAnsi" w:eastAsia="微軟正黑體" w:hAnsi="微軟正黑體" w:hint="eastAsia"/>
          <w:color w:val="FF0000"/>
          <w:sz w:val="18"/>
        </w:rPr>
        <w:t>的</w:t>
      </w:r>
      <w:r w:rsidR="00FD1FFE">
        <w:rPr>
          <w:rFonts w:asciiTheme="majorHAnsi" w:eastAsia="微軟正黑體" w:hAnsi="微軟正黑體" w:hint="eastAsia"/>
          <w:color w:val="FF0000"/>
          <w:sz w:val="18"/>
        </w:rPr>
        <w:t>)</w:t>
      </w:r>
    </w:p>
    <w:p w:rsidR="00197CDA" w:rsidRDefault="00197CDA" w:rsidP="007E08AE">
      <w:pPr>
        <w:rPr>
          <w:rFonts w:asciiTheme="majorHAnsi" w:eastAsia="微軟正黑體" w:hAnsi="微軟正黑體"/>
          <w:sz w:val="18"/>
        </w:rPr>
      </w:pPr>
    </w:p>
    <w:p w:rsidR="00F14037" w:rsidRDefault="00BB1BD1" w:rsidP="00EE0387">
      <w:pPr>
        <w:ind w:leftChars="360" w:left="728" w:hanging="8"/>
        <w:rPr>
          <w:rFonts w:asciiTheme="majorHAnsi" w:eastAsia="微軟正黑體" w:hAnsi="微軟正黑體"/>
          <w:sz w:val="18"/>
        </w:rPr>
      </w:pPr>
      <w:r>
        <w:rPr>
          <w:rFonts w:ascii="微軟正黑體" w:eastAsia="微軟正黑體" w:hAnsi="微軟正黑體" w:cs="Arial" w:hint="eastAsia"/>
          <w:bdr w:val="single" w:sz="4" w:space="0" w:color="auto"/>
        </w:rPr>
        <w:t>險種名稱</w:t>
      </w:r>
      <w:r w:rsidRPr="00BB1BD1">
        <w:rPr>
          <w:rFonts w:ascii="微軟正黑體" w:eastAsia="微軟正黑體" w:hAnsi="微軟正黑體" w:cs="Arial" w:hint="eastAsia"/>
        </w:rPr>
        <w:t>下拉選單</w:t>
      </w:r>
    </w:p>
    <w:p w:rsidR="00F83C37" w:rsidRDefault="00197CDA" w:rsidP="00F83C37">
      <w:pPr>
        <w:ind w:leftChars="360" w:left="728" w:hanging="8"/>
        <w:rPr>
          <w:rFonts w:asciiTheme="majorHAnsi" w:eastAsia="微軟正黑體" w:hAnsi="微軟正黑體"/>
          <w:sz w:val="18"/>
        </w:rPr>
      </w:pPr>
      <w:r>
        <w:rPr>
          <w:rFonts w:asciiTheme="majorHAnsi" w:eastAsia="微軟正黑體" w:hAnsi="微軟正黑體" w:hint="eastAsia"/>
          <w:sz w:val="18"/>
        </w:rPr>
        <w:t>取得險種名稱清單：</w:t>
      </w:r>
    </w:p>
    <w:p w:rsidR="00F14037" w:rsidRDefault="00F14037" w:rsidP="00F83C37">
      <w:pPr>
        <w:ind w:leftChars="360" w:left="728" w:hanging="8"/>
        <w:rPr>
          <w:rFonts w:asciiTheme="majorHAnsi" w:eastAsia="微軟正黑體" w:hAnsi="微軟正黑體"/>
          <w:sz w:val="18"/>
        </w:rPr>
      </w:pPr>
      <w:r>
        <w:rPr>
          <w:rFonts w:asciiTheme="majorHAnsi" w:eastAsia="微軟正黑體" w:hAnsi="微軟正黑體" w:hint="eastAsia"/>
          <w:sz w:val="18"/>
        </w:rPr>
        <w:t>資料來源：</w:t>
      </w:r>
      <w:r>
        <w:rPr>
          <w:rFonts w:asciiTheme="majorHAnsi" w:eastAsia="微軟正黑體" w:hAnsi="微軟正黑體" w:hint="eastAsia"/>
          <w:sz w:val="18"/>
        </w:rPr>
        <w:t>AS400</w:t>
      </w:r>
    </w:p>
    <w:p w:rsidR="00FD1FFE" w:rsidRPr="00BC4128" w:rsidRDefault="00FD1FFE" w:rsidP="00F83C37">
      <w:pPr>
        <w:ind w:leftChars="360" w:left="728" w:hanging="8"/>
        <w:rPr>
          <w:rFonts w:asciiTheme="majorHAnsi" w:eastAsia="微軟正黑體" w:hAnsi="微軟正黑體"/>
          <w:sz w:val="18"/>
        </w:rPr>
      </w:pPr>
      <w:r>
        <w:rPr>
          <w:rFonts w:asciiTheme="majorHAnsi" w:eastAsia="微軟正黑體" w:hAnsi="微軟正黑體" w:hint="eastAsia"/>
          <w:sz w:val="18"/>
        </w:rPr>
        <w:t>SQL</w:t>
      </w:r>
      <w:r>
        <w:rPr>
          <w:rFonts w:asciiTheme="majorHAnsi" w:eastAsia="微軟正黑體" w:hAnsi="微軟正黑體" w:hint="eastAsia"/>
          <w:sz w:val="18"/>
        </w:rPr>
        <w:t>：</w:t>
      </w:r>
      <w:r w:rsidRPr="00FD1FFE">
        <w:rPr>
          <w:rFonts w:asciiTheme="majorHAnsi" w:eastAsia="微軟正黑體" w:hAnsi="微軟正黑體"/>
          <w:sz w:val="18"/>
        </w:rPr>
        <w:t xml:space="preserve">select </w:t>
      </w:r>
      <w:proofErr w:type="spellStart"/>
      <w:r w:rsidRPr="00FD1FFE">
        <w:rPr>
          <w:rFonts w:asciiTheme="majorHAnsi" w:eastAsia="微軟正黑體" w:hAnsi="微軟正黑體"/>
          <w:sz w:val="18"/>
        </w:rPr>
        <w:t>b.</w:t>
      </w:r>
      <w:r>
        <w:rPr>
          <w:rFonts w:asciiTheme="majorHAnsi" w:eastAsia="微軟正黑體" w:hAnsi="微軟正黑體" w:hint="eastAsia"/>
          <w:sz w:val="18"/>
        </w:rPr>
        <w:t>POLPLN</w:t>
      </w:r>
      <w:proofErr w:type="spellEnd"/>
      <w:r w:rsidRPr="00FD1FFE">
        <w:rPr>
          <w:rFonts w:asciiTheme="majorHAnsi" w:eastAsia="微軟正黑體" w:hAnsi="微軟正黑體"/>
          <w:sz w:val="18"/>
        </w:rPr>
        <w:t xml:space="preserve">, </w:t>
      </w:r>
      <w:proofErr w:type="spellStart"/>
      <w:proofErr w:type="gramStart"/>
      <w:r w:rsidRPr="00FD1FFE">
        <w:rPr>
          <w:rFonts w:asciiTheme="majorHAnsi" w:eastAsia="微軟正黑體" w:hAnsi="微軟正黑體"/>
          <w:sz w:val="18"/>
        </w:rPr>
        <w:t>a.ZPLONGC</w:t>
      </w:r>
      <w:proofErr w:type="spellEnd"/>
      <w:r w:rsidRPr="00FD1FFE">
        <w:rPr>
          <w:rFonts w:asciiTheme="majorHAnsi" w:eastAsia="微軟正黑體" w:hAnsi="微軟正黑體"/>
          <w:sz w:val="18"/>
        </w:rPr>
        <w:t xml:space="preserve">  from</w:t>
      </w:r>
      <w:proofErr w:type="gramEnd"/>
      <w:r w:rsidRPr="00FD1FFE">
        <w:rPr>
          <w:rFonts w:asciiTheme="majorHAnsi" w:eastAsia="微軟正黑體" w:hAnsi="微軟正黑體"/>
          <w:sz w:val="18"/>
        </w:rPr>
        <w:t xml:space="preserve"> EUFD</w:t>
      </w:r>
      <w:r w:rsidR="00C04B9A">
        <w:rPr>
          <w:rFonts w:asciiTheme="majorHAnsi" w:eastAsia="微軟正黑體" w:hAnsi="微軟正黑體" w:hint="eastAsia"/>
          <w:sz w:val="18"/>
        </w:rPr>
        <w:t>PF</w:t>
      </w:r>
      <w:r w:rsidRPr="00FD1FFE">
        <w:rPr>
          <w:rFonts w:asciiTheme="majorHAnsi" w:eastAsia="微軟正黑體" w:hAnsi="微軟正黑體"/>
          <w:sz w:val="18"/>
        </w:rPr>
        <w:t xml:space="preserve"> b left join EUFOP</w:t>
      </w:r>
      <w:r w:rsidR="00C04B9A">
        <w:rPr>
          <w:rFonts w:asciiTheme="majorHAnsi" w:eastAsia="微軟正黑體" w:hAnsi="微軟正黑體" w:hint="eastAsia"/>
          <w:sz w:val="18"/>
        </w:rPr>
        <w:t>F</w:t>
      </w:r>
      <w:r w:rsidRPr="00FD1FFE">
        <w:rPr>
          <w:rFonts w:asciiTheme="majorHAnsi" w:eastAsia="微軟正黑體" w:hAnsi="微軟正黑體"/>
          <w:sz w:val="18"/>
        </w:rPr>
        <w:t xml:space="preserve"> a on </w:t>
      </w:r>
      <w:proofErr w:type="spellStart"/>
      <w:r w:rsidRPr="00FD1FFE">
        <w:rPr>
          <w:rFonts w:asciiTheme="majorHAnsi" w:eastAsia="微軟正黑體" w:hAnsi="微軟正黑體"/>
          <w:sz w:val="18"/>
        </w:rPr>
        <w:t>b.CRTABLE</w:t>
      </w:r>
      <w:proofErr w:type="spellEnd"/>
      <w:r w:rsidRPr="00FD1FFE">
        <w:rPr>
          <w:rFonts w:asciiTheme="majorHAnsi" w:eastAsia="微軟正黑體" w:hAnsi="微軟正黑體"/>
          <w:sz w:val="18"/>
        </w:rPr>
        <w:t xml:space="preserve"> = </w:t>
      </w:r>
      <w:proofErr w:type="spellStart"/>
      <w:r w:rsidRPr="00FD1FFE">
        <w:rPr>
          <w:rFonts w:asciiTheme="majorHAnsi" w:eastAsia="微軟正黑體" w:hAnsi="微軟正黑體"/>
          <w:sz w:val="18"/>
        </w:rPr>
        <w:t>a.CRTABLE</w:t>
      </w:r>
      <w:proofErr w:type="spellEnd"/>
      <w:r w:rsidRPr="00FD1FFE">
        <w:rPr>
          <w:rFonts w:asciiTheme="majorHAnsi" w:eastAsia="微軟正黑體" w:hAnsi="微軟正黑體"/>
          <w:sz w:val="18"/>
        </w:rPr>
        <w:t xml:space="preserve"> where  </w:t>
      </w:r>
      <w:proofErr w:type="spellStart"/>
      <w:r w:rsidRPr="00FD1FFE">
        <w:rPr>
          <w:rFonts w:asciiTheme="majorHAnsi" w:eastAsia="微軟正黑體" w:hAnsi="微軟正黑體"/>
          <w:sz w:val="18"/>
        </w:rPr>
        <w:t>a.TODATE</w:t>
      </w:r>
      <w:proofErr w:type="spellEnd"/>
      <w:r w:rsidRPr="00FD1FFE">
        <w:rPr>
          <w:rFonts w:asciiTheme="majorHAnsi" w:eastAsia="微軟正黑體" w:hAnsi="微軟正黑體"/>
          <w:sz w:val="18"/>
        </w:rPr>
        <w:t xml:space="preserve"> &gt;= </w:t>
      </w:r>
      <w:r w:rsidR="000A7D2F" w:rsidRPr="00BC4128">
        <w:rPr>
          <w:rFonts w:asciiTheme="majorHAnsi" w:eastAsia="微軟正黑體" w:hAnsi="微軟正黑體" w:hint="eastAsia"/>
          <w:sz w:val="18"/>
        </w:rPr>
        <w:t>:</w:t>
      </w:r>
      <w:r w:rsidRPr="00BC4128">
        <w:rPr>
          <w:rFonts w:asciiTheme="majorHAnsi" w:eastAsia="微軟正黑體" w:hAnsi="微軟正黑體" w:hint="eastAsia"/>
          <w:sz w:val="18"/>
        </w:rPr>
        <w:t>系統日</w:t>
      </w:r>
      <w:r w:rsidR="00A67C94" w:rsidRPr="00BC4128">
        <w:rPr>
          <w:rFonts w:asciiTheme="majorHAnsi" w:eastAsia="微軟正黑體" w:hAnsi="微軟正黑體" w:hint="eastAsia"/>
          <w:sz w:val="18"/>
        </w:rPr>
        <w:t>－</w:t>
      </w:r>
      <w:r w:rsidR="00A67C94" w:rsidRPr="00BC4128">
        <w:rPr>
          <w:rFonts w:asciiTheme="majorHAnsi" w:eastAsia="微軟正黑體" w:hAnsi="微軟正黑體" w:hint="eastAsia"/>
          <w:sz w:val="18"/>
        </w:rPr>
        <w:t>31</w:t>
      </w:r>
      <w:r w:rsidR="00A67C94" w:rsidRPr="00BC4128">
        <w:rPr>
          <w:rFonts w:asciiTheme="majorHAnsi" w:eastAsia="微軟正黑體" w:hAnsi="微軟正黑體" w:hint="eastAsia"/>
          <w:sz w:val="18"/>
        </w:rPr>
        <w:t>天</w:t>
      </w:r>
      <w:r w:rsidR="000A7D2F" w:rsidRPr="00BC4128">
        <w:rPr>
          <w:rFonts w:asciiTheme="majorHAnsi" w:eastAsia="微軟正黑體" w:hAnsi="微軟正黑體" w:hint="eastAsia"/>
          <w:sz w:val="18"/>
        </w:rPr>
        <w:t>轉換成數字</w:t>
      </w:r>
      <w:proofErr w:type="spellStart"/>
      <w:r w:rsidR="000A7D2F" w:rsidRPr="00BC4128">
        <w:rPr>
          <w:rFonts w:asciiTheme="majorHAnsi" w:eastAsia="微軟正黑體" w:hAnsi="微軟正黑體" w:hint="eastAsia"/>
          <w:sz w:val="18"/>
        </w:rPr>
        <w:t>yyyyMMdd</w:t>
      </w:r>
      <w:proofErr w:type="spellEnd"/>
      <w:r w:rsidRPr="00BC4128">
        <w:rPr>
          <w:rFonts w:asciiTheme="majorHAnsi" w:eastAsia="微軟正黑體" w:hAnsi="微軟正黑體"/>
          <w:sz w:val="18"/>
        </w:rPr>
        <w:t>;</w:t>
      </w:r>
    </w:p>
    <w:p w:rsidR="00F14037" w:rsidRDefault="00F14037" w:rsidP="007E08AE">
      <w:pPr>
        <w:rPr>
          <w:rFonts w:asciiTheme="majorHAnsi" w:eastAsia="微軟正黑體" w:hAnsi="微軟正黑體"/>
          <w:sz w:val="18"/>
        </w:rPr>
      </w:pPr>
    </w:p>
    <w:p w:rsidR="00F14037" w:rsidRDefault="00BB1BD1" w:rsidP="00EE0387">
      <w:pPr>
        <w:ind w:leftChars="360" w:left="728" w:hanging="8"/>
        <w:rPr>
          <w:rFonts w:asciiTheme="majorHAnsi" w:eastAsia="微軟正黑體" w:hAnsi="微軟正黑體"/>
          <w:sz w:val="18"/>
        </w:rPr>
      </w:pPr>
      <w:r>
        <w:rPr>
          <w:rFonts w:ascii="微軟正黑體" w:eastAsia="微軟正黑體" w:hAnsi="微軟正黑體" w:cs="Arial" w:hint="eastAsia"/>
          <w:bdr w:val="single" w:sz="4" w:space="0" w:color="auto"/>
        </w:rPr>
        <w:t>案件類型</w:t>
      </w:r>
      <w:r w:rsidRPr="00BB1BD1">
        <w:rPr>
          <w:rFonts w:ascii="微軟正黑體" w:eastAsia="微軟正黑體" w:hAnsi="微軟正黑體" w:cs="Arial" w:hint="eastAsia"/>
        </w:rPr>
        <w:t>下拉選單</w:t>
      </w:r>
    </w:p>
    <w:p w:rsidR="00F83C37" w:rsidRDefault="00197CDA" w:rsidP="00F83C37">
      <w:pPr>
        <w:ind w:leftChars="360" w:left="728" w:hanging="8"/>
        <w:rPr>
          <w:rFonts w:asciiTheme="majorHAnsi" w:eastAsia="微軟正黑體" w:hAnsi="微軟正黑體"/>
          <w:sz w:val="18"/>
        </w:rPr>
      </w:pPr>
      <w:r>
        <w:rPr>
          <w:rFonts w:asciiTheme="majorHAnsi" w:eastAsia="微軟正黑體" w:hAnsi="微軟正黑體" w:hint="eastAsia"/>
          <w:sz w:val="18"/>
        </w:rPr>
        <w:t>取得案件類型清單：</w:t>
      </w:r>
    </w:p>
    <w:p w:rsidR="00F14037" w:rsidRPr="00BC4128" w:rsidRDefault="00F14037" w:rsidP="00F83C37">
      <w:pPr>
        <w:ind w:leftChars="360" w:left="728" w:hanging="8"/>
        <w:rPr>
          <w:rFonts w:asciiTheme="majorHAnsi" w:eastAsia="微軟正黑體" w:hAnsi="微軟正黑體"/>
          <w:color w:val="FF0000"/>
          <w:sz w:val="18"/>
        </w:rPr>
      </w:pPr>
      <w:r>
        <w:rPr>
          <w:rFonts w:asciiTheme="majorHAnsi" w:eastAsia="微軟正黑體" w:hAnsi="微軟正黑體" w:hint="eastAsia"/>
          <w:sz w:val="18"/>
        </w:rPr>
        <w:t>資料來源：</w:t>
      </w:r>
      <w:proofErr w:type="spellStart"/>
      <w:r w:rsidR="00493A3F">
        <w:rPr>
          <w:rFonts w:asciiTheme="majorHAnsi" w:eastAsia="微軟正黑體" w:hAnsi="微軟正黑體" w:hint="eastAsia"/>
          <w:sz w:val="18"/>
        </w:rPr>
        <w:t>CaseTypeEnum</w:t>
      </w:r>
      <w:proofErr w:type="spellEnd"/>
      <w:r w:rsidR="00BC4128" w:rsidRPr="00BC4128">
        <w:rPr>
          <w:rFonts w:asciiTheme="majorHAnsi" w:eastAsia="微軟正黑體" w:hAnsi="微軟正黑體" w:hint="eastAsia"/>
          <w:color w:val="FF0000"/>
          <w:sz w:val="18"/>
        </w:rPr>
        <w:t>/</w:t>
      </w:r>
      <w:r w:rsidR="00BC4128" w:rsidRPr="00BC4128">
        <w:rPr>
          <w:rFonts w:asciiTheme="majorHAnsi" w:eastAsia="微軟正黑體" w:hAnsi="微軟正黑體" w:hint="eastAsia"/>
          <w:color w:val="FF0000"/>
          <w:sz w:val="18"/>
        </w:rPr>
        <w:t>待確認</w:t>
      </w:r>
      <w:r w:rsidR="00BC4128">
        <w:rPr>
          <w:rFonts w:asciiTheme="majorHAnsi" w:eastAsia="微軟正黑體" w:hAnsi="微軟正黑體" w:hint="eastAsia"/>
          <w:color w:val="FF0000"/>
          <w:sz w:val="18"/>
        </w:rPr>
        <w:t>有可能抽</w:t>
      </w:r>
      <w:r w:rsidR="00BC4128">
        <w:rPr>
          <w:rFonts w:asciiTheme="majorHAnsi" w:eastAsia="微軟正黑體" w:hAnsi="微軟正黑體" w:hint="eastAsia"/>
          <w:color w:val="FF0000"/>
          <w:sz w:val="18"/>
        </w:rPr>
        <w:t>Tabl</w:t>
      </w:r>
      <w:bookmarkStart w:id="12" w:name="_GoBack"/>
      <w:bookmarkEnd w:id="12"/>
      <w:r w:rsidR="00BC4128">
        <w:rPr>
          <w:rFonts w:asciiTheme="majorHAnsi" w:eastAsia="微軟正黑體" w:hAnsi="微軟正黑體" w:hint="eastAsia"/>
          <w:color w:val="FF0000"/>
          <w:sz w:val="18"/>
        </w:rPr>
        <w:t>e</w:t>
      </w:r>
    </w:p>
    <w:p w:rsidR="00482537" w:rsidRDefault="00482537" w:rsidP="00F14037">
      <w:pPr>
        <w:ind w:leftChars="360" w:left="720" w:firstLine="720"/>
        <w:rPr>
          <w:rFonts w:asciiTheme="majorHAnsi" w:eastAsia="微軟正黑體" w:hAnsi="微軟正黑體"/>
          <w:sz w:val="18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1559"/>
        <w:gridCol w:w="2126"/>
      </w:tblGrid>
      <w:tr w:rsidR="00482537" w:rsidTr="00F83C37">
        <w:tc>
          <w:tcPr>
            <w:tcW w:w="1373" w:type="dxa"/>
            <w:shd w:val="clear" w:color="auto" w:fill="E5DFEC" w:themeFill="accent4" w:themeFillTint="33"/>
          </w:tcPr>
          <w:p w:rsidR="00482537" w:rsidRDefault="00482537" w:rsidP="00F14037">
            <w:pPr>
              <w:rPr>
                <w:rFonts w:asciiTheme="majorHAnsi" w:eastAsia="微軟正黑體" w:hAnsi="微軟正黑體"/>
                <w:sz w:val="18"/>
              </w:rPr>
            </w:pPr>
            <w:r>
              <w:rPr>
                <w:rFonts w:asciiTheme="majorHAnsi" w:eastAsia="微軟正黑體" w:hAnsi="微軟正黑體" w:hint="eastAsia"/>
                <w:sz w:val="18"/>
              </w:rPr>
              <w:t>Name</w:t>
            </w:r>
          </w:p>
        </w:tc>
        <w:tc>
          <w:tcPr>
            <w:tcW w:w="1559" w:type="dxa"/>
            <w:shd w:val="clear" w:color="auto" w:fill="E5DFEC" w:themeFill="accent4" w:themeFillTint="33"/>
          </w:tcPr>
          <w:p w:rsidR="00482537" w:rsidRDefault="00482537" w:rsidP="00F14037">
            <w:pPr>
              <w:rPr>
                <w:rFonts w:asciiTheme="majorHAnsi" w:eastAsia="微軟正黑體" w:hAnsi="微軟正黑體"/>
                <w:sz w:val="18"/>
              </w:rPr>
            </w:pPr>
            <w:r>
              <w:rPr>
                <w:rFonts w:asciiTheme="majorHAnsi" w:eastAsia="微軟正黑體" w:hAnsi="微軟正黑體"/>
                <w:sz w:val="18"/>
              </w:rPr>
              <w:t>C</w:t>
            </w:r>
            <w:r>
              <w:rPr>
                <w:rFonts w:asciiTheme="majorHAnsi" w:eastAsia="微軟正黑體" w:hAnsi="微軟正黑體" w:hint="eastAsia"/>
                <w:sz w:val="18"/>
              </w:rPr>
              <w:t>ode</w:t>
            </w:r>
          </w:p>
        </w:tc>
        <w:tc>
          <w:tcPr>
            <w:tcW w:w="2126" w:type="dxa"/>
            <w:shd w:val="clear" w:color="auto" w:fill="E5DFEC" w:themeFill="accent4" w:themeFillTint="33"/>
          </w:tcPr>
          <w:p w:rsidR="00482537" w:rsidRDefault="00482537" w:rsidP="00482537">
            <w:pPr>
              <w:rPr>
                <w:rFonts w:asciiTheme="majorHAnsi" w:eastAsia="微軟正黑體" w:hAnsi="微軟正黑體"/>
                <w:sz w:val="18"/>
              </w:rPr>
            </w:pPr>
            <w:proofErr w:type="spellStart"/>
            <w:r>
              <w:rPr>
                <w:rFonts w:asciiTheme="majorHAnsi" w:eastAsia="微軟正黑體" w:hAnsi="微軟正黑體" w:hint="eastAsia"/>
                <w:sz w:val="18"/>
              </w:rPr>
              <w:t>Desc</w:t>
            </w:r>
            <w:proofErr w:type="spellEnd"/>
          </w:p>
        </w:tc>
      </w:tr>
      <w:tr w:rsidR="00482537" w:rsidTr="00F83C37">
        <w:tc>
          <w:tcPr>
            <w:tcW w:w="1373" w:type="dxa"/>
          </w:tcPr>
          <w:p w:rsidR="00482537" w:rsidRPr="00482537" w:rsidRDefault="00482537" w:rsidP="00F14037">
            <w:pPr>
              <w:rPr>
                <w:rFonts w:asciiTheme="majorHAnsi" w:eastAsia="微軟正黑體" w:hAnsi="微軟正黑體"/>
                <w:sz w:val="18"/>
              </w:rPr>
            </w:pPr>
            <w:r>
              <w:rPr>
                <w:rFonts w:asciiTheme="majorHAnsi" w:eastAsia="微軟正黑體" w:hAnsi="微軟正黑體" w:hint="eastAsia"/>
                <w:sz w:val="18"/>
              </w:rPr>
              <w:t>ESUB</w:t>
            </w:r>
          </w:p>
        </w:tc>
        <w:tc>
          <w:tcPr>
            <w:tcW w:w="1559" w:type="dxa"/>
          </w:tcPr>
          <w:p w:rsidR="00482537" w:rsidRDefault="00482537" w:rsidP="00F14037">
            <w:pPr>
              <w:rPr>
                <w:rFonts w:asciiTheme="majorHAnsi" w:eastAsia="微軟正黑體" w:hAnsi="微軟正黑體"/>
                <w:sz w:val="18"/>
              </w:rPr>
            </w:pPr>
            <w:proofErr w:type="spellStart"/>
            <w:r w:rsidRPr="00482537">
              <w:rPr>
                <w:rFonts w:asciiTheme="majorHAnsi" w:eastAsia="微軟正黑體" w:hAnsi="微軟正黑體" w:hint="eastAsia"/>
                <w:sz w:val="18"/>
              </w:rPr>
              <w:t>eSub</w:t>
            </w:r>
            <w:proofErr w:type="spellEnd"/>
          </w:p>
        </w:tc>
        <w:tc>
          <w:tcPr>
            <w:tcW w:w="2126" w:type="dxa"/>
          </w:tcPr>
          <w:p w:rsidR="00482537" w:rsidRDefault="00482537" w:rsidP="00F14037">
            <w:pPr>
              <w:rPr>
                <w:rFonts w:asciiTheme="majorHAnsi" w:eastAsia="微軟正黑體" w:hAnsi="微軟正黑體"/>
                <w:sz w:val="18"/>
              </w:rPr>
            </w:pPr>
            <w:r w:rsidRPr="00482537">
              <w:rPr>
                <w:rFonts w:asciiTheme="majorHAnsi" w:eastAsia="微軟正黑體" w:hAnsi="微軟正黑體" w:hint="eastAsia"/>
                <w:sz w:val="18"/>
              </w:rPr>
              <w:t>e-Sub</w:t>
            </w:r>
            <w:r>
              <w:rPr>
                <w:rFonts w:asciiTheme="majorHAnsi" w:eastAsia="微軟正黑體" w:hAnsi="微軟正黑體" w:hint="eastAsia"/>
                <w:sz w:val="18"/>
              </w:rPr>
              <w:t>mission</w:t>
            </w:r>
          </w:p>
        </w:tc>
      </w:tr>
      <w:tr w:rsidR="00F83C37" w:rsidTr="00F83C37">
        <w:tc>
          <w:tcPr>
            <w:tcW w:w="1373" w:type="dxa"/>
          </w:tcPr>
          <w:p w:rsidR="00F83C37" w:rsidRPr="00482537" w:rsidRDefault="00F83C37" w:rsidP="003B3FB5">
            <w:pPr>
              <w:rPr>
                <w:rFonts w:asciiTheme="majorHAnsi" w:eastAsia="微軟正黑體" w:hAnsi="微軟正黑體"/>
                <w:sz w:val="18"/>
              </w:rPr>
            </w:pPr>
            <w:r>
              <w:rPr>
                <w:rFonts w:asciiTheme="majorHAnsi" w:eastAsia="微軟正黑體" w:hAnsi="微軟正黑體" w:hint="eastAsia"/>
                <w:sz w:val="18"/>
              </w:rPr>
              <w:t>MPCG</w:t>
            </w:r>
          </w:p>
        </w:tc>
        <w:tc>
          <w:tcPr>
            <w:tcW w:w="1559" w:type="dxa"/>
          </w:tcPr>
          <w:p w:rsidR="00F83C37" w:rsidRDefault="00F83C37" w:rsidP="003B3FB5">
            <w:pPr>
              <w:rPr>
                <w:rFonts w:asciiTheme="majorHAnsi" w:eastAsia="微軟正黑體" w:hAnsi="微軟正黑體"/>
                <w:sz w:val="18"/>
              </w:rPr>
            </w:pPr>
            <w:r w:rsidRPr="00482537">
              <w:rPr>
                <w:rFonts w:asciiTheme="majorHAnsi" w:eastAsia="微軟正黑體" w:hAnsi="微軟正黑體" w:hint="eastAsia"/>
                <w:sz w:val="18"/>
              </w:rPr>
              <w:t>MPCG</w:t>
            </w:r>
          </w:p>
        </w:tc>
        <w:tc>
          <w:tcPr>
            <w:tcW w:w="2126" w:type="dxa"/>
          </w:tcPr>
          <w:p w:rsidR="00F83C37" w:rsidRDefault="00F83C37" w:rsidP="003B3FB5">
            <w:pPr>
              <w:rPr>
                <w:rFonts w:asciiTheme="majorHAnsi" w:eastAsia="微軟正黑體" w:hAnsi="微軟正黑體"/>
                <w:sz w:val="18"/>
              </w:rPr>
            </w:pPr>
            <w:r w:rsidRPr="00482537">
              <w:rPr>
                <w:rFonts w:asciiTheme="majorHAnsi" w:eastAsia="微軟正黑體" w:hAnsi="微軟正黑體" w:hint="eastAsia"/>
                <w:sz w:val="18"/>
              </w:rPr>
              <w:t>MPCG</w:t>
            </w:r>
          </w:p>
        </w:tc>
      </w:tr>
      <w:tr w:rsidR="00482537" w:rsidTr="00F83C37">
        <w:tc>
          <w:tcPr>
            <w:tcW w:w="1373" w:type="dxa"/>
          </w:tcPr>
          <w:p w:rsidR="00482537" w:rsidRPr="00482537" w:rsidRDefault="00482537" w:rsidP="003B3FB5">
            <w:pPr>
              <w:rPr>
                <w:rFonts w:asciiTheme="majorHAnsi" w:eastAsia="微軟正黑體" w:hAnsi="微軟正黑體"/>
                <w:sz w:val="18"/>
              </w:rPr>
            </w:pPr>
            <w:r>
              <w:rPr>
                <w:rFonts w:asciiTheme="majorHAnsi" w:eastAsia="微軟正黑體" w:hAnsi="微軟正黑體" w:hint="eastAsia"/>
                <w:sz w:val="18"/>
              </w:rPr>
              <w:t>MPG</w:t>
            </w:r>
          </w:p>
        </w:tc>
        <w:tc>
          <w:tcPr>
            <w:tcW w:w="1559" w:type="dxa"/>
          </w:tcPr>
          <w:p w:rsidR="00482537" w:rsidRPr="00482537" w:rsidRDefault="00482537" w:rsidP="003B3FB5">
            <w:pPr>
              <w:rPr>
                <w:rFonts w:asciiTheme="majorHAnsi" w:eastAsia="微軟正黑體" w:hAnsi="微軟正黑體"/>
                <w:sz w:val="18"/>
              </w:rPr>
            </w:pPr>
            <w:r w:rsidRPr="00482537">
              <w:rPr>
                <w:rFonts w:asciiTheme="majorHAnsi" w:eastAsia="微軟正黑體" w:hAnsi="微軟正黑體" w:hint="eastAsia"/>
                <w:sz w:val="18"/>
              </w:rPr>
              <w:t>MPG</w:t>
            </w:r>
          </w:p>
        </w:tc>
        <w:tc>
          <w:tcPr>
            <w:tcW w:w="2126" w:type="dxa"/>
          </w:tcPr>
          <w:p w:rsidR="00482537" w:rsidRPr="00482537" w:rsidRDefault="00482537" w:rsidP="003B3FB5">
            <w:pPr>
              <w:rPr>
                <w:rFonts w:asciiTheme="majorHAnsi" w:eastAsia="微軟正黑體" w:hAnsi="微軟正黑體"/>
                <w:sz w:val="18"/>
              </w:rPr>
            </w:pPr>
            <w:r w:rsidRPr="00482537">
              <w:rPr>
                <w:rFonts w:asciiTheme="majorHAnsi" w:eastAsia="微軟正黑體" w:hAnsi="微軟正黑體" w:hint="eastAsia"/>
                <w:sz w:val="18"/>
              </w:rPr>
              <w:t>MPG</w:t>
            </w:r>
          </w:p>
        </w:tc>
      </w:tr>
      <w:tr w:rsidR="00482537" w:rsidTr="00F83C37">
        <w:tc>
          <w:tcPr>
            <w:tcW w:w="1373" w:type="dxa"/>
          </w:tcPr>
          <w:p w:rsidR="00482537" w:rsidRPr="00482537" w:rsidRDefault="00482537" w:rsidP="00F14037">
            <w:pPr>
              <w:rPr>
                <w:rFonts w:asciiTheme="majorHAnsi" w:eastAsia="微軟正黑體" w:hAnsi="微軟正黑體"/>
                <w:sz w:val="18"/>
              </w:rPr>
            </w:pPr>
            <w:r>
              <w:rPr>
                <w:rFonts w:asciiTheme="majorHAnsi" w:eastAsia="微軟正黑體" w:hAnsi="微軟正黑體" w:hint="eastAsia"/>
                <w:sz w:val="18"/>
              </w:rPr>
              <w:t>MPG2C</w:t>
            </w:r>
          </w:p>
        </w:tc>
        <w:tc>
          <w:tcPr>
            <w:tcW w:w="1559" w:type="dxa"/>
          </w:tcPr>
          <w:p w:rsidR="00482537" w:rsidRPr="00482537" w:rsidRDefault="00482537" w:rsidP="00F14037">
            <w:pPr>
              <w:rPr>
                <w:rFonts w:asciiTheme="majorHAnsi" w:eastAsia="微軟正黑體" w:hAnsi="微軟正黑體"/>
                <w:sz w:val="18"/>
              </w:rPr>
            </w:pPr>
            <w:r w:rsidRPr="00482537">
              <w:rPr>
                <w:rFonts w:asciiTheme="majorHAnsi" w:eastAsia="微軟正黑體" w:hAnsi="微軟正黑體" w:hint="eastAsia"/>
                <w:sz w:val="18"/>
              </w:rPr>
              <w:t>MPG2C</w:t>
            </w:r>
          </w:p>
        </w:tc>
        <w:tc>
          <w:tcPr>
            <w:tcW w:w="2126" w:type="dxa"/>
          </w:tcPr>
          <w:p w:rsidR="00482537" w:rsidRPr="00482537" w:rsidRDefault="00482537" w:rsidP="003B3FB5">
            <w:pPr>
              <w:rPr>
                <w:rFonts w:asciiTheme="majorHAnsi" w:eastAsia="微軟正黑體" w:hAnsi="微軟正黑體"/>
                <w:sz w:val="18"/>
              </w:rPr>
            </w:pPr>
            <w:r>
              <w:rPr>
                <w:rFonts w:asciiTheme="majorHAnsi" w:eastAsia="微軟正黑體" w:hAnsi="微軟正黑體" w:hint="eastAsia"/>
                <w:sz w:val="18"/>
              </w:rPr>
              <w:t>人工</w:t>
            </w:r>
            <w:r w:rsidRPr="00482537">
              <w:rPr>
                <w:rFonts w:asciiTheme="majorHAnsi" w:eastAsia="微軟正黑體" w:hAnsi="微軟正黑體" w:hint="eastAsia"/>
                <w:sz w:val="18"/>
              </w:rPr>
              <w:t>MPG</w:t>
            </w:r>
          </w:p>
        </w:tc>
      </w:tr>
      <w:tr w:rsidR="00F83C37" w:rsidTr="00F83C37">
        <w:tc>
          <w:tcPr>
            <w:tcW w:w="1373" w:type="dxa"/>
          </w:tcPr>
          <w:p w:rsidR="00F83C37" w:rsidRPr="00482537" w:rsidRDefault="00F83C37" w:rsidP="003B3FB5">
            <w:pPr>
              <w:rPr>
                <w:rFonts w:asciiTheme="majorHAnsi" w:eastAsia="微軟正黑體" w:hAnsi="微軟正黑體"/>
                <w:sz w:val="18"/>
              </w:rPr>
            </w:pPr>
            <w:r>
              <w:rPr>
                <w:rFonts w:asciiTheme="majorHAnsi" w:eastAsia="微軟正黑體" w:hAnsi="微軟正黑體" w:hint="eastAsia"/>
                <w:sz w:val="18"/>
              </w:rPr>
              <w:t>PAPER</w:t>
            </w:r>
          </w:p>
        </w:tc>
        <w:tc>
          <w:tcPr>
            <w:tcW w:w="1559" w:type="dxa"/>
          </w:tcPr>
          <w:p w:rsidR="00F83C37" w:rsidRDefault="00F83C37" w:rsidP="003B3FB5">
            <w:pPr>
              <w:rPr>
                <w:rFonts w:asciiTheme="majorHAnsi" w:eastAsia="微軟正黑體" w:hAnsi="微軟正黑體"/>
                <w:sz w:val="18"/>
              </w:rPr>
            </w:pPr>
            <w:r w:rsidRPr="00482537">
              <w:rPr>
                <w:rFonts w:asciiTheme="majorHAnsi" w:eastAsia="微軟正黑體" w:hAnsi="微軟正黑體" w:hint="eastAsia"/>
                <w:sz w:val="18"/>
              </w:rPr>
              <w:t>Paper</w:t>
            </w:r>
          </w:p>
        </w:tc>
        <w:tc>
          <w:tcPr>
            <w:tcW w:w="2126" w:type="dxa"/>
          </w:tcPr>
          <w:p w:rsidR="00F83C37" w:rsidRDefault="00F83C37" w:rsidP="003B3FB5">
            <w:pPr>
              <w:rPr>
                <w:rFonts w:asciiTheme="majorHAnsi" w:eastAsia="微軟正黑體" w:hAnsi="微軟正黑體"/>
                <w:sz w:val="18"/>
              </w:rPr>
            </w:pPr>
            <w:r w:rsidRPr="00482537">
              <w:rPr>
                <w:rFonts w:asciiTheme="majorHAnsi" w:eastAsia="微軟正黑體" w:hAnsi="微軟正黑體" w:hint="eastAsia"/>
                <w:sz w:val="18"/>
              </w:rPr>
              <w:t>紙本</w:t>
            </w:r>
          </w:p>
        </w:tc>
      </w:tr>
    </w:tbl>
    <w:p w:rsidR="00F14037" w:rsidRPr="001D0B77" w:rsidRDefault="00F14037" w:rsidP="00197CDA">
      <w:pPr>
        <w:ind w:leftChars="360" w:left="728" w:hanging="8"/>
        <w:rPr>
          <w:rFonts w:asciiTheme="majorHAnsi" w:eastAsia="微軟正黑體" w:hAnsi="微軟正黑體"/>
          <w:sz w:val="18"/>
        </w:rPr>
      </w:pPr>
    </w:p>
    <w:p w:rsidR="00890600" w:rsidRDefault="00890600" w:rsidP="00890600">
      <w:pPr>
        <w:ind w:leftChars="360" w:left="728" w:hanging="8"/>
        <w:rPr>
          <w:rFonts w:asciiTheme="majorHAnsi" w:eastAsia="微軟正黑體" w:hAnsi="微軟正黑體"/>
        </w:rPr>
      </w:pPr>
    </w:p>
    <w:p w:rsidR="007E08AE" w:rsidRDefault="007E08AE" w:rsidP="00890600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取得指定處理人員</w:t>
      </w:r>
      <w:r>
        <w:rPr>
          <w:rFonts w:asciiTheme="majorHAnsi" w:eastAsia="微軟正黑體" w:hAnsi="微軟正黑體" w:hint="eastAsia"/>
        </w:rPr>
        <w:t>.</w:t>
      </w:r>
      <w:r>
        <w:rPr>
          <w:rFonts w:asciiTheme="majorHAnsi" w:eastAsia="微軟正黑體" w:hAnsi="微軟正黑體" w:hint="eastAsia"/>
        </w:rPr>
        <w:t>可處理人員清單</w:t>
      </w:r>
    </w:p>
    <w:p w:rsidR="007E08AE" w:rsidRPr="00F51835" w:rsidRDefault="007E08AE" w:rsidP="007E08AE">
      <w:pPr>
        <w:ind w:leftChars="360" w:left="728" w:hanging="8"/>
        <w:rPr>
          <w:rFonts w:asciiTheme="majorHAnsi" w:eastAsia="微軟正黑體" w:hAnsi="微軟正黑體"/>
        </w:rPr>
      </w:pPr>
      <w:r w:rsidRPr="00F51835">
        <w:rPr>
          <w:rFonts w:asciiTheme="majorHAnsi" w:eastAsia="微軟正黑體" w:hAnsi="微軟正黑體" w:hint="eastAsia"/>
        </w:rPr>
        <w:t>取得所有建檔角色使用者；</w:t>
      </w:r>
      <w:r w:rsidRPr="00F51835">
        <w:rPr>
          <w:rFonts w:asciiTheme="majorHAnsi" w:eastAsia="微軟正黑體" w:hAnsi="微軟正黑體"/>
        </w:rPr>
        <w:sym w:font="Wingdings" w:char="F0E8"/>
      </w:r>
      <w:r w:rsidRPr="00F51835">
        <w:rPr>
          <w:rFonts w:asciiTheme="majorHAnsi" w:eastAsia="微軟正黑體" w:hAnsi="微軟正黑體" w:hint="eastAsia"/>
        </w:rPr>
        <w:t xml:space="preserve"> </w:t>
      </w:r>
      <w:proofErr w:type="spellStart"/>
      <w:r w:rsidRPr="00F51835">
        <w:rPr>
          <w:rFonts w:asciiTheme="majorHAnsi" w:eastAsia="微軟正黑體" w:hAnsi="微軟正黑體" w:hint="eastAsia"/>
        </w:rPr>
        <w:t>PortalClient</w:t>
      </w:r>
      <w:proofErr w:type="spellEnd"/>
      <w:r w:rsidRPr="00F51835">
        <w:rPr>
          <w:rFonts w:asciiTheme="majorHAnsi" w:eastAsia="微軟正黑體" w:hAnsi="微軟正黑體" w:hint="eastAsia"/>
        </w:rPr>
        <w:t xml:space="preserve"> API</w:t>
      </w:r>
    </w:p>
    <w:p w:rsidR="007E08AE" w:rsidRDefault="007E08AE" w:rsidP="007E08AE">
      <w:pPr>
        <w:ind w:leftChars="360" w:left="728" w:hanging="8"/>
        <w:rPr>
          <w:rFonts w:asciiTheme="majorHAnsi" w:eastAsia="微軟正黑體" w:hAnsi="微軟正黑體"/>
        </w:rPr>
      </w:pPr>
      <w:r w:rsidRPr="004C499F">
        <w:rPr>
          <w:rFonts w:asciiTheme="majorHAnsi" w:eastAsia="微軟正黑體" w:hAnsi="微軟正黑體"/>
        </w:rPr>
        <w:t>List&lt;</w:t>
      </w:r>
      <w:proofErr w:type="spellStart"/>
      <w:r w:rsidRPr="004C499F">
        <w:rPr>
          <w:rFonts w:asciiTheme="majorHAnsi" w:eastAsia="微軟正黑體" w:hAnsi="微軟正黑體"/>
        </w:rPr>
        <w:t>UserGroupWSVo</w:t>
      </w:r>
      <w:proofErr w:type="spellEnd"/>
      <w:r w:rsidRPr="004C499F">
        <w:rPr>
          <w:rFonts w:asciiTheme="majorHAnsi" w:eastAsia="微軟正黑體" w:hAnsi="微軟正黑體"/>
        </w:rPr>
        <w:t xml:space="preserve">&gt; </w:t>
      </w:r>
      <w:proofErr w:type="spellStart"/>
      <w:r w:rsidRPr="004C499F">
        <w:rPr>
          <w:rFonts w:asciiTheme="majorHAnsi" w:eastAsia="微軟正黑體" w:hAnsi="微軟正黑體"/>
        </w:rPr>
        <w:t>findGroupsByAppID</w:t>
      </w:r>
      <w:proofErr w:type="spellEnd"/>
      <w:r w:rsidRPr="004C499F">
        <w:rPr>
          <w:rFonts w:asciiTheme="majorHAnsi" w:eastAsia="微軟正黑體" w:hAnsi="微軟正黑體"/>
        </w:rPr>
        <w:t xml:space="preserve">(String </w:t>
      </w:r>
      <w:proofErr w:type="spellStart"/>
      <w:r w:rsidRPr="004C499F">
        <w:rPr>
          <w:rFonts w:asciiTheme="majorHAnsi" w:eastAsia="微軟正黑體" w:hAnsi="微軟正黑體"/>
        </w:rPr>
        <w:t>appId</w:t>
      </w:r>
      <w:proofErr w:type="spellEnd"/>
      <w:r w:rsidRPr="004C499F">
        <w:rPr>
          <w:rFonts w:asciiTheme="majorHAnsi" w:eastAsia="微軟正黑體" w:hAnsi="微軟正黑體"/>
        </w:rPr>
        <w:t>)</w:t>
      </w:r>
    </w:p>
    <w:p w:rsidR="007E08AE" w:rsidRPr="00BA7A47" w:rsidRDefault="007E08AE" w:rsidP="007E08AE">
      <w:pPr>
        <w:ind w:leftChars="360" w:left="728" w:hanging="8"/>
        <w:rPr>
          <w:rFonts w:asciiTheme="majorHAnsi" w:eastAsia="微軟正黑體" w:hAnsi="微軟正黑體"/>
        </w:rPr>
      </w:pPr>
      <w:proofErr w:type="spellStart"/>
      <w:proofErr w:type="gramStart"/>
      <w:r w:rsidRPr="00BA7A47">
        <w:rPr>
          <w:rFonts w:asciiTheme="majorHAnsi" w:eastAsia="微軟正黑體" w:hAnsi="微軟正黑體" w:hint="eastAsia"/>
        </w:rPr>
        <w:t>appId</w:t>
      </w:r>
      <w:proofErr w:type="spellEnd"/>
      <w:proofErr w:type="gramEnd"/>
      <w:r w:rsidRPr="00BA7A47">
        <w:rPr>
          <w:rFonts w:asciiTheme="majorHAnsi" w:eastAsia="微軟正黑體" w:hAnsi="微軟正黑體" w:hint="eastAsia"/>
        </w:rPr>
        <w:t xml:space="preserve"> = </w:t>
      </w:r>
      <w:proofErr w:type="spellStart"/>
      <w:r w:rsidRPr="00BA7A47">
        <w:rPr>
          <w:rFonts w:asciiTheme="majorHAnsi" w:eastAsia="微軟正黑體" w:hAnsi="微軟正黑體"/>
        </w:rPr>
        <w:t>appContext.getSystemID</w:t>
      </w:r>
      <w:proofErr w:type="spellEnd"/>
      <w:r w:rsidRPr="00BA7A47">
        <w:rPr>
          <w:rFonts w:asciiTheme="majorHAnsi" w:eastAsia="微軟正黑體" w:hAnsi="微軟正黑體"/>
        </w:rPr>
        <w:t>()</w:t>
      </w:r>
      <w:r w:rsidRPr="00BA7A47">
        <w:rPr>
          <w:rFonts w:asciiTheme="majorHAnsi" w:eastAsia="微軟正黑體" w:hAnsi="微軟正黑體" w:hint="eastAsia"/>
        </w:rPr>
        <w:t>;</w:t>
      </w:r>
    </w:p>
    <w:p w:rsidR="007E08AE" w:rsidRPr="00BA7A47" w:rsidRDefault="007E08AE" w:rsidP="007E08AE">
      <w:pPr>
        <w:ind w:leftChars="360" w:left="728" w:hanging="8"/>
        <w:rPr>
          <w:rFonts w:asciiTheme="majorHAnsi" w:eastAsia="微軟正黑體" w:hAnsi="微軟正黑體"/>
        </w:rPr>
      </w:pPr>
      <w:r w:rsidRPr="00BA7A47">
        <w:rPr>
          <w:rFonts w:asciiTheme="majorHAnsi" w:eastAsia="微軟正黑體" w:hAnsi="微軟正黑體" w:hint="eastAsia"/>
        </w:rPr>
        <w:t>取出</w:t>
      </w:r>
      <w:r w:rsidRPr="00BA7A47">
        <w:rPr>
          <w:rFonts w:asciiTheme="majorHAnsi" w:eastAsia="微軟正黑體" w:hAnsi="微軟正黑體" w:hint="eastAsia"/>
        </w:rPr>
        <w:t>group</w:t>
      </w:r>
      <w:r w:rsidRPr="00BA7A47">
        <w:rPr>
          <w:rFonts w:asciiTheme="majorHAnsi" w:eastAsia="微軟正黑體" w:hAnsi="微軟正黑體" w:hint="eastAsia"/>
        </w:rPr>
        <w:t>屬於</w:t>
      </w:r>
      <w:proofErr w:type="spellStart"/>
      <w:r w:rsidRPr="00BA7A47">
        <w:rPr>
          <w:rFonts w:asciiTheme="majorHAnsi" w:eastAsia="微軟正黑體" w:hAnsi="微軟正黑體" w:hint="eastAsia"/>
        </w:rPr>
        <w:t>createNB</w:t>
      </w:r>
      <w:proofErr w:type="spellEnd"/>
      <w:r w:rsidRPr="00BA7A47">
        <w:rPr>
          <w:rFonts w:asciiTheme="majorHAnsi" w:eastAsia="微軟正黑體" w:hAnsi="微軟正黑體" w:hint="eastAsia"/>
        </w:rPr>
        <w:t xml:space="preserve">, </w:t>
      </w:r>
      <w:proofErr w:type="spellStart"/>
      <w:r w:rsidRPr="00BA7A47">
        <w:rPr>
          <w:rFonts w:asciiTheme="majorHAnsi" w:eastAsia="微軟正黑體" w:hAnsi="微軟正黑體" w:hint="eastAsia"/>
        </w:rPr>
        <w:t>createHC</w:t>
      </w:r>
      <w:proofErr w:type="spellEnd"/>
      <w:r w:rsidRPr="00BA7A47">
        <w:rPr>
          <w:rFonts w:asciiTheme="majorHAnsi" w:eastAsia="微軟正黑體" w:hAnsi="微軟正黑體" w:hint="eastAsia"/>
        </w:rPr>
        <w:t xml:space="preserve">, </w:t>
      </w:r>
      <w:proofErr w:type="spellStart"/>
      <w:r w:rsidRPr="00BA7A47">
        <w:rPr>
          <w:rFonts w:asciiTheme="majorHAnsi" w:eastAsia="微軟正黑體" w:hAnsi="微軟正黑體" w:hint="eastAsia"/>
        </w:rPr>
        <w:t>createPOS</w:t>
      </w:r>
      <w:proofErr w:type="spellEnd"/>
      <w:r w:rsidRPr="00BA7A47">
        <w:rPr>
          <w:rFonts w:asciiTheme="majorHAnsi" w:eastAsia="微軟正黑體" w:hAnsi="微軟正黑體" w:hint="eastAsia"/>
        </w:rPr>
        <w:t xml:space="preserve">, </w:t>
      </w:r>
      <w:proofErr w:type="spellStart"/>
      <w:r w:rsidRPr="00BA7A47">
        <w:rPr>
          <w:rFonts w:asciiTheme="majorHAnsi" w:eastAsia="微軟正黑體" w:hAnsi="微軟正黑體" w:hint="eastAsia"/>
        </w:rPr>
        <w:t>createCLM</w:t>
      </w:r>
      <w:proofErr w:type="spellEnd"/>
      <w:r w:rsidRPr="00BA7A47">
        <w:rPr>
          <w:rFonts w:asciiTheme="majorHAnsi" w:eastAsia="微軟正黑體" w:hAnsi="微軟正黑體" w:hint="eastAsia"/>
        </w:rPr>
        <w:t xml:space="preserve">, </w:t>
      </w:r>
      <w:proofErr w:type="spellStart"/>
      <w:r w:rsidRPr="00BA7A47">
        <w:rPr>
          <w:rFonts w:asciiTheme="majorHAnsi" w:eastAsia="微軟正黑體" w:hAnsi="微軟正黑體" w:hint="eastAsia"/>
        </w:rPr>
        <w:t>createCOL</w:t>
      </w:r>
      <w:proofErr w:type="spellEnd"/>
      <w:r w:rsidRPr="00BA7A47">
        <w:rPr>
          <w:rFonts w:asciiTheme="majorHAnsi" w:eastAsia="微軟正黑體" w:hAnsi="微軟正黑體" w:hint="eastAsia"/>
        </w:rPr>
        <w:t xml:space="preserve">, </w:t>
      </w:r>
      <w:proofErr w:type="spellStart"/>
      <w:r w:rsidRPr="00BA7A47">
        <w:rPr>
          <w:rFonts w:asciiTheme="majorHAnsi" w:eastAsia="微軟正黑體" w:hAnsi="微軟正黑體" w:hint="eastAsia"/>
        </w:rPr>
        <w:t>reviewNB</w:t>
      </w:r>
      <w:proofErr w:type="spellEnd"/>
      <w:r w:rsidRPr="00BA7A47">
        <w:rPr>
          <w:rFonts w:asciiTheme="majorHAnsi" w:eastAsia="微軟正黑體" w:hAnsi="微軟正黑體" w:hint="eastAsia"/>
        </w:rPr>
        <w:t xml:space="preserve">, </w:t>
      </w:r>
      <w:proofErr w:type="spellStart"/>
      <w:r w:rsidRPr="00BA7A47">
        <w:rPr>
          <w:rFonts w:asciiTheme="majorHAnsi" w:eastAsia="微軟正黑體" w:hAnsi="微軟正黑體" w:hint="eastAsia"/>
        </w:rPr>
        <w:t>reviewPOS</w:t>
      </w:r>
      <w:proofErr w:type="spellEnd"/>
      <w:r w:rsidRPr="00BA7A47">
        <w:rPr>
          <w:rFonts w:asciiTheme="majorHAnsi" w:eastAsia="微軟正黑體" w:hAnsi="微軟正黑體" w:hint="eastAsia"/>
        </w:rPr>
        <w:t xml:space="preserve">, </w:t>
      </w:r>
      <w:proofErr w:type="spellStart"/>
      <w:r w:rsidRPr="00BA7A47">
        <w:rPr>
          <w:rFonts w:asciiTheme="majorHAnsi" w:eastAsia="微軟正黑體" w:hAnsi="微軟正黑體" w:hint="eastAsia"/>
        </w:rPr>
        <w:t>reviewCLM</w:t>
      </w:r>
      <w:proofErr w:type="spellEnd"/>
      <w:r w:rsidRPr="00BA7A47">
        <w:rPr>
          <w:rFonts w:asciiTheme="majorHAnsi" w:eastAsia="微軟正黑體" w:hAnsi="微軟正黑體" w:hint="eastAsia"/>
        </w:rPr>
        <w:t>的使用者</w:t>
      </w:r>
      <w:r w:rsidRPr="00BA7A47">
        <w:rPr>
          <w:rFonts w:asciiTheme="majorHAnsi" w:eastAsia="微軟正黑體" w:hAnsi="微軟正黑體" w:hint="eastAsia"/>
        </w:rPr>
        <w:t>(</w:t>
      </w:r>
      <w:r w:rsidRPr="00BA7A47">
        <w:rPr>
          <w:rFonts w:asciiTheme="majorHAnsi" w:eastAsia="微軟正黑體" w:hAnsi="微軟正黑體" w:hint="eastAsia"/>
        </w:rPr>
        <w:t>不重複出現</w:t>
      </w:r>
      <w:r w:rsidRPr="00BA7A47">
        <w:rPr>
          <w:rFonts w:asciiTheme="majorHAnsi" w:eastAsia="微軟正黑體" w:hAnsi="微軟正黑體" w:hint="eastAsia"/>
        </w:rPr>
        <w:t>)</w:t>
      </w:r>
    </w:p>
    <w:p w:rsidR="007E08AE" w:rsidRPr="00890600" w:rsidRDefault="007E08AE" w:rsidP="00890600">
      <w:pPr>
        <w:ind w:leftChars="360" w:left="728" w:hanging="8"/>
        <w:rPr>
          <w:rFonts w:asciiTheme="majorHAnsi" w:eastAsia="微軟正黑體" w:hAnsi="微軟正黑體"/>
        </w:rPr>
      </w:pPr>
    </w:p>
    <w:p w:rsidR="00890600" w:rsidRPr="00890600" w:rsidRDefault="00890600" w:rsidP="00890600">
      <w:pPr>
        <w:ind w:leftChars="360" w:left="728" w:hanging="8"/>
        <w:rPr>
          <w:rFonts w:asciiTheme="majorHAnsi" w:eastAsia="微軟正黑體" w:hAnsi="微軟正黑體"/>
        </w:rPr>
      </w:pPr>
    </w:p>
    <w:p w:rsidR="00890600" w:rsidRPr="00890600" w:rsidRDefault="00890600" w:rsidP="00890600">
      <w:pPr>
        <w:ind w:leftChars="360" w:left="728" w:hanging="8"/>
        <w:rPr>
          <w:rFonts w:asciiTheme="majorHAnsi" w:eastAsia="微軟正黑體" w:hAnsi="微軟正黑體"/>
        </w:rPr>
      </w:pPr>
    </w:p>
    <w:p w:rsidR="00C624C1" w:rsidRDefault="00890600" w:rsidP="002B1D64">
      <w:pPr>
        <w:pStyle w:val="1"/>
        <w:numPr>
          <w:ilvl w:val="1"/>
          <w:numId w:val="5"/>
        </w:numPr>
        <w:rPr>
          <w:rFonts w:asciiTheme="majorHAnsi" w:eastAsia="微軟正黑體" w:hAnsi="微軟正黑體"/>
        </w:rPr>
      </w:pPr>
      <w:bookmarkStart w:id="13" w:name="_Toc476667533"/>
      <w:r w:rsidRPr="00A534E8">
        <w:rPr>
          <w:rFonts w:asciiTheme="majorHAnsi" w:eastAsia="微軟正黑體" w:hAnsi="微軟正黑體"/>
        </w:rPr>
        <w:t>新增</w:t>
      </w:r>
      <w:r>
        <w:rPr>
          <w:rFonts w:asciiTheme="majorHAnsi" w:eastAsia="微軟正黑體" w:hAnsi="微軟正黑體" w:hint="eastAsia"/>
        </w:rPr>
        <w:t>：</w:t>
      </w:r>
      <w:bookmarkEnd w:id="13"/>
    </w:p>
    <w:p w:rsidR="00C624C1" w:rsidRDefault="00C624C1" w:rsidP="001901C3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系統確認使用者輸入資料格式正確</w:t>
      </w:r>
      <w:r w:rsidR="0072697F">
        <w:rPr>
          <w:rFonts w:asciiTheme="majorHAnsi" w:eastAsia="微軟正黑體" w:hAnsi="微軟正黑體" w:hint="eastAsia"/>
        </w:rPr>
        <w:t>。</w:t>
      </w:r>
      <w:r w:rsidR="0072697F">
        <w:rPr>
          <w:rFonts w:asciiTheme="majorHAnsi" w:eastAsia="微軟正黑體" w:hAnsi="微軟正黑體" w:hint="eastAsia"/>
        </w:rPr>
        <w:t>(</w:t>
      </w:r>
      <w:r w:rsidR="0072697F">
        <w:rPr>
          <w:rFonts w:asciiTheme="majorHAnsi" w:eastAsia="微軟正黑體" w:hAnsi="微軟正黑體" w:hint="eastAsia"/>
        </w:rPr>
        <w:t>請參考</w:t>
      </w:r>
      <w:r w:rsidR="0072697F">
        <w:rPr>
          <w:rFonts w:asciiTheme="majorHAnsi" w:eastAsia="微軟正黑體" w:hAnsi="微軟正黑體" w:hint="eastAsia"/>
        </w:rPr>
        <w:t>BRD</w:t>
      </w:r>
      <w:r w:rsidR="0072697F">
        <w:rPr>
          <w:rFonts w:asciiTheme="majorHAnsi" w:eastAsia="微軟正黑體" w:hAnsi="微軟正黑體" w:hint="eastAsia"/>
        </w:rPr>
        <w:t>內容：新增前檢核</w:t>
      </w:r>
      <w:r w:rsidR="0072697F">
        <w:rPr>
          <w:rFonts w:asciiTheme="majorHAnsi" w:eastAsia="微軟正黑體" w:hAnsi="微軟正黑體" w:hint="eastAsia"/>
        </w:rPr>
        <w:t>)</w:t>
      </w:r>
    </w:p>
    <w:p w:rsidR="00C624C1" w:rsidRDefault="00C624C1" w:rsidP="001901C3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系統新增</w:t>
      </w:r>
      <w:r w:rsidR="002C0942">
        <w:rPr>
          <w:rFonts w:asciiTheme="majorHAnsi" w:eastAsia="微軟正黑體" w:hAnsi="微軟正黑體" w:hint="eastAsia"/>
        </w:rPr>
        <w:t>指定條件優先</w:t>
      </w:r>
      <w:r w:rsidR="008214DA" w:rsidRPr="008214DA">
        <w:rPr>
          <w:rFonts w:asciiTheme="majorHAnsi" w:eastAsia="微軟正黑體" w:hAnsi="微軟正黑體" w:hint="eastAsia"/>
        </w:rPr>
        <w:t>設定資料</w:t>
      </w:r>
      <w:r w:rsidR="00332B34">
        <w:rPr>
          <w:rFonts w:asciiTheme="majorHAnsi" w:eastAsia="微軟正黑體" w:hAnsi="微軟正黑體" w:hint="eastAsia"/>
        </w:rPr>
        <w:t>：</w:t>
      </w:r>
    </w:p>
    <w:tbl>
      <w:tblPr>
        <w:tblStyle w:val="aa"/>
        <w:tblW w:w="0" w:type="auto"/>
        <w:tblInd w:w="728" w:type="dxa"/>
        <w:tblLook w:val="04A0" w:firstRow="1" w:lastRow="0" w:firstColumn="1" w:lastColumn="0" w:noHBand="0" w:noVBand="1"/>
      </w:tblPr>
      <w:tblGrid>
        <w:gridCol w:w="2562"/>
        <w:gridCol w:w="4820"/>
      </w:tblGrid>
      <w:tr w:rsidR="00C624C1" w:rsidTr="00B210DD">
        <w:trPr>
          <w:trHeight w:val="366"/>
        </w:trPr>
        <w:tc>
          <w:tcPr>
            <w:tcW w:w="7382" w:type="dxa"/>
            <w:gridSpan w:val="2"/>
            <w:shd w:val="clear" w:color="auto" w:fill="548DD4" w:themeFill="text2" w:themeFillTint="99"/>
            <w:vAlign w:val="center"/>
          </w:tcPr>
          <w:p w:rsidR="00C624C1" w:rsidRPr="00C624C1" w:rsidRDefault="008239B0" w:rsidP="008214DA">
            <w:pPr>
              <w:jc w:val="center"/>
              <w:rPr>
                <w:rFonts w:asciiTheme="majorHAnsi" w:eastAsia="微軟正黑體" w:hAnsiTheme="majorHAnsi"/>
                <w:b/>
                <w:color w:val="FFFFFF" w:themeColor="background1"/>
              </w:rPr>
            </w:pPr>
            <w:r w:rsidRPr="008239B0">
              <w:rPr>
                <w:rFonts w:asciiTheme="majorHAnsi" w:eastAsia="微軟正黑體" w:hAnsi="微軟正黑體" w:hint="eastAsia"/>
                <w:b/>
                <w:color w:val="FFFFFF" w:themeColor="background1"/>
              </w:rPr>
              <w:t>指定條件優先設定主檔</w:t>
            </w:r>
            <w:r w:rsidR="00C624C1" w:rsidRPr="00C624C1">
              <w:rPr>
                <w:rFonts w:asciiTheme="majorHAnsi" w:eastAsia="微軟正黑體" w:hAnsiTheme="majorHAnsi"/>
                <w:b/>
                <w:color w:val="FFFFFF" w:themeColor="background1"/>
              </w:rPr>
              <w:t>(</w:t>
            </w:r>
            <w:proofErr w:type="spellStart"/>
            <w:r w:rsidRPr="008239B0">
              <w:rPr>
                <w:rFonts w:asciiTheme="majorHAnsi" w:eastAsia="微軟正黑體" w:hAnsiTheme="majorHAnsi"/>
                <w:b/>
                <w:color w:val="FFFFFF" w:themeColor="background1"/>
              </w:rPr>
              <w:t>case_condition</w:t>
            </w:r>
            <w:proofErr w:type="spellEnd"/>
            <w:r w:rsidR="00C624C1" w:rsidRPr="00C624C1">
              <w:rPr>
                <w:rFonts w:asciiTheme="majorHAnsi" w:eastAsia="微軟正黑體" w:hAnsiTheme="majorHAnsi"/>
                <w:b/>
                <w:color w:val="FFFFFF" w:themeColor="background1"/>
              </w:rPr>
              <w:t>)</w:t>
            </w:r>
            <w:r w:rsidR="004A543D">
              <w:rPr>
                <w:rFonts w:asciiTheme="majorHAnsi" w:eastAsia="微軟正黑體" w:hAnsiTheme="majorHAnsi" w:hint="eastAsia"/>
                <w:b/>
                <w:color w:val="FFFFFF" w:themeColor="background1"/>
              </w:rPr>
              <w:t xml:space="preserve"> [Master]</w:t>
            </w:r>
          </w:p>
        </w:tc>
      </w:tr>
      <w:tr w:rsidR="00C624C1" w:rsidTr="00B210DD">
        <w:trPr>
          <w:trHeight w:val="366"/>
        </w:trPr>
        <w:tc>
          <w:tcPr>
            <w:tcW w:w="2562" w:type="dxa"/>
            <w:shd w:val="clear" w:color="auto" w:fill="BFBFBF" w:themeFill="background1" w:themeFillShade="BF"/>
            <w:vAlign w:val="center"/>
          </w:tcPr>
          <w:p w:rsidR="00C624C1" w:rsidRDefault="00C624C1" w:rsidP="002F1D9B">
            <w:pPr>
              <w:jc w:val="center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欄位名稱</w:t>
            </w:r>
          </w:p>
        </w:tc>
        <w:tc>
          <w:tcPr>
            <w:tcW w:w="4820" w:type="dxa"/>
            <w:shd w:val="clear" w:color="auto" w:fill="BFBFBF" w:themeFill="background1" w:themeFillShade="BF"/>
            <w:vAlign w:val="center"/>
          </w:tcPr>
          <w:p w:rsidR="00C624C1" w:rsidRDefault="00C624C1" w:rsidP="002F1D9B">
            <w:pPr>
              <w:jc w:val="center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資料來源</w:t>
            </w:r>
          </w:p>
        </w:tc>
      </w:tr>
      <w:tr w:rsidR="00C624C1" w:rsidTr="00B210DD">
        <w:trPr>
          <w:trHeight w:val="366"/>
        </w:trPr>
        <w:tc>
          <w:tcPr>
            <w:tcW w:w="2562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id</w:t>
            </w:r>
          </w:p>
        </w:tc>
        <w:tc>
          <w:tcPr>
            <w:tcW w:w="4820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系統自動產生</w:t>
            </w:r>
            <w:r w:rsidR="0072697F">
              <w:rPr>
                <w:rFonts w:asciiTheme="majorHAnsi" w:eastAsia="微軟正黑體" w:hAnsi="微軟正黑體" w:hint="eastAsia"/>
              </w:rPr>
              <w:t>[PK]</w:t>
            </w:r>
          </w:p>
        </w:tc>
      </w:tr>
      <w:tr w:rsidR="00B210DD" w:rsidTr="00B210DD">
        <w:trPr>
          <w:trHeight w:val="366"/>
        </w:trPr>
        <w:tc>
          <w:tcPr>
            <w:tcW w:w="2562" w:type="dxa"/>
            <w:vAlign w:val="center"/>
          </w:tcPr>
          <w:p w:rsidR="00B210DD" w:rsidRDefault="00B210DD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case_pool</w:t>
            </w:r>
            <w:proofErr w:type="spellEnd"/>
          </w:p>
        </w:tc>
        <w:tc>
          <w:tcPr>
            <w:tcW w:w="4820" w:type="dxa"/>
            <w:vAlign w:val="center"/>
          </w:tcPr>
          <w:p w:rsidR="00B210DD" w:rsidRDefault="008329B3" w:rsidP="008214DA">
            <w:pPr>
              <w:jc w:val="both"/>
              <w:rPr>
                <w:rFonts w:ascii="微軟正黑體" w:eastAsia="微軟正黑體" w:hAnsi="微軟正黑體" w:cs="Arial"/>
                <w:bdr w:val="single" w:sz="4" w:space="0" w:color="auto"/>
              </w:rPr>
            </w:pPr>
            <w:r w:rsidRPr="008329B3">
              <w:rPr>
                <w:rFonts w:ascii="微軟正黑體" w:eastAsia="微軟正黑體" w:hAnsi="微軟正黑體" w:cs="Arial" w:hint="eastAsia"/>
              </w:rPr>
              <w:t>初始畫面.</w:t>
            </w:r>
            <w:r>
              <w:rPr>
                <w:rFonts w:ascii="微軟正黑體" w:eastAsia="微軟正黑體" w:hAnsi="微軟正黑體" w:cs="Arial" w:hint="eastAsia"/>
                <w:bdr w:val="single" w:sz="4" w:space="0" w:color="auto"/>
              </w:rPr>
              <w:t>案件池</w:t>
            </w:r>
          </w:p>
        </w:tc>
      </w:tr>
      <w:tr w:rsidR="00B210DD" w:rsidTr="00B210DD">
        <w:trPr>
          <w:trHeight w:val="366"/>
        </w:trPr>
        <w:tc>
          <w:tcPr>
            <w:tcW w:w="2562" w:type="dxa"/>
            <w:vAlign w:val="center"/>
          </w:tcPr>
          <w:p w:rsidR="00B210DD" w:rsidRDefault="00B210DD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condition_name</w:t>
            </w:r>
            <w:proofErr w:type="spellEnd"/>
          </w:p>
        </w:tc>
        <w:tc>
          <w:tcPr>
            <w:tcW w:w="4820" w:type="dxa"/>
            <w:vAlign w:val="center"/>
          </w:tcPr>
          <w:p w:rsidR="00B210DD" w:rsidRDefault="00B210DD" w:rsidP="008214DA">
            <w:pPr>
              <w:jc w:val="both"/>
              <w:rPr>
                <w:rFonts w:ascii="微軟正黑體" w:eastAsia="微軟正黑體" w:hAnsi="微軟正黑體" w:cs="Arial"/>
                <w:bdr w:val="single" w:sz="4" w:space="0" w:color="auto"/>
              </w:rPr>
            </w:pPr>
            <w:r w:rsidRPr="00B210DD">
              <w:rPr>
                <w:rFonts w:ascii="微軟正黑體" w:eastAsia="微軟正黑體" w:hAnsi="微軟正黑體" w:cs="Arial" w:hint="eastAsia"/>
                <w:bdr w:val="single" w:sz="4" w:space="0" w:color="auto"/>
              </w:rPr>
              <w:t>指定條件名稱</w:t>
            </w:r>
          </w:p>
        </w:tc>
      </w:tr>
      <w:tr w:rsidR="00B210DD" w:rsidTr="00B210DD">
        <w:trPr>
          <w:trHeight w:val="366"/>
        </w:trPr>
        <w:tc>
          <w:tcPr>
            <w:tcW w:w="2562" w:type="dxa"/>
            <w:vAlign w:val="center"/>
          </w:tcPr>
          <w:p w:rsidR="00B210DD" w:rsidRDefault="00B210DD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agency_no</w:t>
            </w:r>
            <w:proofErr w:type="spellEnd"/>
          </w:p>
        </w:tc>
        <w:tc>
          <w:tcPr>
            <w:tcW w:w="4820" w:type="dxa"/>
            <w:vAlign w:val="center"/>
          </w:tcPr>
          <w:p w:rsidR="00B210DD" w:rsidRDefault="00B210DD" w:rsidP="008214DA">
            <w:pPr>
              <w:jc w:val="both"/>
              <w:rPr>
                <w:rFonts w:ascii="微軟正黑體" w:eastAsia="微軟正黑體" w:hAnsi="微軟正黑體" w:cs="Arial"/>
                <w:bdr w:val="single" w:sz="4" w:space="0" w:color="auto"/>
              </w:rPr>
            </w:pPr>
            <w:r w:rsidRPr="00B210DD">
              <w:rPr>
                <w:rFonts w:ascii="微軟正黑體" w:eastAsia="微軟正黑體" w:hAnsi="微軟正黑體" w:cs="Arial"/>
                <w:bdr w:val="single" w:sz="4" w:space="0" w:color="auto"/>
              </w:rPr>
              <w:t>指定條</w:t>
            </w:r>
            <w:r w:rsidRPr="00B210DD">
              <w:rPr>
                <w:rFonts w:ascii="微軟正黑體" w:eastAsia="微軟正黑體" w:hAnsi="微軟正黑體" w:cs="Arial" w:hint="eastAsia"/>
                <w:bdr w:val="single" w:sz="4" w:space="0" w:color="auto"/>
              </w:rPr>
              <w:t>件</w:t>
            </w:r>
            <w:r w:rsidRPr="00B210DD">
              <w:rPr>
                <w:rFonts w:ascii="微軟正黑體" w:eastAsia="微軟正黑體" w:hAnsi="微軟正黑體" w:cs="Arial" w:hint="eastAsia"/>
              </w:rPr>
              <w:t>.</w:t>
            </w:r>
            <w:r w:rsidRPr="00B210DD">
              <w:rPr>
                <w:rFonts w:ascii="微軟正黑體" w:eastAsia="微軟正黑體" w:hAnsi="微軟正黑體" w:cs="Arial"/>
                <w:bdr w:val="single" w:sz="4" w:space="0" w:color="auto"/>
              </w:rPr>
              <w:t>銷售單</w:t>
            </w:r>
            <w:r w:rsidRPr="00B210DD">
              <w:rPr>
                <w:rFonts w:ascii="微軟正黑體" w:eastAsia="微軟正黑體" w:hAnsi="微軟正黑體" w:cs="Arial" w:hint="eastAsia"/>
                <w:bdr w:val="single" w:sz="4" w:space="0" w:color="auto"/>
              </w:rPr>
              <w:t>位</w:t>
            </w:r>
          </w:p>
        </w:tc>
      </w:tr>
      <w:tr w:rsidR="00B210DD" w:rsidTr="00B210DD">
        <w:trPr>
          <w:trHeight w:val="366"/>
        </w:trPr>
        <w:tc>
          <w:tcPr>
            <w:tcW w:w="2562" w:type="dxa"/>
            <w:vAlign w:val="center"/>
          </w:tcPr>
          <w:p w:rsidR="00B210DD" w:rsidRDefault="00B210DD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first_premium_payment</w:t>
            </w:r>
            <w:proofErr w:type="spellEnd"/>
          </w:p>
        </w:tc>
        <w:tc>
          <w:tcPr>
            <w:tcW w:w="4820" w:type="dxa"/>
            <w:vAlign w:val="center"/>
          </w:tcPr>
          <w:p w:rsidR="00B210DD" w:rsidRDefault="00B210DD" w:rsidP="00B210DD">
            <w:pPr>
              <w:jc w:val="both"/>
              <w:rPr>
                <w:rFonts w:ascii="微軟正黑體" w:eastAsia="微軟正黑體" w:hAnsi="微軟正黑體" w:cs="Arial"/>
                <w:bdr w:val="single" w:sz="4" w:space="0" w:color="auto"/>
              </w:rPr>
            </w:pPr>
            <w:r w:rsidRPr="00B210DD">
              <w:rPr>
                <w:rFonts w:ascii="微軟正黑體" w:eastAsia="微軟正黑體" w:hAnsi="微軟正黑體" w:cs="Arial"/>
                <w:bdr w:val="single" w:sz="4" w:space="0" w:color="auto"/>
              </w:rPr>
              <w:t>指定條</w:t>
            </w:r>
            <w:r w:rsidRPr="00B210DD">
              <w:rPr>
                <w:rFonts w:ascii="微軟正黑體" w:eastAsia="微軟正黑體" w:hAnsi="微軟正黑體" w:cs="Arial" w:hint="eastAsia"/>
                <w:bdr w:val="single" w:sz="4" w:space="0" w:color="auto"/>
              </w:rPr>
              <w:t>件</w:t>
            </w:r>
            <w:r w:rsidRPr="00B210DD">
              <w:rPr>
                <w:rFonts w:ascii="微軟正黑體" w:eastAsia="微軟正黑體" w:hAnsi="微軟正黑體" w:cs="Arial" w:hint="eastAsia"/>
              </w:rPr>
              <w:t>.</w:t>
            </w:r>
            <w:r>
              <w:rPr>
                <w:rFonts w:ascii="微軟正黑體" w:eastAsia="微軟正黑體" w:hAnsi="微軟正黑體" w:cs="Arial" w:hint="eastAsia"/>
                <w:bdr w:val="single" w:sz="4" w:space="0" w:color="auto"/>
              </w:rPr>
              <w:t>首期繳費方式</w:t>
            </w:r>
          </w:p>
        </w:tc>
      </w:tr>
      <w:tr w:rsidR="00B210DD" w:rsidTr="00B210DD">
        <w:trPr>
          <w:trHeight w:val="366"/>
        </w:trPr>
        <w:tc>
          <w:tcPr>
            <w:tcW w:w="2562" w:type="dxa"/>
            <w:vAlign w:val="center"/>
          </w:tcPr>
          <w:p w:rsidR="00B210DD" w:rsidRDefault="00B210DD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face_amount</w:t>
            </w:r>
            <w:proofErr w:type="spellEnd"/>
          </w:p>
        </w:tc>
        <w:tc>
          <w:tcPr>
            <w:tcW w:w="4820" w:type="dxa"/>
            <w:vAlign w:val="center"/>
          </w:tcPr>
          <w:p w:rsidR="00B210DD" w:rsidRDefault="00B210DD" w:rsidP="008214DA">
            <w:pPr>
              <w:jc w:val="both"/>
              <w:rPr>
                <w:rFonts w:ascii="微軟正黑體" w:eastAsia="微軟正黑體" w:hAnsi="微軟正黑體" w:cs="Arial"/>
                <w:bdr w:val="single" w:sz="4" w:space="0" w:color="auto"/>
              </w:rPr>
            </w:pPr>
            <w:r w:rsidRPr="00B210DD">
              <w:rPr>
                <w:rFonts w:ascii="微軟正黑體" w:eastAsia="微軟正黑體" w:hAnsi="微軟正黑體" w:cs="Arial"/>
                <w:bdr w:val="single" w:sz="4" w:space="0" w:color="auto"/>
              </w:rPr>
              <w:t>指定條</w:t>
            </w:r>
            <w:r w:rsidRPr="00B210DD">
              <w:rPr>
                <w:rFonts w:ascii="微軟正黑體" w:eastAsia="微軟正黑體" w:hAnsi="微軟正黑體" w:cs="Arial" w:hint="eastAsia"/>
                <w:bdr w:val="single" w:sz="4" w:space="0" w:color="auto"/>
              </w:rPr>
              <w:t>件</w:t>
            </w:r>
            <w:r w:rsidRPr="00B210DD">
              <w:rPr>
                <w:rFonts w:ascii="微軟正黑體" w:eastAsia="微軟正黑體" w:hAnsi="微軟正黑體" w:cs="Arial" w:hint="eastAsia"/>
              </w:rPr>
              <w:t>.</w:t>
            </w:r>
            <w:r>
              <w:rPr>
                <w:rFonts w:ascii="微軟正黑體" w:eastAsia="微軟正黑體" w:hAnsi="微軟正黑體" w:cs="Arial" w:hint="eastAsia"/>
                <w:bdr w:val="single" w:sz="4" w:space="0" w:color="auto"/>
              </w:rPr>
              <w:t>保額</w:t>
            </w:r>
          </w:p>
        </w:tc>
      </w:tr>
      <w:tr w:rsidR="00B210DD" w:rsidTr="00B210DD">
        <w:trPr>
          <w:trHeight w:val="366"/>
        </w:trPr>
        <w:tc>
          <w:tcPr>
            <w:tcW w:w="2562" w:type="dxa"/>
            <w:vAlign w:val="center"/>
          </w:tcPr>
          <w:p w:rsidR="00B210DD" w:rsidRDefault="00B210DD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face_amount_operator</w:t>
            </w:r>
            <w:proofErr w:type="spellEnd"/>
          </w:p>
        </w:tc>
        <w:tc>
          <w:tcPr>
            <w:tcW w:w="4820" w:type="dxa"/>
            <w:vAlign w:val="center"/>
          </w:tcPr>
          <w:p w:rsidR="00B210DD" w:rsidRDefault="00B210DD" w:rsidP="008214DA">
            <w:pPr>
              <w:jc w:val="both"/>
              <w:rPr>
                <w:rFonts w:ascii="微軟正黑體" w:eastAsia="微軟正黑體" w:hAnsi="微軟正黑體" w:cs="Arial"/>
                <w:bdr w:val="single" w:sz="4" w:space="0" w:color="auto"/>
              </w:rPr>
            </w:pPr>
            <w:r w:rsidRPr="00B210DD">
              <w:rPr>
                <w:rFonts w:ascii="微軟正黑體" w:eastAsia="微軟正黑體" w:hAnsi="微軟正黑體" w:cs="Arial"/>
                <w:bdr w:val="single" w:sz="4" w:space="0" w:color="auto"/>
              </w:rPr>
              <w:t>指定條</w:t>
            </w:r>
            <w:r w:rsidRPr="00B210DD">
              <w:rPr>
                <w:rFonts w:ascii="微軟正黑體" w:eastAsia="微軟正黑體" w:hAnsi="微軟正黑體" w:cs="Arial" w:hint="eastAsia"/>
                <w:bdr w:val="single" w:sz="4" w:space="0" w:color="auto"/>
              </w:rPr>
              <w:t>件</w:t>
            </w:r>
            <w:r w:rsidRPr="00B210DD">
              <w:rPr>
                <w:rFonts w:ascii="微軟正黑體" w:eastAsia="微軟正黑體" w:hAnsi="微軟正黑體" w:cs="Arial" w:hint="eastAsia"/>
              </w:rPr>
              <w:t>.</w:t>
            </w:r>
            <w:r>
              <w:rPr>
                <w:rFonts w:ascii="微軟正黑體" w:eastAsia="微軟正黑體" w:hAnsi="微軟正黑體" w:cs="Arial" w:hint="eastAsia"/>
                <w:bdr w:val="single" w:sz="4" w:space="0" w:color="auto"/>
              </w:rPr>
              <w:t>保額</w:t>
            </w:r>
            <w:r w:rsidRPr="00B210DD">
              <w:rPr>
                <w:rFonts w:ascii="微軟正黑體" w:eastAsia="微軟正黑體" w:hAnsi="微軟正黑體" w:cs="Arial" w:hint="eastAsia"/>
              </w:rPr>
              <w:t>.</w:t>
            </w:r>
            <w:r>
              <w:rPr>
                <w:rFonts w:ascii="微軟正黑體" w:eastAsia="微軟正黑體" w:hAnsi="微軟正黑體" w:cs="Arial" w:hint="eastAsia"/>
                <w:bdr w:val="single" w:sz="4" w:space="0" w:color="auto"/>
              </w:rPr>
              <w:t>運算子</w:t>
            </w:r>
          </w:p>
        </w:tc>
      </w:tr>
      <w:tr w:rsidR="00B210DD" w:rsidTr="00B210DD">
        <w:trPr>
          <w:trHeight w:val="366"/>
        </w:trPr>
        <w:tc>
          <w:tcPr>
            <w:tcW w:w="2562" w:type="dxa"/>
            <w:vAlign w:val="center"/>
          </w:tcPr>
          <w:p w:rsidR="00B210DD" w:rsidRDefault="00B210DD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annual_premium</w:t>
            </w:r>
            <w:proofErr w:type="spellEnd"/>
          </w:p>
        </w:tc>
        <w:tc>
          <w:tcPr>
            <w:tcW w:w="4820" w:type="dxa"/>
            <w:vAlign w:val="center"/>
          </w:tcPr>
          <w:p w:rsidR="00B210DD" w:rsidRDefault="00B210DD" w:rsidP="003B3FB5">
            <w:pPr>
              <w:jc w:val="both"/>
              <w:rPr>
                <w:rFonts w:ascii="微軟正黑體" w:eastAsia="微軟正黑體" w:hAnsi="微軟正黑體" w:cs="Arial"/>
                <w:bdr w:val="single" w:sz="4" w:space="0" w:color="auto"/>
              </w:rPr>
            </w:pPr>
            <w:r w:rsidRPr="00B210DD">
              <w:rPr>
                <w:rFonts w:ascii="微軟正黑體" w:eastAsia="微軟正黑體" w:hAnsi="微軟正黑體" w:cs="Arial"/>
                <w:bdr w:val="single" w:sz="4" w:space="0" w:color="auto"/>
              </w:rPr>
              <w:t>指定條</w:t>
            </w:r>
            <w:r w:rsidRPr="00B210DD">
              <w:rPr>
                <w:rFonts w:ascii="微軟正黑體" w:eastAsia="微軟正黑體" w:hAnsi="微軟正黑體" w:cs="Arial" w:hint="eastAsia"/>
                <w:bdr w:val="single" w:sz="4" w:space="0" w:color="auto"/>
              </w:rPr>
              <w:t>件</w:t>
            </w:r>
            <w:r w:rsidRPr="00B210DD">
              <w:rPr>
                <w:rFonts w:ascii="微軟正黑體" w:eastAsia="微軟正黑體" w:hAnsi="微軟正黑體" w:cs="Arial" w:hint="eastAsia"/>
              </w:rPr>
              <w:t>.</w:t>
            </w:r>
            <w:r>
              <w:rPr>
                <w:rFonts w:ascii="微軟正黑體" w:eastAsia="微軟正黑體" w:hAnsi="微軟正黑體" w:cs="Arial" w:hint="eastAsia"/>
                <w:bdr w:val="single" w:sz="4" w:space="0" w:color="auto"/>
              </w:rPr>
              <w:t>保費</w:t>
            </w:r>
          </w:p>
        </w:tc>
      </w:tr>
      <w:tr w:rsidR="00B210DD" w:rsidTr="00B210DD">
        <w:trPr>
          <w:trHeight w:val="366"/>
        </w:trPr>
        <w:tc>
          <w:tcPr>
            <w:tcW w:w="2562" w:type="dxa"/>
            <w:vAlign w:val="center"/>
          </w:tcPr>
          <w:p w:rsidR="00B210DD" w:rsidRDefault="00B210DD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annual_premium_operator</w:t>
            </w:r>
            <w:proofErr w:type="spellEnd"/>
          </w:p>
        </w:tc>
        <w:tc>
          <w:tcPr>
            <w:tcW w:w="4820" w:type="dxa"/>
            <w:vAlign w:val="center"/>
          </w:tcPr>
          <w:p w:rsidR="00B210DD" w:rsidRDefault="00B210DD" w:rsidP="003B3FB5">
            <w:pPr>
              <w:jc w:val="both"/>
              <w:rPr>
                <w:rFonts w:ascii="微軟正黑體" w:eastAsia="微軟正黑體" w:hAnsi="微軟正黑體" w:cs="Arial"/>
                <w:bdr w:val="single" w:sz="4" w:space="0" w:color="auto"/>
              </w:rPr>
            </w:pPr>
            <w:r w:rsidRPr="00B210DD">
              <w:rPr>
                <w:rFonts w:ascii="微軟正黑體" w:eastAsia="微軟正黑體" w:hAnsi="微軟正黑體" w:cs="Arial"/>
                <w:bdr w:val="single" w:sz="4" w:space="0" w:color="auto"/>
              </w:rPr>
              <w:t>指定條</w:t>
            </w:r>
            <w:r w:rsidRPr="00B210DD">
              <w:rPr>
                <w:rFonts w:ascii="微軟正黑體" w:eastAsia="微軟正黑體" w:hAnsi="微軟正黑體" w:cs="Arial" w:hint="eastAsia"/>
                <w:bdr w:val="single" w:sz="4" w:space="0" w:color="auto"/>
              </w:rPr>
              <w:t>件</w:t>
            </w:r>
            <w:r w:rsidRPr="00B210DD">
              <w:rPr>
                <w:rFonts w:ascii="微軟正黑體" w:eastAsia="微軟正黑體" w:hAnsi="微軟正黑體" w:cs="Arial" w:hint="eastAsia"/>
              </w:rPr>
              <w:t>.</w:t>
            </w:r>
            <w:r>
              <w:rPr>
                <w:rFonts w:ascii="微軟正黑體" w:eastAsia="微軟正黑體" w:hAnsi="微軟正黑體" w:cs="Arial" w:hint="eastAsia"/>
                <w:bdr w:val="single" w:sz="4" w:space="0" w:color="auto"/>
              </w:rPr>
              <w:t>保費</w:t>
            </w:r>
            <w:r w:rsidRPr="00B210DD">
              <w:rPr>
                <w:rFonts w:ascii="微軟正黑體" w:eastAsia="微軟正黑體" w:hAnsi="微軟正黑體" w:cs="Arial" w:hint="eastAsia"/>
              </w:rPr>
              <w:t>.</w:t>
            </w:r>
            <w:r>
              <w:rPr>
                <w:rFonts w:ascii="微軟正黑體" w:eastAsia="微軟正黑體" w:hAnsi="微軟正黑體" w:cs="Arial" w:hint="eastAsia"/>
                <w:bdr w:val="single" w:sz="4" w:space="0" w:color="auto"/>
              </w:rPr>
              <w:t>運算子</w:t>
            </w:r>
          </w:p>
        </w:tc>
      </w:tr>
      <w:tr w:rsidR="00B210DD" w:rsidTr="00B210DD">
        <w:trPr>
          <w:trHeight w:val="366"/>
        </w:trPr>
        <w:tc>
          <w:tcPr>
            <w:tcW w:w="2562" w:type="dxa"/>
            <w:vAlign w:val="center"/>
          </w:tcPr>
          <w:p w:rsidR="00B210DD" w:rsidRDefault="00B210DD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case_type</w:t>
            </w:r>
            <w:proofErr w:type="spellEnd"/>
          </w:p>
        </w:tc>
        <w:tc>
          <w:tcPr>
            <w:tcW w:w="4820" w:type="dxa"/>
            <w:vAlign w:val="center"/>
          </w:tcPr>
          <w:p w:rsidR="00B210DD" w:rsidRDefault="00B210DD" w:rsidP="008214DA">
            <w:pPr>
              <w:jc w:val="both"/>
              <w:rPr>
                <w:rFonts w:ascii="微軟正黑體" w:eastAsia="微軟正黑體" w:hAnsi="微軟正黑體" w:cs="Arial"/>
                <w:bdr w:val="single" w:sz="4" w:space="0" w:color="auto"/>
              </w:rPr>
            </w:pPr>
            <w:r w:rsidRPr="00B210DD">
              <w:rPr>
                <w:rFonts w:ascii="微軟正黑體" w:eastAsia="微軟正黑體" w:hAnsi="微軟正黑體" w:cs="Arial"/>
                <w:bdr w:val="single" w:sz="4" w:space="0" w:color="auto"/>
              </w:rPr>
              <w:t>指定條</w:t>
            </w:r>
            <w:r w:rsidRPr="00B210DD">
              <w:rPr>
                <w:rFonts w:ascii="微軟正黑體" w:eastAsia="微軟正黑體" w:hAnsi="微軟正黑體" w:cs="Arial" w:hint="eastAsia"/>
                <w:bdr w:val="single" w:sz="4" w:space="0" w:color="auto"/>
              </w:rPr>
              <w:t>件</w:t>
            </w:r>
            <w:r w:rsidRPr="00B210DD">
              <w:rPr>
                <w:rFonts w:ascii="微軟正黑體" w:eastAsia="微軟正黑體" w:hAnsi="微軟正黑體" w:cs="Arial" w:hint="eastAsia"/>
              </w:rPr>
              <w:t>.</w:t>
            </w:r>
            <w:r w:rsidRPr="00B210DD">
              <w:rPr>
                <w:rFonts w:ascii="微軟正黑體" w:eastAsia="微軟正黑體" w:hAnsi="微軟正黑體" w:cs="Arial" w:hint="eastAsia"/>
                <w:bdr w:val="single" w:sz="4" w:space="0" w:color="auto"/>
              </w:rPr>
              <w:t>案件類型</w:t>
            </w:r>
          </w:p>
        </w:tc>
      </w:tr>
      <w:tr w:rsidR="00B210DD" w:rsidTr="00B210DD">
        <w:trPr>
          <w:trHeight w:val="366"/>
        </w:trPr>
        <w:tc>
          <w:tcPr>
            <w:tcW w:w="2562" w:type="dxa"/>
            <w:vAlign w:val="center"/>
          </w:tcPr>
          <w:p w:rsidR="00B210DD" w:rsidRDefault="00B210DD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activity_name</w:t>
            </w:r>
            <w:proofErr w:type="spellEnd"/>
          </w:p>
        </w:tc>
        <w:tc>
          <w:tcPr>
            <w:tcW w:w="4820" w:type="dxa"/>
            <w:vAlign w:val="center"/>
          </w:tcPr>
          <w:p w:rsidR="00B210DD" w:rsidRDefault="00B210DD" w:rsidP="008214DA">
            <w:pPr>
              <w:jc w:val="both"/>
              <w:rPr>
                <w:rFonts w:ascii="微軟正黑體" w:eastAsia="微軟正黑體" w:hAnsi="微軟正黑體" w:cs="Arial"/>
                <w:bdr w:val="single" w:sz="4" w:space="0" w:color="auto"/>
              </w:rPr>
            </w:pPr>
            <w:r w:rsidRPr="00B210DD">
              <w:rPr>
                <w:rFonts w:asciiTheme="majorHAnsi" w:eastAsia="微軟正黑體" w:hAnsi="微軟正黑體" w:hint="eastAsia"/>
              </w:rPr>
              <w:t>Null</w:t>
            </w:r>
          </w:p>
        </w:tc>
      </w:tr>
      <w:tr w:rsidR="00C624C1" w:rsidTr="00B210DD">
        <w:trPr>
          <w:trHeight w:val="366"/>
        </w:trPr>
        <w:tc>
          <w:tcPr>
            <w:tcW w:w="2562" w:type="dxa"/>
            <w:vAlign w:val="center"/>
          </w:tcPr>
          <w:p w:rsidR="00C624C1" w:rsidRDefault="00B210DD" w:rsidP="002F1D9B">
            <w:pPr>
              <w:jc w:val="both"/>
              <w:rPr>
                <w:rFonts w:asciiTheme="majorHAnsi" w:eastAsia="微軟正黑體" w:hAnsi="微軟正黑體"/>
              </w:rPr>
            </w:pPr>
            <w:proofErr w:type="spellStart"/>
            <w:r w:rsidRPr="00B210DD">
              <w:rPr>
                <w:rFonts w:asciiTheme="majorHAnsi" w:eastAsia="微軟正黑體" w:hAnsi="微軟正黑體"/>
              </w:rPr>
              <w:t>is_active</w:t>
            </w:r>
            <w:proofErr w:type="spellEnd"/>
          </w:p>
        </w:tc>
        <w:tc>
          <w:tcPr>
            <w:tcW w:w="4820" w:type="dxa"/>
            <w:vAlign w:val="center"/>
          </w:tcPr>
          <w:p w:rsidR="00C624C1" w:rsidRPr="002F1D9B" w:rsidRDefault="00B210DD" w:rsidP="008214DA">
            <w:pPr>
              <w:jc w:val="both"/>
              <w:rPr>
                <w:rFonts w:asciiTheme="majorHAnsi" w:eastAsia="微軟正黑體" w:hAnsi="微軟正黑體"/>
                <w:bdr w:val="single" w:sz="4" w:space="0" w:color="auto"/>
              </w:rPr>
            </w:pPr>
            <w:r w:rsidRPr="00B210DD">
              <w:rPr>
                <w:rFonts w:asciiTheme="majorHAnsi" w:eastAsia="微軟正黑體" w:hAnsi="微軟正黑體" w:hint="eastAsia"/>
              </w:rPr>
              <w:t>新增時一律給</w:t>
            </w:r>
            <w:r w:rsidRPr="00B210DD">
              <w:rPr>
                <w:rFonts w:asciiTheme="majorHAnsi" w:eastAsia="微軟正黑體" w:hAnsi="微軟正黑體" w:hint="eastAsia"/>
              </w:rPr>
              <w:t>N</w:t>
            </w:r>
          </w:p>
        </w:tc>
      </w:tr>
      <w:tr w:rsidR="00C624C1" w:rsidTr="00B210DD">
        <w:trPr>
          <w:trHeight w:val="366"/>
        </w:trPr>
        <w:tc>
          <w:tcPr>
            <w:tcW w:w="2562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creator</w:t>
            </w:r>
          </w:p>
        </w:tc>
        <w:tc>
          <w:tcPr>
            <w:tcW w:w="4820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使用者</w:t>
            </w:r>
            <w:r>
              <w:rPr>
                <w:rFonts w:asciiTheme="majorHAnsi" w:eastAsia="微軟正黑體" w:hAnsi="微軟正黑體" w:hint="eastAsia"/>
              </w:rPr>
              <w:t>NT</w:t>
            </w:r>
            <w:r>
              <w:rPr>
                <w:rFonts w:asciiTheme="majorHAnsi" w:eastAsia="微軟正黑體" w:hAnsi="微軟正黑體" w:hint="eastAsia"/>
              </w:rPr>
              <w:t>帳號</w:t>
            </w:r>
          </w:p>
        </w:tc>
      </w:tr>
      <w:tr w:rsidR="00C624C1" w:rsidTr="00B210DD">
        <w:trPr>
          <w:trHeight w:val="366"/>
        </w:trPr>
        <w:tc>
          <w:tcPr>
            <w:tcW w:w="2562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 w:hint="eastAsia"/>
              </w:rPr>
              <w:t>create_time</w:t>
            </w:r>
            <w:proofErr w:type="spellEnd"/>
          </w:p>
        </w:tc>
        <w:tc>
          <w:tcPr>
            <w:tcW w:w="4820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系統當前日期時間</w:t>
            </w:r>
          </w:p>
        </w:tc>
      </w:tr>
      <w:tr w:rsidR="00C624C1" w:rsidTr="00B210DD">
        <w:trPr>
          <w:trHeight w:val="366"/>
        </w:trPr>
        <w:tc>
          <w:tcPr>
            <w:tcW w:w="2562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m</w:t>
            </w:r>
            <w:r>
              <w:rPr>
                <w:rFonts w:asciiTheme="majorHAnsi" w:eastAsia="微軟正黑體" w:hAnsi="微軟正黑體"/>
              </w:rPr>
              <w:t>odifier</w:t>
            </w:r>
          </w:p>
        </w:tc>
        <w:tc>
          <w:tcPr>
            <w:tcW w:w="4820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空白</w:t>
            </w:r>
          </w:p>
        </w:tc>
      </w:tr>
      <w:tr w:rsidR="00C624C1" w:rsidTr="00B210DD">
        <w:trPr>
          <w:trHeight w:val="366"/>
        </w:trPr>
        <w:tc>
          <w:tcPr>
            <w:tcW w:w="2562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 w:hint="eastAsia"/>
              </w:rPr>
              <w:t>modify_time</w:t>
            </w:r>
            <w:proofErr w:type="spellEnd"/>
          </w:p>
        </w:tc>
        <w:tc>
          <w:tcPr>
            <w:tcW w:w="4820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空白</w:t>
            </w:r>
          </w:p>
        </w:tc>
      </w:tr>
    </w:tbl>
    <w:p w:rsidR="00C624C1" w:rsidRDefault="00C624C1" w:rsidP="001901C3">
      <w:pPr>
        <w:ind w:leftChars="360" w:left="728" w:hanging="8"/>
        <w:rPr>
          <w:rFonts w:asciiTheme="majorHAnsi" w:eastAsia="微軟正黑體" w:hAnsi="微軟正黑體"/>
        </w:rPr>
      </w:pPr>
    </w:p>
    <w:tbl>
      <w:tblPr>
        <w:tblStyle w:val="aa"/>
        <w:tblW w:w="0" w:type="auto"/>
        <w:tblInd w:w="728" w:type="dxa"/>
        <w:tblLook w:val="04A0" w:firstRow="1" w:lastRow="0" w:firstColumn="1" w:lastColumn="0" w:noHBand="0" w:noVBand="1"/>
      </w:tblPr>
      <w:tblGrid>
        <w:gridCol w:w="2357"/>
        <w:gridCol w:w="4820"/>
      </w:tblGrid>
      <w:tr w:rsidR="005A75B1" w:rsidTr="00171057">
        <w:trPr>
          <w:trHeight w:val="366"/>
        </w:trPr>
        <w:tc>
          <w:tcPr>
            <w:tcW w:w="7177" w:type="dxa"/>
            <w:gridSpan w:val="2"/>
            <w:shd w:val="clear" w:color="auto" w:fill="548DD4" w:themeFill="text2" w:themeFillTint="99"/>
            <w:vAlign w:val="center"/>
          </w:tcPr>
          <w:p w:rsidR="005A75B1" w:rsidRPr="00C624C1" w:rsidRDefault="008239B0" w:rsidP="004A543D">
            <w:pPr>
              <w:jc w:val="center"/>
              <w:rPr>
                <w:rFonts w:asciiTheme="majorHAnsi" w:eastAsia="微軟正黑體" w:hAnsiTheme="majorHAnsi"/>
                <w:b/>
                <w:color w:val="FFFFFF" w:themeColor="background1"/>
              </w:rPr>
            </w:pPr>
            <w:r w:rsidRPr="008239B0">
              <w:rPr>
                <w:rFonts w:asciiTheme="majorHAnsi" w:eastAsia="微軟正黑體" w:hAnsi="微軟正黑體" w:hint="eastAsia"/>
                <w:b/>
                <w:color w:val="FFFFFF" w:themeColor="background1"/>
              </w:rPr>
              <w:t>指定條件優先設定</w:t>
            </w:r>
            <w:r w:rsidRPr="008239B0">
              <w:rPr>
                <w:rFonts w:asciiTheme="majorHAnsi" w:eastAsia="微軟正黑體" w:hAnsi="微軟正黑體" w:hint="eastAsia"/>
                <w:b/>
                <w:color w:val="FFFFFF" w:themeColor="background1"/>
              </w:rPr>
              <w:t>-</w:t>
            </w:r>
            <w:r w:rsidRPr="008239B0">
              <w:rPr>
                <w:rFonts w:asciiTheme="majorHAnsi" w:eastAsia="微軟正黑體" w:hAnsi="微軟正黑體" w:hint="eastAsia"/>
                <w:b/>
                <w:color w:val="FFFFFF" w:themeColor="background1"/>
              </w:rPr>
              <w:t>指定條件險種名稱設定檔</w:t>
            </w:r>
            <w:r w:rsidR="005A75B1" w:rsidRPr="00C624C1">
              <w:rPr>
                <w:rFonts w:asciiTheme="majorHAnsi" w:eastAsia="微軟正黑體" w:hAnsiTheme="majorHAnsi"/>
                <w:b/>
                <w:color w:val="FFFFFF" w:themeColor="background1"/>
              </w:rPr>
              <w:t>(</w:t>
            </w:r>
            <w:proofErr w:type="spellStart"/>
            <w:r w:rsidRPr="008239B0">
              <w:rPr>
                <w:rFonts w:asciiTheme="majorHAnsi" w:eastAsia="微軟正黑體" w:hAnsiTheme="majorHAnsi"/>
                <w:b/>
                <w:color w:val="FFFFFF" w:themeColor="background1"/>
              </w:rPr>
              <w:t>case_condition_product</w:t>
            </w:r>
            <w:proofErr w:type="spellEnd"/>
            <w:r w:rsidR="005A75B1" w:rsidRPr="00C624C1">
              <w:rPr>
                <w:rFonts w:asciiTheme="majorHAnsi" w:eastAsia="微軟正黑體" w:hAnsiTheme="majorHAnsi"/>
                <w:b/>
                <w:color w:val="FFFFFF" w:themeColor="background1"/>
              </w:rPr>
              <w:t>)</w:t>
            </w:r>
            <w:r w:rsidR="004A543D">
              <w:rPr>
                <w:rFonts w:asciiTheme="majorHAnsi" w:eastAsia="微軟正黑體" w:hAnsiTheme="majorHAnsi" w:hint="eastAsia"/>
                <w:b/>
                <w:color w:val="FFFFFF" w:themeColor="background1"/>
              </w:rPr>
              <w:t xml:space="preserve"> [Detail]</w:t>
            </w:r>
          </w:p>
        </w:tc>
      </w:tr>
      <w:tr w:rsidR="005A75B1" w:rsidTr="00B346BF">
        <w:trPr>
          <w:trHeight w:val="366"/>
        </w:trPr>
        <w:tc>
          <w:tcPr>
            <w:tcW w:w="2357" w:type="dxa"/>
            <w:shd w:val="clear" w:color="auto" w:fill="BFBFBF" w:themeFill="background1" w:themeFillShade="BF"/>
            <w:vAlign w:val="center"/>
          </w:tcPr>
          <w:p w:rsidR="005A75B1" w:rsidRDefault="005A75B1" w:rsidP="00171057">
            <w:pPr>
              <w:jc w:val="center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欄位名稱</w:t>
            </w:r>
          </w:p>
        </w:tc>
        <w:tc>
          <w:tcPr>
            <w:tcW w:w="4820" w:type="dxa"/>
            <w:shd w:val="clear" w:color="auto" w:fill="BFBFBF" w:themeFill="background1" w:themeFillShade="BF"/>
            <w:vAlign w:val="center"/>
          </w:tcPr>
          <w:p w:rsidR="005A75B1" w:rsidRDefault="005A75B1" w:rsidP="00171057">
            <w:pPr>
              <w:jc w:val="center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資料來源</w:t>
            </w:r>
          </w:p>
        </w:tc>
      </w:tr>
      <w:tr w:rsidR="005A75B1" w:rsidTr="00B346BF">
        <w:trPr>
          <w:trHeight w:val="366"/>
        </w:trPr>
        <w:tc>
          <w:tcPr>
            <w:tcW w:w="2357" w:type="dxa"/>
            <w:vAlign w:val="center"/>
          </w:tcPr>
          <w:p w:rsidR="005A75B1" w:rsidRDefault="005A75B1" w:rsidP="00171057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id</w:t>
            </w:r>
          </w:p>
        </w:tc>
        <w:tc>
          <w:tcPr>
            <w:tcW w:w="4820" w:type="dxa"/>
            <w:vAlign w:val="center"/>
          </w:tcPr>
          <w:p w:rsidR="005A75B1" w:rsidRDefault="005A75B1" w:rsidP="00171057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系統自動產生</w:t>
            </w:r>
            <w:r w:rsidR="002B1D64">
              <w:rPr>
                <w:rFonts w:asciiTheme="majorHAnsi" w:eastAsia="微軟正黑體" w:hAnsi="微軟正黑體" w:hint="eastAsia"/>
              </w:rPr>
              <w:t>[PK]</w:t>
            </w:r>
          </w:p>
        </w:tc>
      </w:tr>
      <w:tr w:rsidR="005A75B1" w:rsidTr="00B346BF">
        <w:trPr>
          <w:trHeight w:val="366"/>
        </w:trPr>
        <w:tc>
          <w:tcPr>
            <w:tcW w:w="2357" w:type="dxa"/>
            <w:vAlign w:val="center"/>
          </w:tcPr>
          <w:p w:rsidR="005A75B1" w:rsidRPr="008214DA" w:rsidRDefault="004B4D67" w:rsidP="00171057">
            <w:pPr>
              <w:jc w:val="both"/>
              <w:rPr>
                <w:rFonts w:asciiTheme="majorHAnsi" w:eastAsia="微軟正黑體" w:hAnsi="微軟正黑體"/>
              </w:rPr>
            </w:pPr>
            <w:proofErr w:type="spellStart"/>
            <w:r w:rsidRPr="00781848">
              <w:rPr>
                <w:rFonts w:asciiTheme="majorHAnsi" w:eastAsia="微軟正黑體" w:hAnsi="微軟正黑體"/>
              </w:rPr>
              <w:t>case_condition_id</w:t>
            </w:r>
            <w:proofErr w:type="spellEnd"/>
          </w:p>
        </w:tc>
        <w:tc>
          <w:tcPr>
            <w:tcW w:w="4820" w:type="dxa"/>
            <w:vAlign w:val="center"/>
          </w:tcPr>
          <w:p w:rsidR="005A75B1" w:rsidRDefault="004B4D67" w:rsidP="00171057">
            <w:pPr>
              <w:jc w:val="both"/>
              <w:rPr>
                <w:rFonts w:ascii="微軟正黑體" w:eastAsia="微軟正黑體" w:hAnsi="微軟正黑體" w:cs="Arial"/>
                <w:bdr w:val="single" w:sz="4" w:space="0" w:color="auto"/>
              </w:rPr>
            </w:pPr>
            <w:r w:rsidRPr="00781848">
              <w:rPr>
                <w:rFonts w:asciiTheme="majorHAnsi" w:eastAsia="微軟正黑體" w:hAnsi="微軟正黑體"/>
              </w:rPr>
              <w:t>case_condition</w:t>
            </w:r>
            <w:r w:rsidR="005A75B1">
              <w:rPr>
                <w:rFonts w:asciiTheme="majorHAnsi" w:eastAsia="微軟正黑體" w:hAnsi="微軟正黑體" w:hint="eastAsia"/>
              </w:rPr>
              <w:t>.id</w:t>
            </w:r>
            <w:r w:rsidR="002B1D64">
              <w:rPr>
                <w:rFonts w:asciiTheme="majorHAnsi" w:eastAsia="微軟正黑體" w:hAnsi="微軟正黑體" w:hint="eastAsia"/>
              </w:rPr>
              <w:t xml:space="preserve"> [FK]</w:t>
            </w:r>
          </w:p>
        </w:tc>
      </w:tr>
      <w:tr w:rsidR="005A75B1" w:rsidTr="00B346BF">
        <w:trPr>
          <w:trHeight w:val="366"/>
        </w:trPr>
        <w:tc>
          <w:tcPr>
            <w:tcW w:w="2357" w:type="dxa"/>
            <w:vAlign w:val="center"/>
          </w:tcPr>
          <w:p w:rsidR="005A75B1" w:rsidRPr="008214DA" w:rsidRDefault="0059119C" w:rsidP="00171057">
            <w:pPr>
              <w:jc w:val="both"/>
              <w:rPr>
                <w:rFonts w:asciiTheme="majorHAnsi" w:eastAsia="微軟正黑體" w:hAnsi="微軟正黑體"/>
              </w:rPr>
            </w:pPr>
            <w:proofErr w:type="spellStart"/>
            <w:r w:rsidRPr="0059119C">
              <w:rPr>
                <w:rFonts w:asciiTheme="majorHAnsi" w:eastAsia="微軟正黑體" w:hAnsi="微軟正黑體"/>
              </w:rPr>
              <w:t>plan_code</w:t>
            </w:r>
            <w:proofErr w:type="spellEnd"/>
          </w:p>
        </w:tc>
        <w:tc>
          <w:tcPr>
            <w:tcW w:w="4820" w:type="dxa"/>
            <w:vAlign w:val="center"/>
          </w:tcPr>
          <w:p w:rsidR="005A75B1" w:rsidRDefault="004B4D67" w:rsidP="00171057">
            <w:pPr>
              <w:jc w:val="both"/>
              <w:rPr>
                <w:rFonts w:ascii="微軟正黑體" w:eastAsia="微軟正黑體" w:hAnsi="微軟正黑體" w:cs="Arial"/>
                <w:bdr w:val="single" w:sz="4" w:space="0" w:color="auto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</w:rPr>
              <w:t>險種名稱</w:t>
            </w:r>
          </w:p>
        </w:tc>
      </w:tr>
      <w:tr w:rsidR="005A75B1" w:rsidTr="00B346BF">
        <w:trPr>
          <w:trHeight w:val="366"/>
        </w:trPr>
        <w:tc>
          <w:tcPr>
            <w:tcW w:w="2357" w:type="dxa"/>
            <w:vAlign w:val="center"/>
          </w:tcPr>
          <w:p w:rsidR="005A75B1" w:rsidRDefault="005A75B1" w:rsidP="00171057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creator</w:t>
            </w:r>
          </w:p>
        </w:tc>
        <w:tc>
          <w:tcPr>
            <w:tcW w:w="4820" w:type="dxa"/>
            <w:vAlign w:val="center"/>
          </w:tcPr>
          <w:p w:rsidR="005A75B1" w:rsidRDefault="005A75B1" w:rsidP="00171057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使用者</w:t>
            </w:r>
            <w:r>
              <w:rPr>
                <w:rFonts w:asciiTheme="majorHAnsi" w:eastAsia="微軟正黑體" w:hAnsi="微軟正黑體" w:hint="eastAsia"/>
              </w:rPr>
              <w:t>NT</w:t>
            </w:r>
            <w:r>
              <w:rPr>
                <w:rFonts w:asciiTheme="majorHAnsi" w:eastAsia="微軟正黑體" w:hAnsi="微軟正黑體" w:hint="eastAsia"/>
              </w:rPr>
              <w:t>帳號</w:t>
            </w:r>
          </w:p>
        </w:tc>
      </w:tr>
      <w:tr w:rsidR="005A75B1" w:rsidTr="00B346BF">
        <w:trPr>
          <w:trHeight w:val="366"/>
        </w:trPr>
        <w:tc>
          <w:tcPr>
            <w:tcW w:w="2357" w:type="dxa"/>
            <w:vAlign w:val="center"/>
          </w:tcPr>
          <w:p w:rsidR="005A75B1" w:rsidRDefault="005A75B1" w:rsidP="00171057">
            <w:pPr>
              <w:jc w:val="both"/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 w:hint="eastAsia"/>
              </w:rPr>
              <w:t>create_time</w:t>
            </w:r>
            <w:proofErr w:type="spellEnd"/>
          </w:p>
        </w:tc>
        <w:tc>
          <w:tcPr>
            <w:tcW w:w="4820" w:type="dxa"/>
            <w:vAlign w:val="center"/>
          </w:tcPr>
          <w:p w:rsidR="005A75B1" w:rsidRDefault="005A75B1" w:rsidP="00171057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系統當前日期時間</w:t>
            </w:r>
          </w:p>
        </w:tc>
      </w:tr>
    </w:tbl>
    <w:p w:rsidR="005A75B1" w:rsidRDefault="005A75B1" w:rsidP="001901C3">
      <w:pPr>
        <w:ind w:leftChars="360" w:left="728" w:hanging="8"/>
        <w:rPr>
          <w:rFonts w:asciiTheme="majorHAnsi" w:eastAsia="微軟正黑體" w:hAnsi="微軟正黑體"/>
        </w:rPr>
      </w:pPr>
    </w:p>
    <w:tbl>
      <w:tblPr>
        <w:tblStyle w:val="aa"/>
        <w:tblW w:w="0" w:type="auto"/>
        <w:tblInd w:w="728" w:type="dxa"/>
        <w:tblLook w:val="04A0" w:firstRow="1" w:lastRow="0" w:firstColumn="1" w:lastColumn="0" w:noHBand="0" w:noVBand="1"/>
      </w:tblPr>
      <w:tblGrid>
        <w:gridCol w:w="2357"/>
        <w:gridCol w:w="4820"/>
      </w:tblGrid>
      <w:tr w:rsidR="005A75B1" w:rsidTr="00171057">
        <w:trPr>
          <w:trHeight w:val="366"/>
        </w:trPr>
        <w:tc>
          <w:tcPr>
            <w:tcW w:w="7177" w:type="dxa"/>
            <w:gridSpan w:val="2"/>
            <w:shd w:val="clear" w:color="auto" w:fill="548DD4" w:themeFill="text2" w:themeFillTint="99"/>
            <w:vAlign w:val="center"/>
          </w:tcPr>
          <w:p w:rsidR="005A75B1" w:rsidRPr="00C624C1" w:rsidRDefault="008239B0" w:rsidP="004A543D">
            <w:pPr>
              <w:jc w:val="center"/>
              <w:rPr>
                <w:rFonts w:asciiTheme="majorHAnsi" w:eastAsia="微軟正黑體" w:hAnsiTheme="majorHAnsi"/>
                <w:b/>
                <w:color w:val="FFFFFF" w:themeColor="background1"/>
              </w:rPr>
            </w:pPr>
            <w:r w:rsidRPr="008239B0">
              <w:rPr>
                <w:rFonts w:asciiTheme="majorHAnsi" w:eastAsia="微軟正黑體" w:hAnsi="微軟正黑體" w:hint="eastAsia"/>
                <w:b/>
                <w:color w:val="FFFFFF" w:themeColor="background1"/>
              </w:rPr>
              <w:t>指定條件優先設定</w:t>
            </w:r>
            <w:r w:rsidRPr="008239B0">
              <w:rPr>
                <w:rFonts w:asciiTheme="majorHAnsi" w:eastAsia="微軟正黑體" w:hAnsi="微軟正黑體" w:hint="eastAsia"/>
                <w:b/>
                <w:color w:val="FFFFFF" w:themeColor="background1"/>
              </w:rPr>
              <w:t>-</w:t>
            </w:r>
            <w:r w:rsidRPr="008239B0">
              <w:rPr>
                <w:rFonts w:asciiTheme="majorHAnsi" w:eastAsia="微軟正黑體" w:hAnsi="微軟正黑體" w:hint="eastAsia"/>
                <w:b/>
                <w:color w:val="FFFFFF" w:themeColor="background1"/>
              </w:rPr>
              <w:t>指定條件處理人員檔</w:t>
            </w:r>
            <w:r w:rsidR="005A75B1" w:rsidRPr="00C624C1">
              <w:rPr>
                <w:rFonts w:asciiTheme="majorHAnsi" w:eastAsia="微軟正黑體" w:hAnsiTheme="majorHAnsi"/>
                <w:b/>
                <w:color w:val="FFFFFF" w:themeColor="background1"/>
              </w:rPr>
              <w:t>(</w:t>
            </w:r>
            <w:proofErr w:type="spellStart"/>
            <w:r w:rsidRPr="008239B0">
              <w:rPr>
                <w:rFonts w:asciiTheme="majorHAnsi" w:eastAsia="微軟正黑體" w:hAnsiTheme="majorHAnsi"/>
                <w:b/>
                <w:color w:val="FFFFFF" w:themeColor="background1"/>
              </w:rPr>
              <w:t>case_condition_user</w:t>
            </w:r>
            <w:proofErr w:type="spellEnd"/>
            <w:r w:rsidR="005A75B1" w:rsidRPr="00C624C1">
              <w:rPr>
                <w:rFonts w:asciiTheme="majorHAnsi" w:eastAsia="微軟正黑體" w:hAnsiTheme="majorHAnsi"/>
                <w:b/>
                <w:color w:val="FFFFFF" w:themeColor="background1"/>
              </w:rPr>
              <w:t>)</w:t>
            </w:r>
            <w:r w:rsidR="004A543D">
              <w:rPr>
                <w:rFonts w:asciiTheme="majorHAnsi" w:eastAsia="微軟正黑體" w:hAnsiTheme="majorHAnsi" w:hint="eastAsia"/>
                <w:b/>
                <w:color w:val="FFFFFF" w:themeColor="background1"/>
              </w:rPr>
              <w:t xml:space="preserve"> [Detail]</w:t>
            </w:r>
          </w:p>
        </w:tc>
      </w:tr>
      <w:tr w:rsidR="005A75B1" w:rsidTr="00B346BF">
        <w:trPr>
          <w:trHeight w:val="366"/>
        </w:trPr>
        <w:tc>
          <w:tcPr>
            <w:tcW w:w="2357" w:type="dxa"/>
            <w:shd w:val="clear" w:color="auto" w:fill="BFBFBF" w:themeFill="background1" w:themeFillShade="BF"/>
            <w:vAlign w:val="center"/>
          </w:tcPr>
          <w:p w:rsidR="005A75B1" w:rsidRDefault="005A75B1" w:rsidP="00171057">
            <w:pPr>
              <w:jc w:val="center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欄位名稱</w:t>
            </w:r>
          </w:p>
        </w:tc>
        <w:tc>
          <w:tcPr>
            <w:tcW w:w="4820" w:type="dxa"/>
            <w:shd w:val="clear" w:color="auto" w:fill="BFBFBF" w:themeFill="background1" w:themeFillShade="BF"/>
            <w:vAlign w:val="center"/>
          </w:tcPr>
          <w:p w:rsidR="005A75B1" w:rsidRDefault="005A75B1" w:rsidP="00171057">
            <w:pPr>
              <w:jc w:val="center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資料來源</w:t>
            </w:r>
          </w:p>
        </w:tc>
      </w:tr>
      <w:tr w:rsidR="005A75B1" w:rsidTr="00B346BF">
        <w:trPr>
          <w:trHeight w:val="366"/>
        </w:trPr>
        <w:tc>
          <w:tcPr>
            <w:tcW w:w="2357" w:type="dxa"/>
            <w:vAlign w:val="center"/>
          </w:tcPr>
          <w:p w:rsidR="005A75B1" w:rsidRDefault="005A75B1" w:rsidP="00171057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id</w:t>
            </w:r>
          </w:p>
        </w:tc>
        <w:tc>
          <w:tcPr>
            <w:tcW w:w="4820" w:type="dxa"/>
            <w:vAlign w:val="center"/>
          </w:tcPr>
          <w:p w:rsidR="005A75B1" w:rsidRDefault="005A75B1" w:rsidP="00171057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系統自動產生</w:t>
            </w:r>
            <w:r w:rsidR="002B1D64">
              <w:rPr>
                <w:rFonts w:asciiTheme="majorHAnsi" w:eastAsia="微軟正黑體" w:hAnsi="微軟正黑體" w:hint="eastAsia"/>
              </w:rPr>
              <w:t>[PK]</w:t>
            </w:r>
          </w:p>
        </w:tc>
      </w:tr>
      <w:tr w:rsidR="005A75B1" w:rsidTr="00B346BF">
        <w:trPr>
          <w:trHeight w:val="366"/>
        </w:trPr>
        <w:tc>
          <w:tcPr>
            <w:tcW w:w="2357" w:type="dxa"/>
            <w:vAlign w:val="center"/>
          </w:tcPr>
          <w:p w:rsidR="005A75B1" w:rsidRPr="008214DA" w:rsidRDefault="00781848" w:rsidP="00171057">
            <w:pPr>
              <w:jc w:val="both"/>
              <w:rPr>
                <w:rFonts w:asciiTheme="majorHAnsi" w:eastAsia="微軟正黑體" w:hAnsi="微軟正黑體"/>
              </w:rPr>
            </w:pPr>
            <w:proofErr w:type="spellStart"/>
            <w:r w:rsidRPr="00781848">
              <w:rPr>
                <w:rFonts w:asciiTheme="majorHAnsi" w:eastAsia="微軟正黑體" w:hAnsi="微軟正黑體"/>
              </w:rPr>
              <w:t>case_condition_id</w:t>
            </w:r>
            <w:proofErr w:type="spellEnd"/>
          </w:p>
        </w:tc>
        <w:tc>
          <w:tcPr>
            <w:tcW w:w="4820" w:type="dxa"/>
            <w:vAlign w:val="center"/>
          </w:tcPr>
          <w:p w:rsidR="005A75B1" w:rsidRDefault="00781848" w:rsidP="00171057">
            <w:pPr>
              <w:jc w:val="both"/>
              <w:rPr>
                <w:rFonts w:ascii="微軟正黑體" w:eastAsia="微軟正黑體" w:hAnsi="微軟正黑體" w:cs="Arial"/>
                <w:bdr w:val="single" w:sz="4" w:space="0" w:color="auto"/>
              </w:rPr>
            </w:pPr>
            <w:r w:rsidRPr="00781848">
              <w:rPr>
                <w:rFonts w:asciiTheme="majorHAnsi" w:eastAsia="微軟正黑體" w:hAnsi="微軟正黑體"/>
              </w:rPr>
              <w:t>case_condition</w:t>
            </w:r>
            <w:r w:rsidR="005A75B1">
              <w:rPr>
                <w:rFonts w:asciiTheme="majorHAnsi" w:eastAsia="微軟正黑體" w:hAnsi="微軟正黑體" w:hint="eastAsia"/>
              </w:rPr>
              <w:t>.id</w:t>
            </w:r>
            <w:r w:rsidR="002B1D64">
              <w:rPr>
                <w:rFonts w:asciiTheme="majorHAnsi" w:eastAsia="微軟正黑體" w:hAnsi="微軟正黑體" w:hint="eastAsia"/>
              </w:rPr>
              <w:t xml:space="preserve"> [FK]</w:t>
            </w:r>
          </w:p>
        </w:tc>
      </w:tr>
      <w:tr w:rsidR="005A75B1" w:rsidTr="00B346BF">
        <w:trPr>
          <w:trHeight w:val="366"/>
        </w:trPr>
        <w:tc>
          <w:tcPr>
            <w:tcW w:w="2357" w:type="dxa"/>
            <w:vAlign w:val="center"/>
          </w:tcPr>
          <w:p w:rsidR="005A75B1" w:rsidRPr="005A75B1" w:rsidRDefault="005A75B1" w:rsidP="00171057">
            <w:pPr>
              <w:jc w:val="both"/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 w:hint="eastAsia"/>
              </w:rPr>
              <w:t>user_id</w:t>
            </w:r>
            <w:proofErr w:type="spellEnd"/>
          </w:p>
        </w:tc>
        <w:tc>
          <w:tcPr>
            <w:tcW w:w="4820" w:type="dxa"/>
            <w:vAlign w:val="center"/>
          </w:tcPr>
          <w:p w:rsidR="005A75B1" w:rsidRPr="005A75B1" w:rsidRDefault="008375AC" w:rsidP="008375AC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</w:rPr>
              <w:t>指定處理人員</w:t>
            </w:r>
            <w:r w:rsidR="00B346BF" w:rsidRPr="00B346BF">
              <w:rPr>
                <w:rFonts w:ascii="微軟正黑體" w:eastAsia="微軟正黑體" w:hAnsi="微軟正黑體" w:cs="Arial" w:hint="eastAsia"/>
              </w:rPr>
              <w:t>.</w:t>
            </w:r>
            <w:r w:rsidR="00B346BF" w:rsidRPr="005A75B1">
              <w:rPr>
                <w:rFonts w:asciiTheme="majorHAnsi" w:eastAsia="微軟正黑體" w:hAnsi="微軟正黑體" w:hint="eastAsia"/>
              </w:rPr>
              <w:t>挑選</w:t>
            </w:r>
            <w:r w:rsidR="00B346BF" w:rsidRPr="00B346BF">
              <w:rPr>
                <w:rFonts w:ascii="微軟正黑體" w:eastAsia="微軟正黑體" w:hAnsi="微軟正黑體" w:cs="Arial" w:hint="eastAsia"/>
              </w:rPr>
              <w:t>清單結果</w:t>
            </w:r>
            <w:r w:rsidR="00B346BF">
              <w:rPr>
                <w:rFonts w:ascii="微軟正黑體" w:eastAsia="微軟正黑體" w:hAnsi="微軟正黑體" w:cs="Arial" w:hint="eastAsia"/>
              </w:rPr>
              <w:t>(</w:t>
            </w:r>
            <w:r>
              <w:rPr>
                <w:rFonts w:ascii="微軟正黑體" w:eastAsia="微軟正黑體" w:hAnsi="微軟正黑體" w:cs="Arial" w:hint="eastAsia"/>
              </w:rPr>
              <w:t>指定</w:t>
            </w:r>
            <w:r w:rsidR="00B346BF">
              <w:rPr>
                <w:rFonts w:ascii="微軟正黑體" w:eastAsia="微軟正黑體" w:hAnsi="微軟正黑體" w:cs="Arial" w:hint="eastAsia"/>
              </w:rPr>
              <w:t>處理人員)之使用者</w:t>
            </w:r>
            <w:r w:rsidR="00B346BF">
              <w:rPr>
                <w:rFonts w:asciiTheme="majorHAnsi" w:eastAsia="微軟正黑體" w:hAnsi="微軟正黑體" w:hint="eastAsia"/>
              </w:rPr>
              <w:t>NT</w:t>
            </w:r>
            <w:r w:rsidR="00B346BF">
              <w:rPr>
                <w:rFonts w:asciiTheme="majorHAnsi" w:eastAsia="微軟正黑體" w:hAnsi="微軟正黑體" w:hint="eastAsia"/>
              </w:rPr>
              <w:t>帳號</w:t>
            </w:r>
          </w:p>
        </w:tc>
      </w:tr>
      <w:tr w:rsidR="005A75B1" w:rsidTr="00B346BF">
        <w:trPr>
          <w:trHeight w:val="366"/>
        </w:trPr>
        <w:tc>
          <w:tcPr>
            <w:tcW w:w="2357" w:type="dxa"/>
            <w:vAlign w:val="center"/>
          </w:tcPr>
          <w:p w:rsidR="005A75B1" w:rsidRDefault="005A75B1" w:rsidP="00171057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creator</w:t>
            </w:r>
          </w:p>
        </w:tc>
        <w:tc>
          <w:tcPr>
            <w:tcW w:w="4820" w:type="dxa"/>
            <w:vAlign w:val="center"/>
          </w:tcPr>
          <w:p w:rsidR="005A75B1" w:rsidRDefault="005A75B1" w:rsidP="00171057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使用者</w:t>
            </w:r>
            <w:r>
              <w:rPr>
                <w:rFonts w:asciiTheme="majorHAnsi" w:eastAsia="微軟正黑體" w:hAnsi="微軟正黑體" w:hint="eastAsia"/>
              </w:rPr>
              <w:t>NT</w:t>
            </w:r>
            <w:r>
              <w:rPr>
                <w:rFonts w:asciiTheme="majorHAnsi" w:eastAsia="微軟正黑體" w:hAnsi="微軟正黑體" w:hint="eastAsia"/>
              </w:rPr>
              <w:t>帳號</w:t>
            </w:r>
          </w:p>
        </w:tc>
      </w:tr>
      <w:tr w:rsidR="005A75B1" w:rsidTr="00B346BF">
        <w:trPr>
          <w:trHeight w:val="366"/>
        </w:trPr>
        <w:tc>
          <w:tcPr>
            <w:tcW w:w="2357" w:type="dxa"/>
            <w:vAlign w:val="center"/>
          </w:tcPr>
          <w:p w:rsidR="005A75B1" w:rsidRDefault="005A75B1" w:rsidP="00171057">
            <w:pPr>
              <w:jc w:val="both"/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 w:hint="eastAsia"/>
              </w:rPr>
              <w:t>create_time</w:t>
            </w:r>
            <w:proofErr w:type="spellEnd"/>
          </w:p>
        </w:tc>
        <w:tc>
          <w:tcPr>
            <w:tcW w:w="4820" w:type="dxa"/>
            <w:vAlign w:val="center"/>
          </w:tcPr>
          <w:p w:rsidR="005A75B1" w:rsidRDefault="005A75B1" w:rsidP="00171057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系統當前日期時間</w:t>
            </w:r>
          </w:p>
        </w:tc>
      </w:tr>
    </w:tbl>
    <w:p w:rsidR="005A75B1" w:rsidRDefault="005A75B1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332B34" w:rsidRPr="002B2746" w:rsidRDefault="002B1D64" w:rsidP="002B2746">
      <w:pPr>
        <w:ind w:leftChars="360" w:left="728" w:hanging="8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2B1D64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CONSTRAINT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ON DELETE CASCADE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、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ON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UPDATE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CASCADE</w:t>
      </w:r>
    </w:p>
    <w:p w:rsidR="00332B34" w:rsidRPr="00C624C1" w:rsidRDefault="00332B34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C624C1" w:rsidRDefault="00C624C1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041D51" w:rsidRPr="00A534E8" w:rsidRDefault="00041D51" w:rsidP="002B1D64">
      <w:pPr>
        <w:pStyle w:val="1"/>
        <w:numPr>
          <w:ilvl w:val="1"/>
          <w:numId w:val="5"/>
        </w:numPr>
        <w:rPr>
          <w:rFonts w:asciiTheme="majorHAnsi" w:eastAsia="微軟正黑體" w:hAnsi="微軟正黑體"/>
        </w:rPr>
      </w:pPr>
      <w:bookmarkStart w:id="14" w:name="_Toc476667534"/>
      <w:r w:rsidRPr="00A534E8">
        <w:rPr>
          <w:rFonts w:asciiTheme="majorHAnsi" w:eastAsia="微軟正黑體" w:hAnsi="微軟正黑體"/>
        </w:rPr>
        <w:t>修改</w:t>
      </w:r>
      <w:r w:rsidR="00D854B3" w:rsidRPr="00A534E8">
        <w:rPr>
          <w:rFonts w:asciiTheme="majorHAnsi" w:eastAsia="微軟正黑體" w:hAnsi="微軟正黑體"/>
        </w:rPr>
        <w:t>：</w:t>
      </w:r>
      <w:bookmarkEnd w:id="14"/>
    </w:p>
    <w:p w:rsidR="002F1D9B" w:rsidRDefault="002F1D9B" w:rsidP="0072697F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可修改欄位：</w:t>
      </w:r>
      <w:r w:rsidR="008375AC">
        <w:rPr>
          <w:rFonts w:asciiTheme="majorHAnsi" w:eastAsia="微軟正黑體" w:hAnsi="微軟正黑體" w:hint="eastAsia"/>
        </w:rPr>
        <w:t>指定條件名稱</w:t>
      </w:r>
      <w:r>
        <w:rPr>
          <w:rFonts w:asciiTheme="majorHAnsi" w:eastAsia="微軟正黑體" w:hAnsi="微軟正黑體" w:hint="eastAsia"/>
        </w:rPr>
        <w:t>、</w:t>
      </w:r>
      <w:r w:rsidR="008375AC">
        <w:rPr>
          <w:rFonts w:asciiTheme="majorHAnsi" w:eastAsia="微軟正黑體" w:hAnsi="微軟正黑體" w:hint="eastAsia"/>
        </w:rPr>
        <w:t>指定條件</w:t>
      </w:r>
      <w:r>
        <w:rPr>
          <w:rFonts w:asciiTheme="majorHAnsi" w:eastAsia="微軟正黑體" w:hAnsi="微軟正黑體" w:hint="eastAsia"/>
        </w:rPr>
        <w:t>、</w:t>
      </w:r>
      <w:r w:rsidR="008375AC">
        <w:rPr>
          <w:rFonts w:asciiTheme="majorHAnsi" w:eastAsia="微軟正黑體" w:hAnsi="微軟正黑體" w:hint="eastAsia"/>
        </w:rPr>
        <w:t>指定處理人員</w:t>
      </w:r>
      <w:r w:rsidR="0072697F">
        <w:rPr>
          <w:rFonts w:asciiTheme="majorHAnsi" w:eastAsia="微軟正黑體" w:hAnsi="微軟正黑體" w:hint="eastAsia"/>
        </w:rPr>
        <w:t>。</w:t>
      </w:r>
      <w:r w:rsidR="0072697F">
        <w:rPr>
          <w:rFonts w:asciiTheme="majorHAnsi" w:eastAsia="微軟正黑體" w:hAnsi="微軟正黑體" w:hint="eastAsia"/>
        </w:rPr>
        <w:t>(</w:t>
      </w:r>
      <w:r>
        <w:rPr>
          <w:rFonts w:asciiTheme="majorHAnsi" w:eastAsia="微軟正黑體" w:hAnsi="微軟正黑體" w:hint="eastAsia"/>
        </w:rPr>
        <w:t>請參考</w:t>
      </w:r>
      <w:r>
        <w:rPr>
          <w:rFonts w:asciiTheme="majorHAnsi" w:eastAsia="微軟正黑體" w:hAnsi="微軟正黑體" w:hint="eastAsia"/>
        </w:rPr>
        <w:t>BRD</w:t>
      </w:r>
      <w:r>
        <w:rPr>
          <w:rFonts w:asciiTheme="majorHAnsi" w:eastAsia="微軟正黑體" w:hAnsi="微軟正黑體" w:hint="eastAsia"/>
        </w:rPr>
        <w:t>說明</w:t>
      </w:r>
      <w:r w:rsidR="0072697F">
        <w:rPr>
          <w:rFonts w:asciiTheme="majorHAnsi" w:eastAsia="微軟正黑體" w:hAnsi="微軟正黑體" w:hint="eastAsia"/>
        </w:rPr>
        <w:t>)</w:t>
      </w:r>
    </w:p>
    <w:p w:rsidR="002F1D9B" w:rsidRDefault="002F1D9B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2F1D9B" w:rsidRDefault="002F1D9B" w:rsidP="001901C3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lastRenderedPageBreak/>
        <w:t>系統確認使用者輸入資料格式正確</w:t>
      </w:r>
      <w:r w:rsidR="0072697F">
        <w:rPr>
          <w:rFonts w:asciiTheme="majorHAnsi" w:eastAsia="微軟正黑體" w:hAnsi="微軟正黑體" w:hint="eastAsia"/>
        </w:rPr>
        <w:t>。</w:t>
      </w:r>
      <w:r w:rsidR="0072697F">
        <w:rPr>
          <w:rFonts w:asciiTheme="majorHAnsi" w:eastAsia="微軟正黑體" w:hAnsi="微軟正黑體" w:hint="eastAsia"/>
        </w:rPr>
        <w:t>(</w:t>
      </w:r>
      <w:r w:rsidR="0072697F">
        <w:rPr>
          <w:rFonts w:asciiTheme="majorHAnsi" w:eastAsia="微軟正黑體" w:hAnsi="微軟正黑體" w:hint="eastAsia"/>
        </w:rPr>
        <w:t>請參考</w:t>
      </w:r>
      <w:r w:rsidR="0072697F">
        <w:rPr>
          <w:rFonts w:asciiTheme="majorHAnsi" w:eastAsia="微軟正黑體" w:hAnsi="微軟正黑體" w:hint="eastAsia"/>
        </w:rPr>
        <w:t>BRD</w:t>
      </w:r>
      <w:r w:rsidR="0072697F">
        <w:rPr>
          <w:rFonts w:asciiTheme="majorHAnsi" w:eastAsia="微軟正黑體" w:hAnsi="微軟正黑體" w:hint="eastAsia"/>
        </w:rPr>
        <w:t>內容：修改前檢核</w:t>
      </w:r>
      <w:r w:rsidR="0072697F">
        <w:rPr>
          <w:rFonts w:asciiTheme="majorHAnsi" w:eastAsia="微軟正黑體" w:hAnsi="微軟正黑體" w:hint="eastAsia"/>
        </w:rPr>
        <w:t>)</w:t>
      </w:r>
    </w:p>
    <w:p w:rsidR="002F1D9B" w:rsidRDefault="002F1D9B" w:rsidP="001901C3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系統更新</w:t>
      </w:r>
      <w:r w:rsidR="008375AC">
        <w:rPr>
          <w:rFonts w:asciiTheme="majorHAnsi" w:eastAsia="微軟正黑體" w:hAnsi="微軟正黑體" w:hint="eastAsia"/>
        </w:rPr>
        <w:t>指定條件優先</w:t>
      </w:r>
      <w:r w:rsidR="00C83A33" w:rsidRPr="008214DA">
        <w:rPr>
          <w:rFonts w:asciiTheme="majorHAnsi" w:eastAsia="微軟正黑體" w:hAnsi="微軟正黑體" w:hint="eastAsia"/>
        </w:rPr>
        <w:t>設定資料</w:t>
      </w:r>
      <w:r w:rsidR="00110D12">
        <w:rPr>
          <w:rFonts w:asciiTheme="majorHAnsi" w:eastAsia="微軟正黑體" w:hAnsi="微軟正黑體" w:hint="eastAsia"/>
        </w:rPr>
        <w:t>。</w:t>
      </w:r>
    </w:p>
    <w:tbl>
      <w:tblPr>
        <w:tblStyle w:val="aa"/>
        <w:tblW w:w="0" w:type="auto"/>
        <w:tblInd w:w="728" w:type="dxa"/>
        <w:tblLook w:val="04A0" w:firstRow="1" w:lastRow="0" w:firstColumn="1" w:lastColumn="0" w:noHBand="0" w:noVBand="1"/>
      </w:tblPr>
      <w:tblGrid>
        <w:gridCol w:w="2357"/>
        <w:gridCol w:w="4820"/>
      </w:tblGrid>
      <w:tr w:rsidR="00110D12" w:rsidTr="00171057">
        <w:trPr>
          <w:trHeight w:val="366"/>
        </w:trPr>
        <w:tc>
          <w:tcPr>
            <w:tcW w:w="7177" w:type="dxa"/>
            <w:gridSpan w:val="2"/>
            <w:shd w:val="clear" w:color="auto" w:fill="548DD4" w:themeFill="text2" w:themeFillTint="99"/>
            <w:vAlign w:val="center"/>
          </w:tcPr>
          <w:p w:rsidR="00110D12" w:rsidRPr="00C624C1" w:rsidRDefault="008A2AA4" w:rsidP="00171057">
            <w:pPr>
              <w:jc w:val="center"/>
              <w:rPr>
                <w:rFonts w:asciiTheme="majorHAnsi" w:eastAsia="微軟正黑體" w:hAnsiTheme="majorHAnsi"/>
                <w:b/>
                <w:color w:val="FFFFFF" w:themeColor="background1"/>
              </w:rPr>
            </w:pPr>
            <w:r w:rsidRPr="008239B0">
              <w:rPr>
                <w:rFonts w:asciiTheme="majorHAnsi" w:eastAsia="微軟正黑體" w:hAnsi="微軟正黑體" w:hint="eastAsia"/>
                <w:b/>
                <w:color w:val="FFFFFF" w:themeColor="background1"/>
              </w:rPr>
              <w:t>指定條件優先設定主檔</w:t>
            </w:r>
            <w:r w:rsidRPr="00C624C1">
              <w:rPr>
                <w:rFonts w:asciiTheme="majorHAnsi" w:eastAsia="微軟正黑體" w:hAnsiTheme="majorHAnsi"/>
                <w:b/>
                <w:color w:val="FFFFFF" w:themeColor="background1"/>
              </w:rPr>
              <w:t>(</w:t>
            </w:r>
            <w:proofErr w:type="spellStart"/>
            <w:r w:rsidRPr="008239B0">
              <w:rPr>
                <w:rFonts w:asciiTheme="majorHAnsi" w:eastAsia="微軟正黑體" w:hAnsiTheme="majorHAnsi"/>
                <w:b/>
                <w:color w:val="FFFFFF" w:themeColor="background1"/>
              </w:rPr>
              <w:t>case_condition</w:t>
            </w:r>
            <w:proofErr w:type="spellEnd"/>
            <w:r w:rsidRPr="00C624C1">
              <w:rPr>
                <w:rFonts w:asciiTheme="majorHAnsi" w:eastAsia="微軟正黑體" w:hAnsiTheme="majorHAnsi"/>
                <w:b/>
                <w:color w:val="FFFFFF" w:themeColor="background1"/>
              </w:rPr>
              <w:t>)</w:t>
            </w:r>
          </w:p>
        </w:tc>
      </w:tr>
      <w:tr w:rsidR="00110D12" w:rsidTr="00171057">
        <w:trPr>
          <w:trHeight w:val="366"/>
        </w:trPr>
        <w:tc>
          <w:tcPr>
            <w:tcW w:w="2357" w:type="dxa"/>
            <w:shd w:val="clear" w:color="auto" w:fill="BFBFBF" w:themeFill="background1" w:themeFillShade="BF"/>
            <w:vAlign w:val="center"/>
          </w:tcPr>
          <w:p w:rsidR="00110D12" w:rsidRDefault="00110D12" w:rsidP="00171057">
            <w:pPr>
              <w:jc w:val="center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欄位名稱</w:t>
            </w:r>
          </w:p>
        </w:tc>
        <w:tc>
          <w:tcPr>
            <w:tcW w:w="4820" w:type="dxa"/>
            <w:shd w:val="clear" w:color="auto" w:fill="BFBFBF" w:themeFill="background1" w:themeFillShade="BF"/>
            <w:vAlign w:val="center"/>
          </w:tcPr>
          <w:p w:rsidR="00110D12" w:rsidRDefault="00110D12" w:rsidP="00171057">
            <w:pPr>
              <w:jc w:val="center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資料來源</w:t>
            </w:r>
          </w:p>
        </w:tc>
      </w:tr>
      <w:tr w:rsidR="00110D12" w:rsidTr="00171057">
        <w:trPr>
          <w:trHeight w:val="366"/>
        </w:trPr>
        <w:tc>
          <w:tcPr>
            <w:tcW w:w="2357" w:type="dxa"/>
            <w:vAlign w:val="center"/>
          </w:tcPr>
          <w:p w:rsidR="00110D12" w:rsidRDefault="00110D12" w:rsidP="00171057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m</w:t>
            </w:r>
            <w:r>
              <w:rPr>
                <w:rFonts w:asciiTheme="majorHAnsi" w:eastAsia="微軟正黑體" w:hAnsi="微軟正黑體"/>
              </w:rPr>
              <w:t>odifier</w:t>
            </w:r>
          </w:p>
        </w:tc>
        <w:tc>
          <w:tcPr>
            <w:tcW w:w="4820" w:type="dxa"/>
            <w:vAlign w:val="center"/>
          </w:tcPr>
          <w:p w:rsidR="00110D12" w:rsidRDefault="00110D12" w:rsidP="00171057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使用者</w:t>
            </w:r>
            <w:r>
              <w:rPr>
                <w:rFonts w:asciiTheme="majorHAnsi" w:eastAsia="微軟正黑體" w:hAnsi="微軟正黑體" w:hint="eastAsia"/>
              </w:rPr>
              <w:t>NT</w:t>
            </w:r>
            <w:r>
              <w:rPr>
                <w:rFonts w:asciiTheme="majorHAnsi" w:eastAsia="微軟正黑體" w:hAnsi="微軟正黑體" w:hint="eastAsia"/>
              </w:rPr>
              <w:t>帳號</w:t>
            </w:r>
          </w:p>
        </w:tc>
      </w:tr>
      <w:tr w:rsidR="00110D12" w:rsidTr="00171057">
        <w:trPr>
          <w:trHeight w:val="366"/>
        </w:trPr>
        <w:tc>
          <w:tcPr>
            <w:tcW w:w="2357" w:type="dxa"/>
            <w:vAlign w:val="center"/>
          </w:tcPr>
          <w:p w:rsidR="00110D12" w:rsidRDefault="00110D12" w:rsidP="00171057">
            <w:pPr>
              <w:jc w:val="both"/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 w:hint="eastAsia"/>
              </w:rPr>
              <w:t>modify_time</w:t>
            </w:r>
            <w:proofErr w:type="spellEnd"/>
          </w:p>
        </w:tc>
        <w:tc>
          <w:tcPr>
            <w:tcW w:w="4820" w:type="dxa"/>
            <w:vAlign w:val="center"/>
          </w:tcPr>
          <w:p w:rsidR="00110D12" w:rsidRDefault="00110D12" w:rsidP="00171057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系統當前日期時間</w:t>
            </w:r>
          </w:p>
        </w:tc>
      </w:tr>
    </w:tbl>
    <w:p w:rsidR="00110D12" w:rsidRDefault="00110D12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2F1D9B" w:rsidRDefault="002F1D9B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BF5BE4" w:rsidRPr="00A534E8" w:rsidRDefault="00BF5BE4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BB6DB7" w:rsidRDefault="00D854B3" w:rsidP="00BB6DB7">
      <w:pPr>
        <w:pStyle w:val="1"/>
        <w:numPr>
          <w:ilvl w:val="1"/>
          <w:numId w:val="5"/>
        </w:numPr>
        <w:rPr>
          <w:rFonts w:asciiTheme="majorHAnsi" w:eastAsia="微軟正黑體" w:hAnsi="微軟正黑體"/>
        </w:rPr>
      </w:pPr>
      <w:bookmarkStart w:id="15" w:name="_Toc476667535"/>
      <w:r w:rsidRPr="00A534E8">
        <w:rPr>
          <w:rFonts w:asciiTheme="majorHAnsi" w:eastAsia="微軟正黑體" w:hAnsi="微軟正黑體"/>
        </w:rPr>
        <w:t>刪除：</w:t>
      </w:r>
      <w:bookmarkEnd w:id="15"/>
    </w:p>
    <w:p w:rsidR="004A543D" w:rsidRPr="00BB6DB7" w:rsidRDefault="00B346BF" w:rsidP="00322A0B">
      <w:pPr>
        <w:ind w:leftChars="360" w:left="728" w:hanging="8"/>
        <w:rPr>
          <w:rFonts w:asciiTheme="majorHAnsi" w:eastAsia="微軟正黑體" w:hAnsi="微軟正黑體"/>
        </w:rPr>
      </w:pPr>
      <w:r w:rsidRPr="00BB6DB7">
        <w:rPr>
          <w:rFonts w:asciiTheme="majorHAnsi" w:eastAsia="微軟正黑體" w:hAnsi="微軟正黑體" w:hint="eastAsia"/>
        </w:rPr>
        <w:t xml:space="preserve">Delete from </w:t>
      </w:r>
      <w:proofErr w:type="spellStart"/>
      <w:r w:rsidR="008375AC">
        <w:rPr>
          <w:rFonts w:asciiTheme="majorHAnsi" w:eastAsia="微軟正黑體" w:hAnsi="微軟正黑體" w:hint="eastAsia"/>
        </w:rPr>
        <w:t>caseCondition</w:t>
      </w:r>
      <w:proofErr w:type="spellEnd"/>
      <w:r w:rsidRPr="00BB6DB7">
        <w:rPr>
          <w:rFonts w:asciiTheme="majorHAnsi" w:eastAsia="微軟正黑體" w:hAnsi="微軟正黑體" w:hint="eastAsia"/>
        </w:rPr>
        <w:t xml:space="preserve"> where id = </w:t>
      </w:r>
      <w:r w:rsidR="005126E8" w:rsidRPr="00BB6DB7">
        <w:rPr>
          <w:rFonts w:asciiTheme="majorHAnsi" w:eastAsia="微軟正黑體" w:hAnsi="微軟正黑體" w:hint="eastAsia"/>
        </w:rPr>
        <w:t>[</w:t>
      </w:r>
      <w:r w:rsidRPr="00BB6DB7">
        <w:rPr>
          <w:rFonts w:asciiTheme="majorHAnsi" w:eastAsia="微軟正黑體" w:hAnsi="微軟正黑體" w:hint="eastAsia"/>
        </w:rPr>
        <w:t>selected</w:t>
      </w:r>
      <w:r w:rsidR="002B1D64" w:rsidRPr="00BB6DB7">
        <w:rPr>
          <w:rFonts w:asciiTheme="majorHAnsi" w:eastAsia="微軟正黑體" w:hAnsi="微軟正黑體" w:hint="eastAsia"/>
        </w:rPr>
        <w:t xml:space="preserve"> </w:t>
      </w:r>
      <w:r w:rsidRPr="00BB6DB7">
        <w:rPr>
          <w:rFonts w:asciiTheme="majorHAnsi" w:eastAsia="微軟正黑體" w:hAnsi="微軟正黑體" w:hint="eastAsia"/>
        </w:rPr>
        <w:t>Id</w:t>
      </w:r>
      <w:r w:rsidR="005126E8" w:rsidRPr="00BB6DB7">
        <w:rPr>
          <w:rFonts w:asciiTheme="majorHAnsi" w:eastAsia="微軟正黑體" w:hAnsi="微軟正黑體" w:hint="eastAsia"/>
        </w:rPr>
        <w:t>]</w:t>
      </w:r>
    </w:p>
    <w:p w:rsidR="006D4F46" w:rsidRPr="00322A0B" w:rsidRDefault="00BB6DB7" w:rsidP="00BB6DB7">
      <w:pPr>
        <w:ind w:leftChars="360" w:left="728" w:hanging="8"/>
        <w:rPr>
          <w:rFonts w:asciiTheme="majorHAnsi" w:eastAsia="微軟正黑體" w:hAnsi="微軟正黑體"/>
          <w:b/>
        </w:rPr>
      </w:pPr>
      <w:r w:rsidRPr="00322A0B">
        <w:rPr>
          <w:rFonts w:asciiTheme="majorHAnsi" w:eastAsia="微軟正黑體" w:hAnsi="微軟正黑體" w:hint="eastAsia"/>
          <w:b/>
        </w:rPr>
        <w:t xml:space="preserve">FK </w:t>
      </w:r>
      <w:r w:rsidRPr="00322A0B">
        <w:rPr>
          <w:rFonts w:asciiTheme="majorHAnsi" w:eastAsia="微軟正黑體" w:hAnsi="微軟正黑體"/>
          <w:b/>
        </w:rPr>
        <w:t>CONSTRAINT ON DELETE CASCADE</w:t>
      </w:r>
      <w:r w:rsidRPr="00322A0B">
        <w:rPr>
          <w:rFonts w:asciiTheme="majorHAnsi" w:eastAsia="微軟正黑體" w:hAnsi="微軟正黑體" w:hint="eastAsia"/>
          <w:b/>
        </w:rPr>
        <w:t>、</w:t>
      </w:r>
      <w:r w:rsidRPr="00322A0B">
        <w:rPr>
          <w:rFonts w:asciiTheme="majorHAnsi" w:eastAsia="微軟正黑體" w:hAnsi="微軟正黑體"/>
          <w:b/>
        </w:rPr>
        <w:t xml:space="preserve">ON </w:t>
      </w:r>
      <w:r w:rsidRPr="00322A0B">
        <w:rPr>
          <w:rFonts w:asciiTheme="majorHAnsi" w:eastAsia="微軟正黑體" w:hAnsi="微軟正黑體" w:hint="eastAsia"/>
          <w:b/>
        </w:rPr>
        <w:t>UPDATE</w:t>
      </w:r>
      <w:r w:rsidRPr="00322A0B">
        <w:rPr>
          <w:rFonts w:asciiTheme="majorHAnsi" w:eastAsia="微軟正黑體" w:hAnsi="微軟正黑體"/>
          <w:b/>
        </w:rPr>
        <w:t xml:space="preserve"> CASCADE</w:t>
      </w:r>
    </w:p>
    <w:p w:rsidR="002B1D64" w:rsidRPr="00BB6DB7" w:rsidRDefault="00D060C4" w:rsidP="00BB6DB7">
      <w:pPr>
        <w:ind w:leftChars="360" w:left="728" w:hanging="8"/>
        <w:rPr>
          <w:rFonts w:asciiTheme="majorHAnsi" w:eastAsia="微軟正黑體" w:hAnsi="微軟正黑體"/>
        </w:rPr>
      </w:pPr>
      <w:proofErr w:type="spellStart"/>
      <w:r>
        <w:rPr>
          <w:rFonts w:asciiTheme="majorHAnsi" w:eastAsia="微軟正黑體" w:hAnsi="微軟正黑體" w:hint="eastAsia"/>
        </w:rPr>
        <w:t>case_condition_product</w:t>
      </w:r>
      <w:proofErr w:type="spellEnd"/>
      <w:r w:rsidR="004A543D" w:rsidRPr="00BB6DB7">
        <w:rPr>
          <w:rFonts w:asciiTheme="majorHAnsi" w:eastAsia="微軟正黑體" w:hAnsi="微軟正黑體" w:hint="eastAsia"/>
        </w:rPr>
        <w:t>對應</w:t>
      </w:r>
      <w:r w:rsidR="004A543D" w:rsidRPr="00BB6DB7">
        <w:rPr>
          <w:rFonts w:asciiTheme="majorHAnsi" w:eastAsia="微軟正黑體" w:hAnsi="微軟正黑體" w:hint="eastAsia"/>
        </w:rPr>
        <w:t>FK</w:t>
      </w:r>
      <w:r w:rsidR="004A543D" w:rsidRPr="00BB6DB7">
        <w:rPr>
          <w:rFonts w:asciiTheme="majorHAnsi" w:eastAsia="微軟正黑體" w:hAnsi="微軟正黑體" w:hint="eastAsia"/>
        </w:rPr>
        <w:t>資料將一併刪除</w:t>
      </w:r>
      <w:r w:rsidR="002B1D64" w:rsidRPr="00BB6DB7">
        <w:rPr>
          <w:rFonts w:asciiTheme="majorHAnsi" w:eastAsia="微軟正黑體" w:hAnsi="微軟正黑體" w:hint="eastAsia"/>
        </w:rPr>
        <w:t xml:space="preserve"> </w:t>
      </w:r>
    </w:p>
    <w:p w:rsidR="002B1D64" w:rsidRDefault="00D060C4" w:rsidP="00BB6DB7">
      <w:pPr>
        <w:ind w:leftChars="360" w:left="728" w:hanging="8"/>
        <w:rPr>
          <w:rFonts w:asciiTheme="majorHAnsi" w:eastAsia="微軟正黑體" w:hAnsi="微軟正黑體" w:hint="eastAsia"/>
        </w:rPr>
      </w:pPr>
      <w:proofErr w:type="spellStart"/>
      <w:r>
        <w:rPr>
          <w:rFonts w:asciiTheme="majorHAnsi" w:eastAsia="微軟正黑體" w:hAnsi="微軟正黑體" w:hint="eastAsia"/>
        </w:rPr>
        <w:t>case_condition</w:t>
      </w:r>
      <w:r w:rsidR="002B1D64" w:rsidRPr="00BB6DB7">
        <w:rPr>
          <w:rFonts w:asciiTheme="majorHAnsi" w:eastAsia="微軟正黑體" w:hAnsi="微軟正黑體" w:hint="eastAsia"/>
        </w:rPr>
        <w:t>_user</w:t>
      </w:r>
      <w:proofErr w:type="spellEnd"/>
      <w:r w:rsidR="004A543D" w:rsidRPr="00BB6DB7">
        <w:rPr>
          <w:rFonts w:asciiTheme="majorHAnsi" w:eastAsia="微軟正黑體" w:hAnsi="微軟正黑體" w:hint="eastAsia"/>
        </w:rPr>
        <w:t>對應</w:t>
      </w:r>
      <w:r w:rsidR="004A543D" w:rsidRPr="00BB6DB7">
        <w:rPr>
          <w:rFonts w:asciiTheme="majorHAnsi" w:eastAsia="微軟正黑體" w:hAnsi="微軟正黑體" w:hint="eastAsia"/>
        </w:rPr>
        <w:t>FK</w:t>
      </w:r>
      <w:r w:rsidR="004A543D" w:rsidRPr="00BB6DB7">
        <w:rPr>
          <w:rFonts w:asciiTheme="majorHAnsi" w:eastAsia="微軟正黑體" w:hAnsi="微軟正黑體" w:hint="eastAsia"/>
        </w:rPr>
        <w:t>資料將一併刪除</w:t>
      </w:r>
    </w:p>
    <w:p w:rsidR="00A340BA" w:rsidRDefault="00A340BA" w:rsidP="00BB6DB7">
      <w:pPr>
        <w:ind w:leftChars="360" w:left="728" w:hanging="8"/>
        <w:rPr>
          <w:rFonts w:asciiTheme="majorHAnsi" w:eastAsia="微軟正黑體" w:hAnsi="微軟正黑體" w:hint="eastAsia"/>
        </w:rPr>
      </w:pPr>
    </w:p>
    <w:p w:rsidR="00A340BA" w:rsidRDefault="00A340BA" w:rsidP="00A340BA">
      <w:pPr>
        <w:pStyle w:val="1"/>
        <w:numPr>
          <w:ilvl w:val="1"/>
          <w:numId w:val="5"/>
        </w:numPr>
        <w:rPr>
          <w:rFonts w:asciiTheme="majorHAnsi" w:eastAsia="微軟正黑體" w:hAnsi="微軟正黑體" w:hint="eastAsia"/>
        </w:rPr>
      </w:pPr>
      <w:bookmarkStart w:id="16" w:name="_Toc476667536"/>
      <w:r>
        <w:rPr>
          <w:rFonts w:asciiTheme="majorHAnsi" w:eastAsia="微軟正黑體" w:hAnsi="微軟正黑體" w:hint="eastAsia"/>
        </w:rPr>
        <w:t>啟用：</w:t>
      </w:r>
      <w:bookmarkEnd w:id="16"/>
    </w:p>
    <w:p w:rsidR="00A340BA" w:rsidRDefault="00A340BA" w:rsidP="00A340BA">
      <w:pPr>
        <w:ind w:leftChars="360" w:left="728" w:hanging="8"/>
        <w:rPr>
          <w:rFonts w:asciiTheme="majorHAnsi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系統確認目前啟用中的指定條件未達三組(小於3)後，更新該筆指定條件啟用狀態為開啟</w:t>
      </w:r>
    </w:p>
    <w:p w:rsidR="002B2746" w:rsidRPr="00A340BA" w:rsidRDefault="00A340BA" w:rsidP="00A340BA">
      <w:pPr>
        <w:ind w:leftChars="360" w:left="728" w:hanging="8"/>
        <w:rPr>
          <w:rFonts w:asciiTheme="majorHAnsi" w:eastAsia="微軟正黑體" w:hAnsiTheme="majorHAnsi"/>
        </w:rPr>
      </w:pPr>
      <w:r w:rsidRPr="00A340BA">
        <w:rPr>
          <w:rFonts w:asciiTheme="majorHAnsi" w:eastAsia="微軟正黑體" w:hAnsiTheme="majorHAnsi"/>
        </w:rPr>
        <w:t xml:space="preserve">Update </w:t>
      </w:r>
      <w:proofErr w:type="spellStart"/>
      <w:r w:rsidRPr="00A340BA">
        <w:rPr>
          <w:rFonts w:asciiTheme="majorHAnsi" w:eastAsia="微軟正黑體" w:hAnsiTheme="majorHAnsi"/>
        </w:rPr>
        <w:t>case_condition</w:t>
      </w:r>
      <w:proofErr w:type="spellEnd"/>
      <w:r w:rsidRPr="00A340BA">
        <w:rPr>
          <w:rFonts w:asciiTheme="majorHAnsi" w:eastAsia="微軟正黑體" w:hAnsiTheme="majorHAnsi"/>
        </w:rPr>
        <w:t xml:space="preserve"> set </w:t>
      </w:r>
      <w:proofErr w:type="spellStart"/>
      <w:r w:rsidRPr="00A340BA">
        <w:rPr>
          <w:rFonts w:asciiTheme="majorHAnsi" w:eastAsia="微軟正黑體" w:hAnsiTheme="majorHAnsi"/>
        </w:rPr>
        <w:t>is_active</w:t>
      </w:r>
      <w:proofErr w:type="spellEnd"/>
      <w:r w:rsidRPr="00A340BA">
        <w:rPr>
          <w:rFonts w:asciiTheme="majorHAnsi" w:eastAsia="微軟正黑體" w:hAnsiTheme="majorHAnsi"/>
        </w:rPr>
        <w:t xml:space="preserve"> = ‘</w:t>
      </w:r>
      <w:proofErr w:type="spellStart"/>
      <w:r w:rsidRPr="00A340BA">
        <w:rPr>
          <w:rFonts w:asciiTheme="majorHAnsi" w:eastAsia="微軟正黑體" w:hAnsiTheme="majorHAnsi"/>
        </w:rPr>
        <w:t>Y’where</w:t>
      </w:r>
      <w:proofErr w:type="spellEnd"/>
      <w:r w:rsidRPr="00A340BA">
        <w:rPr>
          <w:rFonts w:asciiTheme="majorHAnsi" w:eastAsia="微軟正黑體" w:hAnsiTheme="majorHAnsi"/>
        </w:rPr>
        <w:t xml:space="preserve"> id =</w:t>
      </w:r>
      <w:r w:rsidRPr="00A340BA">
        <w:rPr>
          <w:rFonts w:asciiTheme="majorHAnsi" w:eastAsia="微軟正黑體" w:hAnsiTheme="majorHAnsi"/>
        </w:rPr>
        <w:t xml:space="preserve"> [selected Id]</w:t>
      </w:r>
    </w:p>
    <w:p w:rsidR="002B2746" w:rsidRDefault="002B2746" w:rsidP="00BB6DB7">
      <w:pPr>
        <w:ind w:leftChars="360" w:left="728" w:hanging="8"/>
        <w:rPr>
          <w:rFonts w:asciiTheme="majorHAnsi" w:eastAsia="微軟正黑體" w:hAnsi="微軟正黑體" w:hint="eastAsia"/>
        </w:rPr>
      </w:pPr>
    </w:p>
    <w:p w:rsidR="00A340BA" w:rsidRDefault="00A340BA" w:rsidP="00BB6DB7">
      <w:pPr>
        <w:ind w:leftChars="360" w:left="728" w:hanging="8"/>
        <w:rPr>
          <w:rFonts w:asciiTheme="majorHAnsi" w:eastAsia="微軟正黑體" w:hAnsi="微軟正黑體"/>
        </w:rPr>
      </w:pPr>
    </w:p>
    <w:p w:rsidR="00A340BA" w:rsidRDefault="00A340BA" w:rsidP="002B2746">
      <w:pPr>
        <w:pStyle w:val="1"/>
        <w:numPr>
          <w:ilvl w:val="1"/>
          <w:numId w:val="5"/>
        </w:numPr>
        <w:rPr>
          <w:rFonts w:asciiTheme="majorHAnsi" w:eastAsia="微軟正黑體" w:hAnsi="微軟正黑體" w:hint="eastAsia"/>
        </w:rPr>
      </w:pPr>
      <w:bookmarkStart w:id="17" w:name="_Toc476667537"/>
      <w:r>
        <w:rPr>
          <w:rFonts w:asciiTheme="majorHAnsi" w:eastAsia="微軟正黑體" w:hAnsi="微軟正黑體" w:hint="eastAsia"/>
        </w:rPr>
        <w:t>關閉：</w:t>
      </w:r>
      <w:bookmarkEnd w:id="17"/>
    </w:p>
    <w:p w:rsidR="00A340BA" w:rsidRPr="00A340BA" w:rsidRDefault="00A340BA" w:rsidP="00A340BA">
      <w:pPr>
        <w:ind w:leftChars="360" w:left="728" w:hanging="8"/>
        <w:rPr>
          <w:rFonts w:asciiTheme="majorHAnsi" w:eastAsia="微軟正黑體" w:hAnsiTheme="majorHAnsi"/>
        </w:rPr>
      </w:pPr>
      <w:r w:rsidRPr="00A340BA">
        <w:rPr>
          <w:rFonts w:asciiTheme="majorHAnsi" w:eastAsia="微軟正黑體" w:hAnsiTheme="majorHAnsi"/>
        </w:rPr>
        <w:t xml:space="preserve">Update </w:t>
      </w:r>
      <w:proofErr w:type="spellStart"/>
      <w:r w:rsidRPr="00A340BA">
        <w:rPr>
          <w:rFonts w:asciiTheme="majorHAnsi" w:eastAsia="微軟正黑體" w:hAnsiTheme="majorHAnsi"/>
        </w:rPr>
        <w:t>case_condition</w:t>
      </w:r>
      <w:proofErr w:type="spellEnd"/>
      <w:r w:rsidRPr="00A340BA">
        <w:rPr>
          <w:rFonts w:asciiTheme="majorHAnsi" w:eastAsia="微軟正黑體" w:hAnsiTheme="majorHAnsi"/>
        </w:rPr>
        <w:t xml:space="preserve"> set </w:t>
      </w:r>
      <w:proofErr w:type="spellStart"/>
      <w:r w:rsidRPr="00A340BA">
        <w:rPr>
          <w:rFonts w:asciiTheme="majorHAnsi" w:eastAsia="微軟正黑體" w:hAnsiTheme="majorHAnsi"/>
        </w:rPr>
        <w:t>is_active</w:t>
      </w:r>
      <w:proofErr w:type="spellEnd"/>
      <w:r w:rsidRPr="00A340BA">
        <w:rPr>
          <w:rFonts w:asciiTheme="majorHAnsi" w:eastAsia="微軟正黑體" w:hAnsiTheme="majorHAnsi"/>
        </w:rPr>
        <w:t xml:space="preserve"> = ‘</w:t>
      </w:r>
      <w:proofErr w:type="spellStart"/>
      <w:r w:rsidRPr="00A340BA">
        <w:rPr>
          <w:rFonts w:asciiTheme="majorHAnsi" w:eastAsia="微軟正黑體" w:hAnsiTheme="majorHAnsi"/>
        </w:rPr>
        <w:t>N</w:t>
      </w:r>
      <w:r w:rsidRPr="00A340BA">
        <w:rPr>
          <w:rFonts w:asciiTheme="majorHAnsi" w:eastAsia="微軟正黑體" w:hAnsiTheme="majorHAnsi"/>
        </w:rPr>
        <w:t>’where</w:t>
      </w:r>
      <w:proofErr w:type="spellEnd"/>
      <w:r w:rsidRPr="00A340BA">
        <w:rPr>
          <w:rFonts w:asciiTheme="majorHAnsi" w:eastAsia="微軟正黑體" w:hAnsiTheme="majorHAnsi"/>
        </w:rPr>
        <w:t xml:space="preserve"> id = [selected Id]</w:t>
      </w:r>
    </w:p>
    <w:p w:rsidR="00A340BA" w:rsidRDefault="00A340BA" w:rsidP="00A340BA">
      <w:pPr>
        <w:rPr>
          <w:rFonts w:hint="eastAsia"/>
        </w:rPr>
      </w:pPr>
    </w:p>
    <w:p w:rsidR="00A340BA" w:rsidRPr="00A340BA" w:rsidRDefault="00A340BA" w:rsidP="00A340BA">
      <w:pPr>
        <w:rPr>
          <w:rFonts w:hint="eastAsia"/>
        </w:rPr>
      </w:pPr>
    </w:p>
    <w:p w:rsidR="002B2746" w:rsidRDefault="00A340BA" w:rsidP="002B2746">
      <w:pPr>
        <w:pStyle w:val="1"/>
        <w:numPr>
          <w:ilvl w:val="1"/>
          <w:numId w:val="5"/>
        </w:numPr>
        <w:rPr>
          <w:rFonts w:asciiTheme="majorHAnsi" w:eastAsia="微軟正黑體" w:hAnsi="微軟正黑體"/>
        </w:rPr>
      </w:pPr>
      <w:bookmarkStart w:id="18" w:name="_Toc476667538"/>
      <w:r>
        <w:rPr>
          <w:rFonts w:asciiTheme="majorHAnsi" w:eastAsia="微軟正黑體" w:hAnsi="微軟正黑體" w:hint="eastAsia"/>
        </w:rPr>
        <w:t>產出</w:t>
      </w:r>
      <w:r>
        <w:rPr>
          <w:rFonts w:asciiTheme="majorHAnsi" w:eastAsia="微軟正黑體" w:hAnsi="微軟正黑體" w:hint="eastAsia"/>
        </w:rPr>
        <w:t>EXCEL</w:t>
      </w:r>
      <w:r>
        <w:rPr>
          <w:rFonts w:asciiTheme="majorHAnsi" w:eastAsia="微軟正黑體" w:hAnsi="微軟正黑體" w:hint="eastAsia"/>
        </w:rPr>
        <w:t>檔</w:t>
      </w:r>
      <w:bookmarkEnd w:id="18"/>
    </w:p>
    <w:p w:rsidR="002B2746" w:rsidRDefault="002B2746" w:rsidP="003C16F4">
      <w:pPr>
        <w:shd w:val="clear" w:color="auto" w:fill="FFFF00"/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於每次修改、刪除</w:t>
      </w:r>
      <w:r w:rsidR="003C16F4">
        <w:rPr>
          <w:rFonts w:asciiTheme="majorHAnsi" w:eastAsia="微軟正黑體" w:hAnsi="微軟正黑體" w:hint="eastAsia"/>
        </w:rPr>
        <w:t>成功以及進行啟用開</w:t>
      </w:r>
      <w:r w:rsidR="003C16F4">
        <w:rPr>
          <w:rFonts w:asciiTheme="majorHAnsi" w:eastAsia="微軟正黑體" w:hAnsi="微軟正黑體" w:hint="eastAsia"/>
        </w:rPr>
        <w:t>/</w:t>
      </w:r>
      <w:r w:rsidR="003C16F4">
        <w:rPr>
          <w:rFonts w:asciiTheme="majorHAnsi" w:eastAsia="微軟正黑體" w:hAnsi="微軟正黑體" w:hint="eastAsia"/>
        </w:rPr>
        <w:t>關</w:t>
      </w:r>
      <w:r>
        <w:rPr>
          <w:rFonts w:asciiTheme="majorHAnsi" w:eastAsia="微軟正黑體" w:hAnsi="微軟正黑體" w:hint="eastAsia"/>
        </w:rPr>
        <w:t>後，皆須依照</w:t>
      </w:r>
      <w:r>
        <w:rPr>
          <w:rFonts w:asciiTheme="majorHAnsi" w:eastAsia="微軟正黑體" w:hAnsi="微軟正黑體" w:hint="eastAsia"/>
        </w:rPr>
        <w:t>Table</w:t>
      </w:r>
      <w:r>
        <w:rPr>
          <w:rFonts w:asciiTheme="majorHAnsi" w:eastAsia="微軟正黑體" w:hAnsi="微軟正黑體" w:hint="eastAsia"/>
        </w:rPr>
        <w:t>內資料</w:t>
      </w:r>
      <w:r w:rsidR="00A340BA">
        <w:rPr>
          <w:rFonts w:asciiTheme="majorHAnsi" w:eastAsia="微軟正黑體" w:hAnsi="微軟正黑體" w:hint="eastAsia"/>
        </w:rPr>
        <w:t>取得目前啟用狀態為開啟的資料</w:t>
      </w:r>
      <w:r w:rsidR="00A340BA">
        <w:rPr>
          <w:rFonts w:asciiTheme="majorHAnsi" w:eastAsia="微軟正黑體" w:hAnsi="微軟正黑體" w:hint="eastAsia"/>
        </w:rPr>
        <w:t>(</w:t>
      </w:r>
      <w:proofErr w:type="spellStart"/>
      <w:r w:rsidR="00A340BA" w:rsidRPr="00A340BA">
        <w:rPr>
          <w:rFonts w:asciiTheme="majorHAnsi" w:eastAsia="微軟正黑體" w:hAnsiTheme="majorHAnsi"/>
        </w:rPr>
        <w:t>is_active</w:t>
      </w:r>
      <w:proofErr w:type="spellEnd"/>
      <w:r w:rsidR="00A340BA" w:rsidRPr="00A340BA">
        <w:rPr>
          <w:rFonts w:asciiTheme="majorHAnsi" w:eastAsia="微軟正黑體" w:hAnsiTheme="majorHAnsi"/>
        </w:rPr>
        <w:t>=’Y’</w:t>
      </w:r>
      <w:r w:rsidR="00A340BA">
        <w:rPr>
          <w:rFonts w:asciiTheme="majorHAnsi" w:eastAsia="微軟正黑體" w:hAnsi="微軟正黑體" w:hint="eastAsia"/>
        </w:rPr>
        <w:t>)</w:t>
      </w:r>
      <w:r>
        <w:rPr>
          <w:rFonts w:asciiTheme="majorHAnsi" w:eastAsia="微軟正黑體" w:hAnsi="微軟正黑體" w:hint="eastAsia"/>
        </w:rPr>
        <w:t>產出最新的</w:t>
      </w:r>
      <w:r>
        <w:rPr>
          <w:rFonts w:asciiTheme="majorHAnsi" w:eastAsia="微軟正黑體" w:hAnsi="微軟正黑體" w:hint="eastAsia"/>
        </w:rPr>
        <w:t>Excel</w:t>
      </w:r>
      <w:r>
        <w:rPr>
          <w:rFonts w:asciiTheme="majorHAnsi" w:eastAsia="微軟正黑體" w:hAnsi="微軟正黑體" w:hint="eastAsia"/>
        </w:rPr>
        <w:t>放置指定路徑，以利規則引擎更新派件規則</w:t>
      </w:r>
      <w:r w:rsidR="003C16F4">
        <w:rPr>
          <w:rFonts w:asciiTheme="majorHAnsi" w:eastAsia="微軟正黑體" w:hAnsi="微軟正黑體" w:hint="eastAsia"/>
        </w:rPr>
        <w:t>。</w:t>
      </w:r>
      <w:r w:rsidR="003C16F4">
        <w:rPr>
          <w:rFonts w:asciiTheme="majorHAnsi" w:eastAsia="微軟正黑體" w:hAnsi="微軟正黑體" w:hint="eastAsia"/>
        </w:rPr>
        <w:t>(</w:t>
      </w:r>
      <w:r w:rsidR="003C16F4">
        <w:rPr>
          <w:rFonts w:asciiTheme="majorHAnsi" w:eastAsia="微軟正黑體" w:hAnsi="微軟正黑體" w:hint="eastAsia"/>
        </w:rPr>
        <w:t>新增時不需要，因為預設都是</w:t>
      </w:r>
      <w:r w:rsidR="006C46F2">
        <w:rPr>
          <w:rFonts w:asciiTheme="majorHAnsi" w:eastAsia="微軟正黑體" w:hAnsi="微軟正黑體" w:hint="eastAsia"/>
        </w:rPr>
        <w:t>不啟用</w:t>
      </w:r>
      <w:r w:rsidR="003C16F4">
        <w:rPr>
          <w:rFonts w:asciiTheme="majorHAnsi" w:eastAsia="微軟正黑體" w:hAnsi="微軟正黑體" w:hint="eastAsia"/>
        </w:rPr>
        <w:t>)</w:t>
      </w:r>
    </w:p>
    <w:p w:rsidR="002B2746" w:rsidRDefault="002B2746" w:rsidP="002B2746">
      <w:pPr>
        <w:shd w:val="clear" w:color="auto" w:fill="FFFF00"/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F</w:t>
      </w:r>
      <w:r>
        <w:rPr>
          <w:rFonts w:asciiTheme="majorHAnsi" w:eastAsia="微軟正黑體" w:hAnsi="微軟正黑體"/>
        </w:rPr>
        <w:t>i</w:t>
      </w:r>
      <w:r>
        <w:rPr>
          <w:rFonts w:asciiTheme="majorHAnsi" w:eastAsia="微軟正黑體" w:hAnsi="微軟正黑體" w:hint="eastAsia"/>
        </w:rPr>
        <w:t>le Layout</w:t>
      </w:r>
      <w:r>
        <w:rPr>
          <w:rFonts w:asciiTheme="majorHAnsi" w:eastAsia="微軟正黑體" w:hAnsi="微軟正黑體" w:hint="eastAsia"/>
        </w:rPr>
        <w:t>：</w:t>
      </w:r>
      <w:r>
        <w:rPr>
          <w:rFonts w:asciiTheme="majorHAnsi" w:eastAsia="微軟正黑體" w:hAnsi="微軟正黑體" w:hint="eastAsia"/>
        </w:rPr>
        <w:t>TBD</w:t>
      </w:r>
      <w:r>
        <w:rPr>
          <w:rFonts w:asciiTheme="majorHAnsi" w:eastAsia="微軟正黑體" w:hAnsi="微軟正黑體"/>
        </w:rPr>
        <w:t>………</w:t>
      </w:r>
    </w:p>
    <w:p w:rsidR="002B2746" w:rsidRDefault="002B2746" w:rsidP="002B2746">
      <w:pPr>
        <w:shd w:val="clear" w:color="auto" w:fill="FFFF00"/>
        <w:ind w:leftChars="360" w:left="728" w:hanging="8"/>
        <w:rPr>
          <w:rFonts w:asciiTheme="majorHAnsi" w:eastAsia="微軟正黑體" w:hAnsi="微軟正黑體"/>
        </w:rPr>
      </w:pPr>
    </w:p>
    <w:p w:rsidR="002B2746" w:rsidRPr="00BB6DB7" w:rsidRDefault="002B2746" w:rsidP="00BB6DB7">
      <w:pPr>
        <w:ind w:leftChars="360" w:left="728" w:hanging="8"/>
        <w:rPr>
          <w:rFonts w:asciiTheme="majorHAnsi" w:eastAsia="微軟正黑體" w:hAnsi="微軟正黑體"/>
        </w:rPr>
      </w:pPr>
    </w:p>
    <w:p w:rsidR="002F1D9B" w:rsidRPr="00A534E8" w:rsidRDefault="002F1D9B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B9775B" w:rsidRPr="00A534E8" w:rsidRDefault="00B9775B" w:rsidP="00A534E8">
      <w:pPr>
        <w:ind w:leftChars="360" w:left="728" w:hanging="8"/>
        <w:rPr>
          <w:rFonts w:asciiTheme="majorHAnsi" w:eastAsia="微軟正黑體" w:hAnsi="微軟正黑體"/>
        </w:rPr>
      </w:pPr>
    </w:p>
    <w:p w:rsidR="00071AFC" w:rsidRPr="00CD67D6" w:rsidRDefault="003262B0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19" w:name="_Toc476667539"/>
      <w:r w:rsidRPr="00CD67D6">
        <w:rPr>
          <w:rFonts w:ascii="Arial" w:hAnsi="Arial"/>
          <w:bCs/>
          <w:sz w:val="28"/>
        </w:rPr>
        <w:t>Appendix</w:t>
      </w:r>
      <w:bookmarkEnd w:id="19"/>
      <w:r w:rsidRPr="00CD67D6">
        <w:rPr>
          <w:rFonts w:ascii="Arial" w:hAnsi="Arial"/>
          <w:bCs/>
          <w:sz w:val="28"/>
        </w:rPr>
        <w:t xml:space="preserve"> </w:t>
      </w:r>
    </w:p>
    <w:p w:rsidR="003E7368" w:rsidRDefault="003E7368" w:rsidP="0010390B"/>
    <w:sectPr w:rsidR="003E7368" w:rsidSect="00CD67D6">
      <w:pgSz w:w="11909" w:h="16834" w:code="9"/>
      <w:pgMar w:top="1440" w:right="1701" w:bottom="1440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9CD" w:rsidRDefault="009049CD">
      <w:r>
        <w:separator/>
      </w:r>
    </w:p>
  </w:endnote>
  <w:endnote w:type="continuationSeparator" w:id="0">
    <w:p w:rsidR="009049CD" w:rsidRDefault="00904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'宋體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5F4B8E" w:rsidRPr="00F32E20">
      <w:trPr>
        <w:trHeight w:val="340"/>
      </w:trPr>
      <w:tc>
        <w:tcPr>
          <w:tcW w:w="4528" w:type="dxa"/>
          <w:vAlign w:val="center"/>
        </w:tcPr>
        <w:p w:rsidR="005F4B8E" w:rsidRPr="00744F62" w:rsidRDefault="005F4B8E" w:rsidP="00F32C71">
          <w:pPr>
            <w:pStyle w:val="a4"/>
            <w:jc w:val="both"/>
            <w:rPr>
              <w:b/>
            </w:rPr>
          </w:pPr>
          <w:r>
            <w:rPr>
              <w:rFonts w:hint="eastAsia"/>
            </w:rPr>
            <w:t>頁次</w:t>
          </w:r>
          <w:r>
            <w:rPr>
              <w:rFonts w:hint="eastAsia"/>
            </w:rPr>
            <w:t xml:space="preserve"> </w:t>
          </w:r>
          <w:r w:rsidR="0001527F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 w:rsidR="0001527F">
            <w:rPr>
              <w:rStyle w:val="a8"/>
            </w:rPr>
            <w:fldChar w:fldCharType="separate"/>
          </w:r>
          <w:r w:rsidR="00BA7A47">
            <w:rPr>
              <w:rStyle w:val="a8"/>
              <w:noProof/>
            </w:rPr>
            <w:t>2</w:t>
          </w:r>
          <w:r w:rsidR="0001527F">
            <w:rPr>
              <w:rStyle w:val="a8"/>
            </w:rPr>
            <w:fldChar w:fldCharType="end"/>
          </w:r>
          <w:r>
            <w:rPr>
              <w:rStyle w:val="a8"/>
              <w:rFonts w:hint="eastAsia"/>
            </w:rPr>
            <w:t>/</w:t>
          </w:r>
          <w:r w:rsidR="0001527F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</w:instrText>
          </w:r>
          <w:r w:rsidR="0001527F">
            <w:rPr>
              <w:rStyle w:val="a8"/>
            </w:rPr>
            <w:fldChar w:fldCharType="separate"/>
          </w:r>
          <w:r w:rsidR="00BA7A47">
            <w:rPr>
              <w:rStyle w:val="a8"/>
              <w:noProof/>
            </w:rPr>
            <w:t>7</w:t>
          </w:r>
          <w:r w:rsidR="0001527F">
            <w:rPr>
              <w:rStyle w:val="a8"/>
            </w:rPr>
            <w:fldChar w:fldCharType="end"/>
          </w:r>
        </w:p>
      </w:tc>
      <w:tc>
        <w:tcPr>
          <w:tcW w:w="5200" w:type="dxa"/>
          <w:vAlign w:val="center"/>
        </w:tcPr>
        <w:p w:rsidR="005F4B8E" w:rsidRPr="00F32E20" w:rsidRDefault="005F4B8E" w:rsidP="00F32C71">
          <w:pPr>
            <w:pStyle w:val="a4"/>
            <w:jc w:val="right"/>
          </w:pPr>
          <w:r w:rsidRPr="00744F62">
            <w:rPr>
              <w:rFonts w:cs="Arial"/>
              <w:b/>
            </w:rPr>
            <w:t>SR-XXXXX</w:t>
          </w:r>
          <w:r w:rsidRPr="00744F62">
            <w:rPr>
              <w:rFonts w:cs="Arial"/>
            </w:rPr>
            <w:t xml:space="preserve"> V0.1</w:t>
          </w:r>
        </w:p>
      </w:tc>
    </w:tr>
  </w:tbl>
  <w:p w:rsidR="005F4B8E" w:rsidRPr="00CD67D6" w:rsidRDefault="005F4B8E" w:rsidP="00CD67D6">
    <w:pPr>
      <w:pStyle w:val="a5"/>
    </w:pPr>
    <w:r>
      <w:rPr>
        <w:noProof/>
      </w:rPr>
      <w:drawing>
        <wp:inline distT="0" distB="0" distL="0" distR="0">
          <wp:extent cx="3434080" cy="408305"/>
          <wp:effectExtent l="19050" t="0" r="0" b="0"/>
          <wp:docPr id="2" name="圖片 2" descr="地址(英地址縮短)200906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地址(英地址縮短)200906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4080" cy="408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9CD" w:rsidRDefault="009049CD">
      <w:r>
        <w:separator/>
      </w:r>
    </w:p>
  </w:footnote>
  <w:footnote w:type="continuationSeparator" w:id="0">
    <w:p w:rsidR="009049CD" w:rsidRDefault="009049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5F4B8E" w:rsidRPr="00F32E20">
      <w:trPr>
        <w:trHeight w:val="340"/>
      </w:trPr>
      <w:tc>
        <w:tcPr>
          <w:tcW w:w="4528" w:type="dxa"/>
          <w:vAlign w:val="center"/>
        </w:tcPr>
        <w:p w:rsidR="005F4B8E" w:rsidRPr="00744F62" w:rsidRDefault="005F4B8E" w:rsidP="00B075DA">
          <w:pPr>
            <w:pStyle w:val="a4"/>
            <w:jc w:val="both"/>
            <w:rPr>
              <w:b/>
            </w:rPr>
          </w:pPr>
          <w:r w:rsidRPr="00744F62">
            <w:rPr>
              <w:rFonts w:ascii="新細明體" w:hAnsi="新細明體" w:hint="eastAsia"/>
              <w:b/>
            </w:rPr>
            <w:t>SR-XXXXX</w:t>
          </w:r>
        </w:p>
      </w:tc>
      <w:tc>
        <w:tcPr>
          <w:tcW w:w="5200" w:type="dxa"/>
          <w:vAlign w:val="center"/>
        </w:tcPr>
        <w:p w:rsidR="005F4B8E" w:rsidRPr="00F32E20" w:rsidRDefault="005F4B8E" w:rsidP="00B075DA">
          <w:pPr>
            <w:pStyle w:val="a4"/>
            <w:jc w:val="right"/>
          </w:pPr>
          <w:r>
            <w:rPr>
              <w:rFonts w:hint="eastAsia"/>
              <w:noProof/>
            </w:rPr>
            <w:drawing>
              <wp:inline distT="0" distB="0" distL="0" distR="0">
                <wp:extent cx="1391285" cy="593090"/>
                <wp:effectExtent l="19050" t="0" r="0" b="0"/>
                <wp:docPr id="1" name="圖片 1" descr="新聞稿用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新聞稿用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1285" cy="593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F4B8E" w:rsidRPr="00F84B56" w:rsidRDefault="005F4B8E" w:rsidP="002127E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0622B"/>
    <w:multiLevelType w:val="singleLevel"/>
    <w:tmpl w:val="FFB67D9C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39D092A"/>
    <w:multiLevelType w:val="multilevel"/>
    <w:tmpl w:val="8B304C3A"/>
    <w:styleLink w:val="Chunguo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2">
    <w:nsid w:val="2B102CEF"/>
    <w:multiLevelType w:val="hybridMultilevel"/>
    <w:tmpl w:val="2BD055EE"/>
    <w:lvl w:ilvl="0" w:tplc="BE2AE76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imes New Roman" w:hint="default"/>
      </w:rPr>
    </w:lvl>
    <w:lvl w:ilvl="1" w:tplc="E69210D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BA8DE4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F7A258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40255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8484323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AF8D91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E4C00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72AAAC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3BBC6CE8"/>
    <w:multiLevelType w:val="multilevel"/>
    <w:tmpl w:val="0A22172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eastAsia="新細明體" w:hAnsi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4">
    <w:nsid w:val="5AE42A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B01442C"/>
    <w:multiLevelType w:val="hybridMultilevel"/>
    <w:tmpl w:val="5F2E00F0"/>
    <w:lvl w:ilvl="0" w:tplc="7444F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D121E4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41C6D"/>
    <w:rsid w:val="0000071B"/>
    <w:rsid w:val="00000F87"/>
    <w:rsid w:val="00001186"/>
    <w:rsid w:val="00002E09"/>
    <w:rsid w:val="000031D2"/>
    <w:rsid w:val="00004BA7"/>
    <w:rsid w:val="000063F5"/>
    <w:rsid w:val="000077AF"/>
    <w:rsid w:val="00010AFD"/>
    <w:rsid w:val="00010ED3"/>
    <w:rsid w:val="000113FB"/>
    <w:rsid w:val="0001267D"/>
    <w:rsid w:val="000129CE"/>
    <w:rsid w:val="0001371A"/>
    <w:rsid w:val="0001527F"/>
    <w:rsid w:val="00015426"/>
    <w:rsid w:val="00015B2C"/>
    <w:rsid w:val="00016ADD"/>
    <w:rsid w:val="00017C83"/>
    <w:rsid w:val="00020867"/>
    <w:rsid w:val="00021026"/>
    <w:rsid w:val="00021721"/>
    <w:rsid w:val="00021C3B"/>
    <w:rsid w:val="0002228C"/>
    <w:rsid w:val="0002249F"/>
    <w:rsid w:val="000242DF"/>
    <w:rsid w:val="00024741"/>
    <w:rsid w:val="000249DD"/>
    <w:rsid w:val="00025742"/>
    <w:rsid w:val="00027912"/>
    <w:rsid w:val="00030BB1"/>
    <w:rsid w:val="0003252E"/>
    <w:rsid w:val="00032BBA"/>
    <w:rsid w:val="00034205"/>
    <w:rsid w:val="00034CC0"/>
    <w:rsid w:val="00035106"/>
    <w:rsid w:val="00035318"/>
    <w:rsid w:val="00041D51"/>
    <w:rsid w:val="000426E0"/>
    <w:rsid w:val="00043E57"/>
    <w:rsid w:val="00043FFB"/>
    <w:rsid w:val="000441CA"/>
    <w:rsid w:val="00044C6F"/>
    <w:rsid w:val="00044E75"/>
    <w:rsid w:val="000451EA"/>
    <w:rsid w:val="00050B4A"/>
    <w:rsid w:val="00051944"/>
    <w:rsid w:val="00051965"/>
    <w:rsid w:val="00051C4F"/>
    <w:rsid w:val="000532F7"/>
    <w:rsid w:val="00054E9A"/>
    <w:rsid w:val="00055034"/>
    <w:rsid w:val="000553E1"/>
    <w:rsid w:val="00060004"/>
    <w:rsid w:val="000600EA"/>
    <w:rsid w:val="00061DC3"/>
    <w:rsid w:val="000622E1"/>
    <w:rsid w:val="00062C14"/>
    <w:rsid w:val="00062C78"/>
    <w:rsid w:val="00063770"/>
    <w:rsid w:val="000649E2"/>
    <w:rsid w:val="00065A05"/>
    <w:rsid w:val="000706EE"/>
    <w:rsid w:val="000709D2"/>
    <w:rsid w:val="00070D52"/>
    <w:rsid w:val="00071AF2"/>
    <w:rsid w:val="00071AFC"/>
    <w:rsid w:val="00073D9C"/>
    <w:rsid w:val="00074744"/>
    <w:rsid w:val="000747F9"/>
    <w:rsid w:val="00074A1A"/>
    <w:rsid w:val="0007612C"/>
    <w:rsid w:val="00076851"/>
    <w:rsid w:val="0007767B"/>
    <w:rsid w:val="0008086A"/>
    <w:rsid w:val="00082DAD"/>
    <w:rsid w:val="00083665"/>
    <w:rsid w:val="00084D03"/>
    <w:rsid w:val="00086F0A"/>
    <w:rsid w:val="00092783"/>
    <w:rsid w:val="000927B6"/>
    <w:rsid w:val="00093E29"/>
    <w:rsid w:val="000946F3"/>
    <w:rsid w:val="0009740E"/>
    <w:rsid w:val="000A0EC7"/>
    <w:rsid w:val="000A2963"/>
    <w:rsid w:val="000A3AC8"/>
    <w:rsid w:val="000A6C07"/>
    <w:rsid w:val="000A7526"/>
    <w:rsid w:val="000A7B73"/>
    <w:rsid w:val="000A7D2F"/>
    <w:rsid w:val="000B06E7"/>
    <w:rsid w:val="000B0A25"/>
    <w:rsid w:val="000B0EA3"/>
    <w:rsid w:val="000B0FC2"/>
    <w:rsid w:val="000B1EB5"/>
    <w:rsid w:val="000B42B0"/>
    <w:rsid w:val="000B4491"/>
    <w:rsid w:val="000B472E"/>
    <w:rsid w:val="000B4DF2"/>
    <w:rsid w:val="000B55BA"/>
    <w:rsid w:val="000B58BF"/>
    <w:rsid w:val="000B5F52"/>
    <w:rsid w:val="000B70A9"/>
    <w:rsid w:val="000C2419"/>
    <w:rsid w:val="000C2CD7"/>
    <w:rsid w:val="000C34D5"/>
    <w:rsid w:val="000C5A12"/>
    <w:rsid w:val="000C63B4"/>
    <w:rsid w:val="000C6600"/>
    <w:rsid w:val="000C6E52"/>
    <w:rsid w:val="000C72AD"/>
    <w:rsid w:val="000D3A60"/>
    <w:rsid w:val="000D4024"/>
    <w:rsid w:val="000D4934"/>
    <w:rsid w:val="000D5AFB"/>
    <w:rsid w:val="000D6A4D"/>
    <w:rsid w:val="000D7395"/>
    <w:rsid w:val="000D743A"/>
    <w:rsid w:val="000D77A7"/>
    <w:rsid w:val="000D7A20"/>
    <w:rsid w:val="000E033E"/>
    <w:rsid w:val="000E198F"/>
    <w:rsid w:val="000E22DF"/>
    <w:rsid w:val="000E24C3"/>
    <w:rsid w:val="000E32A5"/>
    <w:rsid w:val="000E3EDF"/>
    <w:rsid w:val="000E59F1"/>
    <w:rsid w:val="000E717B"/>
    <w:rsid w:val="000E76E6"/>
    <w:rsid w:val="000E7D0D"/>
    <w:rsid w:val="000F0672"/>
    <w:rsid w:val="000F0A77"/>
    <w:rsid w:val="000F0FBC"/>
    <w:rsid w:val="000F1E08"/>
    <w:rsid w:val="000F32CB"/>
    <w:rsid w:val="000F3CB3"/>
    <w:rsid w:val="000F4399"/>
    <w:rsid w:val="000F50D4"/>
    <w:rsid w:val="000F60AE"/>
    <w:rsid w:val="000F69DB"/>
    <w:rsid w:val="0010134E"/>
    <w:rsid w:val="00101846"/>
    <w:rsid w:val="001037DA"/>
    <w:rsid w:val="0010390B"/>
    <w:rsid w:val="00103914"/>
    <w:rsid w:val="00104475"/>
    <w:rsid w:val="0010526B"/>
    <w:rsid w:val="00105414"/>
    <w:rsid w:val="0010735F"/>
    <w:rsid w:val="001076CE"/>
    <w:rsid w:val="0011067E"/>
    <w:rsid w:val="00110D12"/>
    <w:rsid w:val="001112B3"/>
    <w:rsid w:val="001151E4"/>
    <w:rsid w:val="001153C9"/>
    <w:rsid w:val="00115A0F"/>
    <w:rsid w:val="001203AF"/>
    <w:rsid w:val="0012171B"/>
    <w:rsid w:val="00121D4E"/>
    <w:rsid w:val="00123476"/>
    <w:rsid w:val="001259E8"/>
    <w:rsid w:val="00127005"/>
    <w:rsid w:val="0013232A"/>
    <w:rsid w:val="001342FA"/>
    <w:rsid w:val="00134E8D"/>
    <w:rsid w:val="00135721"/>
    <w:rsid w:val="00135A15"/>
    <w:rsid w:val="001368A1"/>
    <w:rsid w:val="00137184"/>
    <w:rsid w:val="0013755F"/>
    <w:rsid w:val="00137DCA"/>
    <w:rsid w:val="00140159"/>
    <w:rsid w:val="00140239"/>
    <w:rsid w:val="00140D9E"/>
    <w:rsid w:val="00140F4D"/>
    <w:rsid w:val="00142734"/>
    <w:rsid w:val="0014297E"/>
    <w:rsid w:val="0014476B"/>
    <w:rsid w:val="00150DF0"/>
    <w:rsid w:val="001523F1"/>
    <w:rsid w:val="00152A3F"/>
    <w:rsid w:val="00152ACC"/>
    <w:rsid w:val="001531EB"/>
    <w:rsid w:val="0015468A"/>
    <w:rsid w:val="001546EF"/>
    <w:rsid w:val="001571B2"/>
    <w:rsid w:val="00160549"/>
    <w:rsid w:val="00160B75"/>
    <w:rsid w:val="00161F00"/>
    <w:rsid w:val="0016208B"/>
    <w:rsid w:val="00162345"/>
    <w:rsid w:val="00162639"/>
    <w:rsid w:val="001645EB"/>
    <w:rsid w:val="00164D6F"/>
    <w:rsid w:val="00165667"/>
    <w:rsid w:val="00165B8F"/>
    <w:rsid w:val="001660C2"/>
    <w:rsid w:val="001708FA"/>
    <w:rsid w:val="00170DB5"/>
    <w:rsid w:val="001726B2"/>
    <w:rsid w:val="001728D2"/>
    <w:rsid w:val="001734C3"/>
    <w:rsid w:val="001748BB"/>
    <w:rsid w:val="00174B79"/>
    <w:rsid w:val="00177413"/>
    <w:rsid w:val="001775C6"/>
    <w:rsid w:val="00177C89"/>
    <w:rsid w:val="001826C6"/>
    <w:rsid w:val="00182A89"/>
    <w:rsid w:val="00182D1A"/>
    <w:rsid w:val="00184A06"/>
    <w:rsid w:val="001866F9"/>
    <w:rsid w:val="001901C3"/>
    <w:rsid w:val="00192116"/>
    <w:rsid w:val="0019614C"/>
    <w:rsid w:val="00196554"/>
    <w:rsid w:val="001965A7"/>
    <w:rsid w:val="00196F5A"/>
    <w:rsid w:val="00197CDA"/>
    <w:rsid w:val="00197D8C"/>
    <w:rsid w:val="00197DD9"/>
    <w:rsid w:val="001A0277"/>
    <w:rsid w:val="001A2935"/>
    <w:rsid w:val="001A2E5F"/>
    <w:rsid w:val="001A3153"/>
    <w:rsid w:val="001A5129"/>
    <w:rsid w:val="001A5B7D"/>
    <w:rsid w:val="001A6AED"/>
    <w:rsid w:val="001A7611"/>
    <w:rsid w:val="001A7A48"/>
    <w:rsid w:val="001A7CD8"/>
    <w:rsid w:val="001B03F4"/>
    <w:rsid w:val="001B1280"/>
    <w:rsid w:val="001B14C1"/>
    <w:rsid w:val="001B20CA"/>
    <w:rsid w:val="001B3D98"/>
    <w:rsid w:val="001B45D9"/>
    <w:rsid w:val="001B4F32"/>
    <w:rsid w:val="001B54CC"/>
    <w:rsid w:val="001B646F"/>
    <w:rsid w:val="001C10F1"/>
    <w:rsid w:val="001C1C1A"/>
    <w:rsid w:val="001C1D80"/>
    <w:rsid w:val="001C34B5"/>
    <w:rsid w:val="001C395B"/>
    <w:rsid w:val="001C6C99"/>
    <w:rsid w:val="001C6F05"/>
    <w:rsid w:val="001C740F"/>
    <w:rsid w:val="001C7663"/>
    <w:rsid w:val="001C77EF"/>
    <w:rsid w:val="001D0B77"/>
    <w:rsid w:val="001D0BCA"/>
    <w:rsid w:val="001D14BD"/>
    <w:rsid w:val="001D1CB8"/>
    <w:rsid w:val="001D2760"/>
    <w:rsid w:val="001D3D7A"/>
    <w:rsid w:val="001D3E71"/>
    <w:rsid w:val="001D4242"/>
    <w:rsid w:val="001D491C"/>
    <w:rsid w:val="001D7F14"/>
    <w:rsid w:val="001E0271"/>
    <w:rsid w:val="001E1093"/>
    <w:rsid w:val="001E5F23"/>
    <w:rsid w:val="001F008B"/>
    <w:rsid w:val="001F0A32"/>
    <w:rsid w:val="001F27EF"/>
    <w:rsid w:val="001F2CB2"/>
    <w:rsid w:val="001F3A46"/>
    <w:rsid w:val="001F514E"/>
    <w:rsid w:val="001F58BC"/>
    <w:rsid w:val="001F5F85"/>
    <w:rsid w:val="001F6142"/>
    <w:rsid w:val="001F6FEB"/>
    <w:rsid w:val="00201178"/>
    <w:rsid w:val="0020415A"/>
    <w:rsid w:val="00204877"/>
    <w:rsid w:val="00205D24"/>
    <w:rsid w:val="00205F39"/>
    <w:rsid w:val="00206DDB"/>
    <w:rsid w:val="00210317"/>
    <w:rsid w:val="00210FFB"/>
    <w:rsid w:val="002113AB"/>
    <w:rsid w:val="002127EB"/>
    <w:rsid w:val="00215CCC"/>
    <w:rsid w:val="00216163"/>
    <w:rsid w:val="002166F4"/>
    <w:rsid w:val="00217672"/>
    <w:rsid w:val="00220AA2"/>
    <w:rsid w:val="00222ED1"/>
    <w:rsid w:val="00224271"/>
    <w:rsid w:val="00224444"/>
    <w:rsid w:val="00224B98"/>
    <w:rsid w:val="0022515A"/>
    <w:rsid w:val="00225A15"/>
    <w:rsid w:val="00225C33"/>
    <w:rsid w:val="0022662B"/>
    <w:rsid w:val="00227357"/>
    <w:rsid w:val="00230A86"/>
    <w:rsid w:val="00232209"/>
    <w:rsid w:val="002344B0"/>
    <w:rsid w:val="002349B2"/>
    <w:rsid w:val="00234B93"/>
    <w:rsid w:val="00235F8E"/>
    <w:rsid w:val="00237312"/>
    <w:rsid w:val="00241CD7"/>
    <w:rsid w:val="00242790"/>
    <w:rsid w:val="00242D3A"/>
    <w:rsid w:val="00243470"/>
    <w:rsid w:val="00243C52"/>
    <w:rsid w:val="00243E5E"/>
    <w:rsid w:val="0024432C"/>
    <w:rsid w:val="00246168"/>
    <w:rsid w:val="00247D02"/>
    <w:rsid w:val="002508A3"/>
    <w:rsid w:val="00251E2C"/>
    <w:rsid w:val="00254BBA"/>
    <w:rsid w:val="00254E6B"/>
    <w:rsid w:val="002567C1"/>
    <w:rsid w:val="002622D9"/>
    <w:rsid w:val="00263347"/>
    <w:rsid w:val="00263C25"/>
    <w:rsid w:val="00264AEE"/>
    <w:rsid w:val="0026514D"/>
    <w:rsid w:val="00265E64"/>
    <w:rsid w:val="00266813"/>
    <w:rsid w:val="00270038"/>
    <w:rsid w:val="00270989"/>
    <w:rsid w:val="00271172"/>
    <w:rsid w:val="00271276"/>
    <w:rsid w:val="0027521E"/>
    <w:rsid w:val="00275BE5"/>
    <w:rsid w:val="00277681"/>
    <w:rsid w:val="002800FA"/>
    <w:rsid w:val="00280301"/>
    <w:rsid w:val="00283AB2"/>
    <w:rsid w:val="002843DA"/>
    <w:rsid w:val="00284BB2"/>
    <w:rsid w:val="00286FFD"/>
    <w:rsid w:val="0029059F"/>
    <w:rsid w:val="00290A74"/>
    <w:rsid w:val="00290AAB"/>
    <w:rsid w:val="00290D43"/>
    <w:rsid w:val="00290D6A"/>
    <w:rsid w:val="00291A66"/>
    <w:rsid w:val="00291AA9"/>
    <w:rsid w:val="00292BE7"/>
    <w:rsid w:val="00293454"/>
    <w:rsid w:val="00293B8C"/>
    <w:rsid w:val="00293EC3"/>
    <w:rsid w:val="00293FC3"/>
    <w:rsid w:val="002976E2"/>
    <w:rsid w:val="002A0544"/>
    <w:rsid w:val="002A1854"/>
    <w:rsid w:val="002A2F25"/>
    <w:rsid w:val="002A54D0"/>
    <w:rsid w:val="002B076F"/>
    <w:rsid w:val="002B1D64"/>
    <w:rsid w:val="002B2130"/>
    <w:rsid w:val="002B2746"/>
    <w:rsid w:val="002B36A1"/>
    <w:rsid w:val="002B375F"/>
    <w:rsid w:val="002B48A4"/>
    <w:rsid w:val="002B5390"/>
    <w:rsid w:val="002C017D"/>
    <w:rsid w:val="002C07CA"/>
    <w:rsid w:val="002C0942"/>
    <w:rsid w:val="002C1BEC"/>
    <w:rsid w:val="002C30CE"/>
    <w:rsid w:val="002C3AC9"/>
    <w:rsid w:val="002C3C71"/>
    <w:rsid w:val="002C656C"/>
    <w:rsid w:val="002C6794"/>
    <w:rsid w:val="002C719F"/>
    <w:rsid w:val="002C721C"/>
    <w:rsid w:val="002D0144"/>
    <w:rsid w:val="002D052F"/>
    <w:rsid w:val="002D173E"/>
    <w:rsid w:val="002D1D3E"/>
    <w:rsid w:val="002D2AF1"/>
    <w:rsid w:val="002D4DE7"/>
    <w:rsid w:val="002D61D4"/>
    <w:rsid w:val="002D63CA"/>
    <w:rsid w:val="002E0866"/>
    <w:rsid w:val="002E1ABF"/>
    <w:rsid w:val="002E408F"/>
    <w:rsid w:val="002E4A0C"/>
    <w:rsid w:val="002E511A"/>
    <w:rsid w:val="002E6095"/>
    <w:rsid w:val="002F016E"/>
    <w:rsid w:val="002F0A05"/>
    <w:rsid w:val="002F0CF1"/>
    <w:rsid w:val="002F143A"/>
    <w:rsid w:val="002F160E"/>
    <w:rsid w:val="002F1D9B"/>
    <w:rsid w:val="002F3381"/>
    <w:rsid w:val="002F35D8"/>
    <w:rsid w:val="002F36CF"/>
    <w:rsid w:val="002F4372"/>
    <w:rsid w:val="002F490D"/>
    <w:rsid w:val="002F6C48"/>
    <w:rsid w:val="002F6D4E"/>
    <w:rsid w:val="002F7846"/>
    <w:rsid w:val="003019B5"/>
    <w:rsid w:val="00303A10"/>
    <w:rsid w:val="003042B6"/>
    <w:rsid w:val="00305603"/>
    <w:rsid w:val="003066E2"/>
    <w:rsid w:val="00306CC3"/>
    <w:rsid w:val="00310B45"/>
    <w:rsid w:val="003138C9"/>
    <w:rsid w:val="00313974"/>
    <w:rsid w:val="00313B23"/>
    <w:rsid w:val="00313CDA"/>
    <w:rsid w:val="00314FFA"/>
    <w:rsid w:val="003155F6"/>
    <w:rsid w:val="003157F0"/>
    <w:rsid w:val="00315FC7"/>
    <w:rsid w:val="003203E6"/>
    <w:rsid w:val="00322A0B"/>
    <w:rsid w:val="00323B44"/>
    <w:rsid w:val="00324648"/>
    <w:rsid w:val="003251EA"/>
    <w:rsid w:val="00325C58"/>
    <w:rsid w:val="003262B0"/>
    <w:rsid w:val="00327D23"/>
    <w:rsid w:val="00330C96"/>
    <w:rsid w:val="00330D14"/>
    <w:rsid w:val="00331C9A"/>
    <w:rsid w:val="003329B7"/>
    <w:rsid w:val="00332B34"/>
    <w:rsid w:val="00332D09"/>
    <w:rsid w:val="003331AF"/>
    <w:rsid w:val="0033579E"/>
    <w:rsid w:val="00335854"/>
    <w:rsid w:val="00335DD5"/>
    <w:rsid w:val="00335E14"/>
    <w:rsid w:val="00336BC0"/>
    <w:rsid w:val="00337D25"/>
    <w:rsid w:val="00337DE0"/>
    <w:rsid w:val="003406F1"/>
    <w:rsid w:val="00341116"/>
    <w:rsid w:val="00342A82"/>
    <w:rsid w:val="0034313E"/>
    <w:rsid w:val="00343158"/>
    <w:rsid w:val="003432FA"/>
    <w:rsid w:val="003439B9"/>
    <w:rsid w:val="00344498"/>
    <w:rsid w:val="003473C0"/>
    <w:rsid w:val="003478B9"/>
    <w:rsid w:val="00352A51"/>
    <w:rsid w:val="00353219"/>
    <w:rsid w:val="00353736"/>
    <w:rsid w:val="003557C6"/>
    <w:rsid w:val="0035642A"/>
    <w:rsid w:val="00357721"/>
    <w:rsid w:val="003603F1"/>
    <w:rsid w:val="00362202"/>
    <w:rsid w:val="00364419"/>
    <w:rsid w:val="00364E2A"/>
    <w:rsid w:val="003652CB"/>
    <w:rsid w:val="00370517"/>
    <w:rsid w:val="00370D63"/>
    <w:rsid w:val="003717E5"/>
    <w:rsid w:val="00371E71"/>
    <w:rsid w:val="00371F1D"/>
    <w:rsid w:val="00371F4D"/>
    <w:rsid w:val="003729A6"/>
    <w:rsid w:val="00372D1A"/>
    <w:rsid w:val="00373AB5"/>
    <w:rsid w:val="00373BF5"/>
    <w:rsid w:val="00373F8F"/>
    <w:rsid w:val="00374B51"/>
    <w:rsid w:val="0037796F"/>
    <w:rsid w:val="00382069"/>
    <w:rsid w:val="0038219D"/>
    <w:rsid w:val="0038322C"/>
    <w:rsid w:val="00383DF6"/>
    <w:rsid w:val="003843A4"/>
    <w:rsid w:val="00385740"/>
    <w:rsid w:val="00385B53"/>
    <w:rsid w:val="00390128"/>
    <w:rsid w:val="00390D78"/>
    <w:rsid w:val="00390E36"/>
    <w:rsid w:val="003930E0"/>
    <w:rsid w:val="003934DA"/>
    <w:rsid w:val="003947E1"/>
    <w:rsid w:val="00394805"/>
    <w:rsid w:val="00395581"/>
    <w:rsid w:val="00395C2F"/>
    <w:rsid w:val="00395F87"/>
    <w:rsid w:val="00397307"/>
    <w:rsid w:val="00397F37"/>
    <w:rsid w:val="003A2BF5"/>
    <w:rsid w:val="003A30F4"/>
    <w:rsid w:val="003A3216"/>
    <w:rsid w:val="003A43FD"/>
    <w:rsid w:val="003A51A7"/>
    <w:rsid w:val="003A5C78"/>
    <w:rsid w:val="003A648B"/>
    <w:rsid w:val="003A7AE4"/>
    <w:rsid w:val="003B019F"/>
    <w:rsid w:val="003B27A0"/>
    <w:rsid w:val="003B3575"/>
    <w:rsid w:val="003B581D"/>
    <w:rsid w:val="003B7A26"/>
    <w:rsid w:val="003C16F4"/>
    <w:rsid w:val="003C1E1B"/>
    <w:rsid w:val="003C4E9E"/>
    <w:rsid w:val="003C53C4"/>
    <w:rsid w:val="003C656B"/>
    <w:rsid w:val="003C6CDB"/>
    <w:rsid w:val="003C776D"/>
    <w:rsid w:val="003D022C"/>
    <w:rsid w:val="003D1C45"/>
    <w:rsid w:val="003D2774"/>
    <w:rsid w:val="003D277C"/>
    <w:rsid w:val="003D2FCA"/>
    <w:rsid w:val="003D3AB3"/>
    <w:rsid w:val="003D4339"/>
    <w:rsid w:val="003D478D"/>
    <w:rsid w:val="003D4BFE"/>
    <w:rsid w:val="003D5ED5"/>
    <w:rsid w:val="003D69B3"/>
    <w:rsid w:val="003D6A58"/>
    <w:rsid w:val="003E08B1"/>
    <w:rsid w:val="003E25C0"/>
    <w:rsid w:val="003E2774"/>
    <w:rsid w:val="003E3E24"/>
    <w:rsid w:val="003E41CB"/>
    <w:rsid w:val="003E51BA"/>
    <w:rsid w:val="003E7181"/>
    <w:rsid w:val="003E7368"/>
    <w:rsid w:val="003F088C"/>
    <w:rsid w:val="003F1D07"/>
    <w:rsid w:val="003F3C20"/>
    <w:rsid w:val="003F3CF9"/>
    <w:rsid w:val="003F4111"/>
    <w:rsid w:val="003F4FE7"/>
    <w:rsid w:val="003F5A1A"/>
    <w:rsid w:val="003F6192"/>
    <w:rsid w:val="003F6B00"/>
    <w:rsid w:val="003F7EC6"/>
    <w:rsid w:val="004010B6"/>
    <w:rsid w:val="00401BE3"/>
    <w:rsid w:val="004022CC"/>
    <w:rsid w:val="00402D46"/>
    <w:rsid w:val="00403272"/>
    <w:rsid w:val="004035F0"/>
    <w:rsid w:val="0040373B"/>
    <w:rsid w:val="00403BD3"/>
    <w:rsid w:val="0040411B"/>
    <w:rsid w:val="00404ADD"/>
    <w:rsid w:val="00405246"/>
    <w:rsid w:val="00406A01"/>
    <w:rsid w:val="00406E76"/>
    <w:rsid w:val="00407D90"/>
    <w:rsid w:val="00410850"/>
    <w:rsid w:val="0041172A"/>
    <w:rsid w:val="00414347"/>
    <w:rsid w:val="00414804"/>
    <w:rsid w:val="00414E96"/>
    <w:rsid w:val="004155AB"/>
    <w:rsid w:val="00421E36"/>
    <w:rsid w:val="00422EBF"/>
    <w:rsid w:val="004233D9"/>
    <w:rsid w:val="004241C4"/>
    <w:rsid w:val="0042674B"/>
    <w:rsid w:val="004267F7"/>
    <w:rsid w:val="00427010"/>
    <w:rsid w:val="00427029"/>
    <w:rsid w:val="00431A05"/>
    <w:rsid w:val="00431B61"/>
    <w:rsid w:val="004324A6"/>
    <w:rsid w:val="004326CE"/>
    <w:rsid w:val="00432BF6"/>
    <w:rsid w:val="00432DBE"/>
    <w:rsid w:val="004345F5"/>
    <w:rsid w:val="0043531C"/>
    <w:rsid w:val="00435D8B"/>
    <w:rsid w:val="00437CE5"/>
    <w:rsid w:val="00440069"/>
    <w:rsid w:val="00441F71"/>
    <w:rsid w:val="0044279B"/>
    <w:rsid w:val="00442842"/>
    <w:rsid w:val="00442E29"/>
    <w:rsid w:val="00444125"/>
    <w:rsid w:val="004442F5"/>
    <w:rsid w:val="004449E1"/>
    <w:rsid w:val="0044651A"/>
    <w:rsid w:val="004474FC"/>
    <w:rsid w:val="00447DB3"/>
    <w:rsid w:val="00450EBA"/>
    <w:rsid w:val="004562B2"/>
    <w:rsid w:val="00457668"/>
    <w:rsid w:val="00460D0A"/>
    <w:rsid w:val="00461FB3"/>
    <w:rsid w:val="00462F81"/>
    <w:rsid w:val="0046379E"/>
    <w:rsid w:val="00464B1D"/>
    <w:rsid w:val="00464F44"/>
    <w:rsid w:val="00467172"/>
    <w:rsid w:val="00470515"/>
    <w:rsid w:val="00470F9E"/>
    <w:rsid w:val="004713CF"/>
    <w:rsid w:val="0047319B"/>
    <w:rsid w:val="00473BFE"/>
    <w:rsid w:val="004742AA"/>
    <w:rsid w:val="004745AD"/>
    <w:rsid w:val="004746D6"/>
    <w:rsid w:val="004750FD"/>
    <w:rsid w:val="004758A0"/>
    <w:rsid w:val="00480498"/>
    <w:rsid w:val="004820BA"/>
    <w:rsid w:val="00482130"/>
    <w:rsid w:val="00482537"/>
    <w:rsid w:val="00485BB6"/>
    <w:rsid w:val="0048625A"/>
    <w:rsid w:val="00486701"/>
    <w:rsid w:val="00487361"/>
    <w:rsid w:val="004879B0"/>
    <w:rsid w:val="00490F49"/>
    <w:rsid w:val="0049397F"/>
    <w:rsid w:val="00493A3F"/>
    <w:rsid w:val="00493EFC"/>
    <w:rsid w:val="00496D94"/>
    <w:rsid w:val="00497979"/>
    <w:rsid w:val="00497C47"/>
    <w:rsid w:val="00497DB0"/>
    <w:rsid w:val="004A0625"/>
    <w:rsid w:val="004A1323"/>
    <w:rsid w:val="004A1CD9"/>
    <w:rsid w:val="004A3D19"/>
    <w:rsid w:val="004A4BA0"/>
    <w:rsid w:val="004A4CB1"/>
    <w:rsid w:val="004A543D"/>
    <w:rsid w:val="004A62A0"/>
    <w:rsid w:val="004A630E"/>
    <w:rsid w:val="004A6C42"/>
    <w:rsid w:val="004A7195"/>
    <w:rsid w:val="004A7538"/>
    <w:rsid w:val="004A764F"/>
    <w:rsid w:val="004A78FA"/>
    <w:rsid w:val="004A7E1C"/>
    <w:rsid w:val="004B00A6"/>
    <w:rsid w:val="004B0EE6"/>
    <w:rsid w:val="004B2D72"/>
    <w:rsid w:val="004B3F88"/>
    <w:rsid w:val="004B4655"/>
    <w:rsid w:val="004B4CAF"/>
    <w:rsid w:val="004B4D67"/>
    <w:rsid w:val="004B5057"/>
    <w:rsid w:val="004B6437"/>
    <w:rsid w:val="004C0380"/>
    <w:rsid w:val="004C3969"/>
    <w:rsid w:val="004C499F"/>
    <w:rsid w:val="004C4B73"/>
    <w:rsid w:val="004C541A"/>
    <w:rsid w:val="004C5C54"/>
    <w:rsid w:val="004C7729"/>
    <w:rsid w:val="004D02E0"/>
    <w:rsid w:val="004D105F"/>
    <w:rsid w:val="004D167C"/>
    <w:rsid w:val="004D167D"/>
    <w:rsid w:val="004D22A7"/>
    <w:rsid w:val="004D24BB"/>
    <w:rsid w:val="004D2B55"/>
    <w:rsid w:val="004D2CE2"/>
    <w:rsid w:val="004D3000"/>
    <w:rsid w:val="004D33A2"/>
    <w:rsid w:val="004D3758"/>
    <w:rsid w:val="004D437D"/>
    <w:rsid w:val="004D43B1"/>
    <w:rsid w:val="004D50AB"/>
    <w:rsid w:val="004D50D2"/>
    <w:rsid w:val="004D677A"/>
    <w:rsid w:val="004D6C7E"/>
    <w:rsid w:val="004E0AA5"/>
    <w:rsid w:val="004E1820"/>
    <w:rsid w:val="004E1A61"/>
    <w:rsid w:val="004E2419"/>
    <w:rsid w:val="004E2634"/>
    <w:rsid w:val="004E34C3"/>
    <w:rsid w:val="004E4C35"/>
    <w:rsid w:val="004E539A"/>
    <w:rsid w:val="004E5ACC"/>
    <w:rsid w:val="004E644A"/>
    <w:rsid w:val="004E6B31"/>
    <w:rsid w:val="004F0132"/>
    <w:rsid w:val="004F1EEC"/>
    <w:rsid w:val="004F3A06"/>
    <w:rsid w:val="004F3A3E"/>
    <w:rsid w:val="004F47B7"/>
    <w:rsid w:val="004F534A"/>
    <w:rsid w:val="004F5467"/>
    <w:rsid w:val="004F6F48"/>
    <w:rsid w:val="004F76AF"/>
    <w:rsid w:val="004F79E0"/>
    <w:rsid w:val="00501558"/>
    <w:rsid w:val="00501884"/>
    <w:rsid w:val="00501CF4"/>
    <w:rsid w:val="00502E69"/>
    <w:rsid w:val="0050354C"/>
    <w:rsid w:val="005039FF"/>
    <w:rsid w:val="00503A34"/>
    <w:rsid w:val="00503ABE"/>
    <w:rsid w:val="00504061"/>
    <w:rsid w:val="00505461"/>
    <w:rsid w:val="005060AA"/>
    <w:rsid w:val="00506410"/>
    <w:rsid w:val="00506491"/>
    <w:rsid w:val="00507D41"/>
    <w:rsid w:val="00510315"/>
    <w:rsid w:val="005107D2"/>
    <w:rsid w:val="005126E8"/>
    <w:rsid w:val="0051294E"/>
    <w:rsid w:val="0051335F"/>
    <w:rsid w:val="00513409"/>
    <w:rsid w:val="0051341B"/>
    <w:rsid w:val="00513EF1"/>
    <w:rsid w:val="00513FB3"/>
    <w:rsid w:val="00516EDC"/>
    <w:rsid w:val="00517E71"/>
    <w:rsid w:val="00521049"/>
    <w:rsid w:val="0052199B"/>
    <w:rsid w:val="00523CD7"/>
    <w:rsid w:val="00527F07"/>
    <w:rsid w:val="005308A7"/>
    <w:rsid w:val="00530F73"/>
    <w:rsid w:val="00532077"/>
    <w:rsid w:val="00533181"/>
    <w:rsid w:val="005337A2"/>
    <w:rsid w:val="00533EF0"/>
    <w:rsid w:val="005341E0"/>
    <w:rsid w:val="00535523"/>
    <w:rsid w:val="00535647"/>
    <w:rsid w:val="00537789"/>
    <w:rsid w:val="00537D68"/>
    <w:rsid w:val="0054165E"/>
    <w:rsid w:val="00542E9C"/>
    <w:rsid w:val="0054431D"/>
    <w:rsid w:val="0054459F"/>
    <w:rsid w:val="00544A57"/>
    <w:rsid w:val="00544AAD"/>
    <w:rsid w:val="005501ED"/>
    <w:rsid w:val="005509FC"/>
    <w:rsid w:val="005518D9"/>
    <w:rsid w:val="005527B4"/>
    <w:rsid w:val="005564EC"/>
    <w:rsid w:val="00556570"/>
    <w:rsid w:val="005568D6"/>
    <w:rsid w:val="00557563"/>
    <w:rsid w:val="00560591"/>
    <w:rsid w:val="0056145C"/>
    <w:rsid w:val="0056428E"/>
    <w:rsid w:val="00564F8E"/>
    <w:rsid w:val="0056624E"/>
    <w:rsid w:val="00566CD2"/>
    <w:rsid w:val="005672DF"/>
    <w:rsid w:val="00567FE5"/>
    <w:rsid w:val="0057036C"/>
    <w:rsid w:val="005711DE"/>
    <w:rsid w:val="005713E3"/>
    <w:rsid w:val="00571753"/>
    <w:rsid w:val="005727BF"/>
    <w:rsid w:val="00572F99"/>
    <w:rsid w:val="0057397A"/>
    <w:rsid w:val="00573FF1"/>
    <w:rsid w:val="005756A6"/>
    <w:rsid w:val="00575D35"/>
    <w:rsid w:val="0057647D"/>
    <w:rsid w:val="005768FE"/>
    <w:rsid w:val="00576D60"/>
    <w:rsid w:val="00580CE6"/>
    <w:rsid w:val="005810D1"/>
    <w:rsid w:val="0058130F"/>
    <w:rsid w:val="0058205C"/>
    <w:rsid w:val="00584431"/>
    <w:rsid w:val="00584AFD"/>
    <w:rsid w:val="00585DA9"/>
    <w:rsid w:val="00585DF7"/>
    <w:rsid w:val="0058602C"/>
    <w:rsid w:val="00587D62"/>
    <w:rsid w:val="005907AC"/>
    <w:rsid w:val="005909A6"/>
    <w:rsid w:val="0059119C"/>
    <w:rsid w:val="0059159A"/>
    <w:rsid w:val="00591F9A"/>
    <w:rsid w:val="00592209"/>
    <w:rsid w:val="005951FE"/>
    <w:rsid w:val="00595B7D"/>
    <w:rsid w:val="00596FEC"/>
    <w:rsid w:val="005A00E8"/>
    <w:rsid w:val="005A45B2"/>
    <w:rsid w:val="005A5197"/>
    <w:rsid w:val="005A5FDC"/>
    <w:rsid w:val="005A75B1"/>
    <w:rsid w:val="005A7D81"/>
    <w:rsid w:val="005B04B4"/>
    <w:rsid w:val="005B163B"/>
    <w:rsid w:val="005B2672"/>
    <w:rsid w:val="005B2814"/>
    <w:rsid w:val="005B2EBB"/>
    <w:rsid w:val="005B54E1"/>
    <w:rsid w:val="005B56A7"/>
    <w:rsid w:val="005B75CC"/>
    <w:rsid w:val="005B7E48"/>
    <w:rsid w:val="005C1904"/>
    <w:rsid w:val="005C1C80"/>
    <w:rsid w:val="005C2F26"/>
    <w:rsid w:val="005C3486"/>
    <w:rsid w:val="005C49B8"/>
    <w:rsid w:val="005C5824"/>
    <w:rsid w:val="005C708C"/>
    <w:rsid w:val="005C7E19"/>
    <w:rsid w:val="005C7EDB"/>
    <w:rsid w:val="005D0B16"/>
    <w:rsid w:val="005D1E7B"/>
    <w:rsid w:val="005D2D11"/>
    <w:rsid w:val="005D4464"/>
    <w:rsid w:val="005D50A0"/>
    <w:rsid w:val="005D585A"/>
    <w:rsid w:val="005D7E21"/>
    <w:rsid w:val="005E0D05"/>
    <w:rsid w:val="005E2168"/>
    <w:rsid w:val="005E3893"/>
    <w:rsid w:val="005F2A45"/>
    <w:rsid w:val="005F408A"/>
    <w:rsid w:val="005F48BE"/>
    <w:rsid w:val="005F4B8E"/>
    <w:rsid w:val="005F510F"/>
    <w:rsid w:val="005F6FA2"/>
    <w:rsid w:val="0060075D"/>
    <w:rsid w:val="00603620"/>
    <w:rsid w:val="00604EF7"/>
    <w:rsid w:val="00606085"/>
    <w:rsid w:val="00606DC1"/>
    <w:rsid w:val="00607667"/>
    <w:rsid w:val="00610DA1"/>
    <w:rsid w:val="00611ABA"/>
    <w:rsid w:val="006126EE"/>
    <w:rsid w:val="00612A89"/>
    <w:rsid w:val="0061337E"/>
    <w:rsid w:val="0061545A"/>
    <w:rsid w:val="00615581"/>
    <w:rsid w:val="006174B8"/>
    <w:rsid w:val="00617612"/>
    <w:rsid w:val="0062148D"/>
    <w:rsid w:val="006223BA"/>
    <w:rsid w:val="00622CD5"/>
    <w:rsid w:val="006239D5"/>
    <w:rsid w:val="00625525"/>
    <w:rsid w:val="0062671A"/>
    <w:rsid w:val="00627121"/>
    <w:rsid w:val="00630F41"/>
    <w:rsid w:val="00630F78"/>
    <w:rsid w:val="006311E1"/>
    <w:rsid w:val="006319FC"/>
    <w:rsid w:val="00632B49"/>
    <w:rsid w:val="006336EF"/>
    <w:rsid w:val="0063573B"/>
    <w:rsid w:val="00636637"/>
    <w:rsid w:val="00636A39"/>
    <w:rsid w:val="00636E82"/>
    <w:rsid w:val="0063754B"/>
    <w:rsid w:val="006375E2"/>
    <w:rsid w:val="00637749"/>
    <w:rsid w:val="0063786F"/>
    <w:rsid w:val="006378EB"/>
    <w:rsid w:val="00637E66"/>
    <w:rsid w:val="00641209"/>
    <w:rsid w:val="006461F9"/>
    <w:rsid w:val="00646934"/>
    <w:rsid w:val="00647E7C"/>
    <w:rsid w:val="00647F5F"/>
    <w:rsid w:val="00647FD8"/>
    <w:rsid w:val="006501D7"/>
    <w:rsid w:val="00651EE2"/>
    <w:rsid w:val="006522D7"/>
    <w:rsid w:val="0065537A"/>
    <w:rsid w:val="0065637E"/>
    <w:rsid w:val="00660937"/>
    <w:rsid w:val="00662301"/>
    <w:rsid w:val="006623D6"/>
    <w:rsid w:val="0066418F"/>
    <w:rsid w:val="00666754"/>
    <w:rsid w:val="00667C30"/>
    <w:rsid w:val="0067426F"/>
    <w:rsid w:val="00674D7D"/>
    <w:rsid w:val="00682525"/>
    <w:rsid w:val="0068511A"/>
    <w:rsid w:val="0068707A"/>
    <w:rsid w:val="00687C55"/>
    <w:rsid w:val="006901F9"/>
    <w:rsid w:val="00690585"/>
    <w:rsid w:val="00690F7C"/>
    <w:rsid w:val="0069191C"/>
    <w:rsid w:val="006943BB"/>
    <w:rsid w:val="00695097"/>
    <w:rsid w:val="00695198"/>
    <w:rsid w:val="0069617A"/>
    <w:rsid w:val="006969AE"/>
    <w:rsid w:val="006977D8"/>
    <w:rsid w:val="00697DB8"/>
    <w:rsid w:val="006A21F5"/>
    <w:rsid w:val="006A2B78"/>
    <w:rsid w:val="006A3455"/>
    <w:rsid w:val="006A4345"/>
    <w:rsid w:val="006A55E4"/>
    <w:rsid w:val="006A72A6"/>
    <w:rsid w:val="006B134D"/>
    <w:rsid w:val="006B15F7"/>
    <w:rsid w:val="006B1CD8"/>
    <w:rsid w:val="006B22BF"/>
    <w:rsid w:val="006B29B5"/>
    <w:rsid w:val="006B2B8F"/>
    <w:rsid w:val="006B3C58"/>
    <w:rsid w:val="006B4EEB"/>
    <w:rsid w:val="006B6320"/>
    <w:rsid w:val="006B646E"/>
    <w:rsid w:val="006C0290"/>
    <w:rsid w:val="006C1411"/>
    <w:rsid w:val="006C3C93"/>
    <w:rsid w:val="006C46F2"/>
    <w:rsid w:val="006C611F"/>
    <w:rsid w:val="006C6514"/>
    <w:rsid w:val="006C68B3"/>
    <w:rsid w:val="006C69AC"/>
    <w:rsid w:val="006D09A5"/>
    <w:rsid w:val="006D3E3A"/>
    <w:rsid w:val="006D400F"/>
    <w:rsid w:val="006D4F46"/>
    <w:rsid w:val="006D5394"/>
    <w:rsid w:val="006D57FA"/>
    <w:rsid w:val="006D6062"/>
    <w:rsid w:val="006D6D7F"/>
    <w:rsid w:val="006D7215"/>
    <w:rsid w:val="006E1AD5"/>
    <w:rsid w:val="006E21EA"/>
    <w:rsid w:val="006E21EE"/>
    <w:rsid w:val="006E271E"/>
    <w:rsid w:val="006E4157"/>
    <w:rsid w:val="006E48B8"/>
    <w:rsid w:val="006E4EDD"/>
    <w:rsid w:val="006E529A"/>
    <w:rsid w:val="006E7CF8"/>
    <w:rsid w:val="006E7F1A"/>
    <w:rsid w:val="006F096C"/>
    <w:rsid w:val="006F39C3"/>
    <w:rsid w:val="006F7B62"/>
    <w:rsid w:val="0070013A"/>
    <w:rsid w:val="007005DF"/>
    <w:rsid w:val="00701C3A"/>
    <w:rsid w:val="0070241B"/>
    <w:rsid w:val="00702B6F"/>
    <w:rsid w:val="00704449"/>
    <w:rsid w:val="00704910"/>
    <w:rsid w:val="0070504C"/>
    <w:rsid w:val="00706847"/>
    <w:rsid w:val="00706A25"/>
    <w:rsid w:val="007070A2"/>
    <w:rsid w:val="00711259"/>
    <w:rsid w:val="00712801"/>
    <w:rsid w:val="00712FFF"/>
    <w:rsid w:val="00716985"/>
    <w:rsid w:val="0071743C"/>
    <w:rsid w:val="00717B50"/>
    <w:rsid w:val="00717C19"/>
    <w:rsid w:val="00717DCC"/>
    <w:rsid w:val="0072242C"/>
    <w:rsid w:val="007225B0"/>
    <w:rsid w:val="007232DE"/>
    <w:rsid w:val="00723C23"/>
    <w:rsid w:val="00723F03"/>
    <w:rsid w:val="00725687"/>
    <w:rsid w:val="00725A2E"/>
    <w:rsid w:val="00725C5B"/>
    <w:rsid w:val="007263DE"/>
    <w:rsid w:val="0072697F"/>
    <w:rsid w:val="00727785"/>
    <w:rsid w:val="0073075D"/>
    <w:rsid w:val="007308E6"/>
    <w:rsid w:val="00732508"/>
    <w:rsid w:val="00732CE3"/>
    <w:rsid w:val="00734C74"/>
    <w:rsid w:val="0073582C"/>
    <w:rsid w:val="00736AB5"/>
    <w:rsid w:val="00737C23"/>
    <w:rsid w:val="0074065B"/>
    <w:rsid w:val="00740C90"/>
    <w:rsid w:val="00740DBF"/>
    <w:rsid w:val="00744EB1"/>
    <w:rsid w:val="007463D2"/>
    <w:rsid w:val="0074640F"/>
    <w:rsid w:val="00746817"/>
    <w:rsid w:val="00747DE5"/>
    <w:rsid w:val="0075026D"/>
    <w:rsid w:val="00750288"/>
    <w:rsid w:val="00750C03"/>
    <w:rsid w:val="007521D5"/>
    <w:rsid w:val="007530E5"/>
    <w:rsid w:val="0075369D"/>
    <w:rsid w:val="00753AA9"/>
    <w:rsid w:val="00754632"/>
    <w:rsid w:val="0075541B"/>
    <w:rsid w:val="007566C8"/>
    <w:rsid w:val="00756D8B"/>
    <w:rsid w:val="00760D18"/>
    <w:rsid w:val="0076120D"/>
    <w:rsid w:val="007619AD"/>
    <w:rsid w:val="00762EA1"/>
    <w:rsid w:val="00763EE8"/>
    <w:rsid w:val="00765935"/>
    <w:rsid w:val="00765D09"/>
    <w:rsid w:val="00765D48"/>
    <w:rsid w:val="00767ACD"/>
    <w:rsid w:val="00770550"/>
    <w:rsid w:val="0077081B"/>
    <w:rsid w:val="00771C58"/>
    <w:rsid w:val="007722ED"/>
    <w:rsid w:val="00772FAB"/>
    <w:rsid w:val="0077361D"/>
    <w:rsid w:val="00776726"/>
    <w:rsid w:val="00776FF8"/>
    <w:rsid w:val="007776B0"/>
    <w:rsid w:val="00777804"/>
    <w:rsid w:val="007778E6"/>
    <w:rsid w:val="00777A54"/>
    <w:rsid w:val="00780332"/>
    <w:rsid w:val="0078085E"/>
    <w:rsid w:val="00780EFF"/>
    <w:rsid w:val="00780F58"/>
    <w:rsid w:val="00781848"/>
    <w:rsid w:val="00781A96"/>
    <w:rsid w:val="00781C27"/>
    <w:rsid w:val="00781C51"/>
    <w:rsid w:val="00781F52"/>
    <w:rsid w:val="00782193"/>
    <w:rsid w:val="00783359"/>
    <w:rsid w:val="00783A1D"/>
    <w:rsid w:val="0078404A"/>
    <w:rsid w:val="0078657D"/>
    <w:rsid w:val="00787D2B"/>
    <w:rsid w:val="0079186F"/>
    <w:rsid w:val="00792010"/>
    <w:rsid w:val="00793647"/>
    <w:rsid w:val="00793CDA"/>
    <w:rsid w:val="00794C54"/>
    <w:rsid w:val="007950D1"/>
    <w:rsid w:val="0079701C"/>
    <w:rsid w:val="0079749E"/>
    <w:rsid w:val="007974A9"/>
    <w:rsid w:val="007A0B6B"/>
    <w:rsid w:val="007A105A"/>
    <w:rsid w:val="007A1D25"/>
    <w:rsid w:val="007A379B"/>
    <w:rsid w:val="007A4258"/>
    <w:rsid w:val="007A4955"/>
    <w:rsid w:val="007A64F7"/>
    <w:rsid w:val="007A725F"/>
    <w:rsid w:val="007B0960"/>
    <w:rsid w:val="007B15DC"/>
    <w:rsid w:val="007B1719"/>
    <w:rsid w:val="007B19BC"/>
    <w:rsid w:val="007B1B79"/>
    <w:rsid w:val="007B2ED4"/>
    <w:rsid w:val="007B2EFF"/>
    <w:rsid w:val="007B3654"/>
    <w:rsid w:val="007B3910"/>
    <w:rsid w:val="007B5DA9"/>
    <w:rsid w:val="007B6582"/>
    <w:rsid w:val="007B6FDA"/>
    <w:rsid w:val="007C0A2C"/>
    <w:rsid w:val="007C20C8"/>
    <w:rsid w:val="007C2D0D"/>
    <w:rsid w:val="007C5C42"/>
    <w:rsid w:val="007C6EE4"/>
    <w:rsid w:val="007C7DA0"/>
    <w:rsid w:val="007D1942"/>
    <w:rsid w:val="007D1E34"/>
    <w:rsid w:val="007D21D4"/>
    <w:rsid w:val="007D2CE7"/>
    <w:rsid w:val="007D66C0"/>
    <w:rsid w:val="007D6922"/>
    <w:rsid w:val="007D743A"/>
    <w:rsid w:val="007E013D"/>
    <w:rsid w:val="007E08AE"/>
    <w:rsid w:val="007E0962"/>
    <w:rsid w:val="007E0CB0"/>
    <w:rsid w:val="007E1189"/>
    <w:rsid w:val="007E20A4"/>
    <w:rsid w:val="007E3C64"/>
    <w:rsid w:val="007E3C93"/>
    <w:rsid w:val="007E5726"/>
    <w:rsid w:val="007E662A"/>
    <w:rsid w:val="007E701F"/>
    <w:rsid w:val="007F1AE1"/>
    <w:rsid w:val="007F295C"/>
    <w:rsid w:val="007F2B9D"/>
    <w:rsid w:val="007F2DDD"/>
    <w:rsid w:val="007F31DA"/>
    <w:rsid w:val="007F41FA"/>
    <w:rsid w:val="007F4548"/>
    <w:rsid w:val="007F58C5"/>
    <w:rsid w:val="007F58DD"/>
    <w:rsid w:val="007F6D2C"/>
    <w:rsid w:val="00800B96"/>
    <w:rsid w:val="008037F9"/>
    <w:rsid w:val="0080429E"/>
    <w:rsid w:val="0080450B"/>
    <w:rsid w:val="00804734"/>
    <w:rsid w:val="00805570"/>
    <w:rsid w:val="00807129"/>
    <w:rsid w:val="0080771D"/>
    <w:rsid w:val="00807A73"/>
    <w:rsid w:val="00807CCD"/>
    <w:rsid w:val="008101CB"/>
    <w:rsid w:val="00811431"/>
    <w:rsid w:val="00811734"/>
    <w:rsid w:val="008151C1"/>
    <w:rsid w:val="00815441"/>
    <w:rsid w:val="008156AF"/>
    <w:rsid w:val="00815F84"/>
    <w:rsid w:val="0081752F"/>
    <w:rsid w:val="0081796B"/>
    <w:rsid w:val="00817E92"/>
    <w:rsid w:val="0082121F"/>
    <w:rsid w:val="008214DA"/>
    <w:rsid w:val="00822004"/>
    <w:rsid w:val="00823469"/>
    <w:rsid w:val="008239B0"/>
    <w:rsid w:val="00823F79"/>
    <w:rsid w:val="008265F8"/>
    <w:rsid w:val="0083094D"/>
    <w:rsid w:val="00831BB9"/>
    <w:rsid w:val="008329B3"/>
    <w:rsid w:val="00833950"/>
    <w:rsid w:val="008358EB"/>
    <w:rsid w:val="00835B40"/>
    <w:rsid w:val="008362F6"/>
    <w:rsid w:val="008375AC"/>
    <w:rsid w:val="00837AFD"/>
    <w:rsid w:val="008419F3"/>
    <w:rsid w:val="008420DD"/>
    <w:rsid w:val="00842833"/>
    <w:rsid w:val="0084291F"/>
    <w:rsid w:val="00842A53"/>
    <w:rsid w:val="0084309E"/>
    <w:rsid w:val="00844569"/>
    <w:rsid w:val="00844E89"/>
    <w:rsid w:val="00845453"/>
    <w:rsid w:val="0084649C"/>
    <w:rsid w:val="008526A6"/>
    <w:rsid w:val="008527D0"/>
    <w:rsid w:val="00852933"/>
    <w:rsid w:val="00852DD9"/>
    <w:rsid w:val="00853454"/>
    <w:rsid w:val="00853A11"/>
    <w:rsid w:val="00854934"/>
    <w:rsid w:val="0086062C"/>
    <w:rsid w:val="00860C5E"/>
    <w:rsid w:val="00860FA3"/>
    <w:rsid w:val="008612FA"/>
    <w:rsid w:val="008630BA"/>
    <w:rsid w:val="00863370"/>
    <w:rsid w:val="00863E34"/>
    <w:rsid w:val="00864F1B"/>
    <w:rsid w:val="00865B0F"/>
    <w:rsid w:val="008668EE"/>
    <w:rsid w:val="00867133"/>
    <w:rsid w:val="0087095A"/>
    <w:rsid w:val="00870BE4"/>
    <w:rsid w:val="008724A1"/>
    <w:rsid w:val="00873958"/>
    <w:rsid w:val="008749DF"/>
    <w:rsid w:val="00874EC4"/>
    <w:rsid w:val="008750C5"/>
    <w:rsid w:val="008750D9"/>
    <w:rsid w:val="0087567C"/>
    <w:rsid w:val="00875764"/>
    <w:rsid w:val="008758AB"/>
    <w:rsid w:val="008770C5"/>
    <w:rsid w:val="008776E1"/>
    <w:rsid w:val="008776F0"/>
    <w:rsid w:val="008806EF"/>
    <w:rsid w:val="0088093D"/>
    <w:rsid w:val="008810CF"/>
    <w:rsid w:val="00881F41"/>
    <w:rsid w:val="00884436"/>
    <w:rsid w:val="008846F6"/>
    <w:rsid w:val="00884B36"/>
    <w:rsid w:val="00885D60"/>
    <w:rsid w:val="00886656"/>
    <w:rsid w:val="008868D7"/>
    <w:rsid w:val="00886E99"/>
    <w:rsid w:val="00886EC3"/>
    <w:rsid w:val="00890600"/>
    <w:rsid w:val="00890941"/>
    <w:rsid w:val="00891CEF"/>
    <w:rsid w:val="00891F5D"/>
    <w:rsid w:val="0089267B"/>
    <w:rsid w:val="0089334A"/>
    <w:rsid w:val="00893BA1"/>
    <w:rsid w:val="00895E86"/>
    <w:rsid w:val="008961F0"/>
    <w:rsid w:val="0089661A"/>
    <w:rsid w:val="008A2288"/>
    <w:rsid w:val="008A2996"/>
    <w:rsid w:val="008A2AA4"/>
    <w:rsid w:val="008A40CE"/>
    <w:rsid w:val="008A42A4"/>
    <w:rsid w:val="008A5101"/>
    <w:rsid w:val="008A5F6F"/>
    <w:rsid w:val="008A65DF"/>
    <w:rsid w:val="008B015F"/>
    <w:rsid w:val="008B06A3"/>
    <w:rsid w:val="008B2ABE"/>
    <w:rsid w:val="008B44DD"/>
    <w:rsid w:val="008B5A36"/>
    <w:rsid w:val="008B5DC1"/>
    <w:rsid w:val="008C0DAB"/>
    <w:rsid w:val="008C0E40"/>
    <w:rsid w:val="008C1048"/>
    <w:rsid w:val="008C146C"/>
    <w:rsid w:val="008C1FF2"/>
    <w:rsid w:val="008C376F"/>
    <w:rsid w:val="008C3CD0"/>
    <w:rsid w:val="008C5339"/>
    <w:rsid w:val="008C5513"/>
    <w:rsid w:val="008C6FB3"/>
    <w:rsid w:val="008C7874"/>
    <w:rsid w:val="008D096D"/>
    <w:rsid w:val="008D0C36"/>
    <w:rsid w:val="008D1810"/>
    <w:rsid w:val="008D2748"/>
    <w:rsid w:val="008D3B16"/>
    <w:rsid w:val="008D3B25"/>
    <w:rsid w:val="008D3FB9"/>
    <w:rsid w:val="008D488D"/>
    <w:rsid w:val="008D4BBF"/>
    <w:rsid w:val="008D5597"/>
    <w:rsid w:val="008D5FAE"/>
    <w:rsid w:val="008D6571"/>
    <w:rsid w:val="008E09AB"/>
    <w:rsid w:val="008E197C"/>
    <w:rsid w:val="008E1C1D"/>
    <w:rsid w:val="008E5DC6"/>
    <w:rsid w:val="008E68E2"/>
    <w:rsid w:val="008E6EB1"/>
    <w:rsid w:val="008E7031"/>
    <w:rsid w:val="008E7F77"/>
    <w:rsid w:val="008F3482"/>
    <w:rsid w:val="008F3645"/>
    <w:rsid w:val="008F4146"/>
    <w:rsid w:val="008F475F"/>
    <w:rsid w:val="008F516F"/>
    <w:rsid w:val="008F5A91"/>
    <w:rsid w:val="008F6FDE"/>
    <w:rsid w:val="008F7A5F"/>
    <w:rsid w:val="008F7DE6"/>
    <w:rsid w:val="00900696"/>
    <w:rsid w:val="00900B2B"/>
    <w:rsid w:val="00900CF2"/>
    <w:rsid w:val="00901E2E"/>
    <w:rsid w:val="00901E48"/>
    <w:rsid w:val="00902293"/>
    <w:rsid w:val="009032A2"/>
    <w:rsid w:val="009049CD"/>
    <w:rsid w:val="0090506D"/>
    <w:rsid w:val="00907357"/>
    <w:rsid w:val="009078D7"/>
    <w:rsid w:val="009113F5"/>
    <w:rsid w:val="0091177D"/>
    <w:rsid w:val="009120CB"/>
    <w:rsid w:val="0091242C"/>
    <w:rsid w:val="00912844"/>
    <w:rsid w:val="00913415"/>
    <w:rsid w:val="00913EC5"/>
    <w:rsid w:val="009167D8"/>
    <w:rsid w:val="00917636"/>
    <w:rsid w:val="00920217"/>
    <w:rsid w:val="00920531"/>
    <w:rsid w:val="00921285"/>
    <w:rsid w:val="00921A04"/>
    <w:rsid w:val="00923973"/>
    <w:rsid w:val="00925113"/>
    <w:rsid w:val="009254A9"/>
    <w:rsid w:val="00925900"/>
    <w:rsid w:val="00925BEB"/>
    <w:rsid w:val="00925FFE"/>
    <w:rsid w:val="009263C7"/>
    <w:rsid w:val="00931175"/>
    <w:rsid w:val="00931B6F"/>
    <w:rsid w:val="00931E17"/>
    <w:rsid w:val="0093368D"/>
    <w:rsid w:val="00934823"/>
    <w:rsid w:val="00935558"/>
    <w:rsid w:val="00935ACF"/>
    <w:rsid w:val="00937C4D"/>
    <w:rsid w:val="00941198"/>
    <w:rsid w:val="00941B41"/>
    <w:rsid w:val="009437F9"/>
    <w:rsid w:val="0094482F"/>
    <w:rsid w:val="00945A4E"/>
    <w:rsid w:val="00946468"/>
    <w:rsid w:val="00950AB6"/>
    <w:rsid w:val="00951064"/>
    <w:rsid w:val="009521E4"/>
    <w:rsid w:val="009522A8"/>
    <w:rsid w:val="00953035"/>
    <w:rsid w:val="009542C5"/>
    <w:rsid w:val="0095487F"/>
    <w:rsid w:val="00956EC3"/>
    <w:rsid w:val="009577DC"/>
    <w:rsid w:val="009605E6"/>
    <w:rsid w:val="009614E7"/>
    <w:rsid w:val="009637D5"/>
    <w:rsid w:val="00964997"/>
    <w:rsid w:val="009668B9"/>
    <w:rsid w:val="00967131"/>
    <w:rsid w:val="00967A93"/>
    <w:rsid w:val="00967BFC"/>
    <w:rsid w:val="00970E65"/>
    <w:rsid w:val="00970EA4"/>
    <w:rsid w:val="0097260E"/>
    <w:rsid w:val="00972E4A"/>
    <w:rsid w:val="00973E10"/>
    <w:rsid w:val="00973FFE"/>
    <w:rsid w:val="009747B4"/>
    <w:rsid w:val="0097619A"/>
    <w:rsid w:val="009765D8"/>
    <w:rsid w:val="0097750B"/>
    <w:rsid w:val="0098149E"/>
    <w:rsid w:val="009826F3"/>
    <w:rsid w:val="00982BB0"/>
    <w:rsid w:val="00983218"/>
    <w:rsid w:val="0098321E"/>
    <w:rsid w:val="009858EF"/>
    <w:rsid w:val="00985E5D"/>
    <w:rsid w:val="0098667A"/>
    <w:rsid w:val="009877DC"/>
    <w:rsid w:val="00992318"/>
    <w:rsid w:val="00992D13"/>
    <w:rsid w:val="009930DC"/>
    <w:rsid w:val="00993F6E"/>
    <w:rsid w:val="0099405A"/>
    <w:rsid w:val="0099484C"/>
    <w:rsid w:val="00994BFE"/>
    <w:rsid w:val="00995467"/>
    <w:rsid w:val="00996806"/>
    <w:rsid w:val="009968BE"/>
    <w:rsid w:val="0099746A"/>
    <w:rsid w:val="009A0164"/>
    <w:rsid w:val="009A09C4"/>
    <w:rsid w:val="009A1EDF"/>
    <w:rsid w:val="009A21B3"/>
    <w:rsid w:val="009A3C6A"/>
    <w:rsid w:val="009A4AE2"/>
    <w:rsid w:val="009A5EBF"/>
    <w:rsid w:val="009A76A7"/>
    <w:rsid w:val="009A7C95"/>
    <w:rsid w:val="009B006F"/>
    <w:rsid w:val="009B019A"/>
    <w:rsid w:val="009B02EF"/>
    <w:rsid w:val="009B0AAD"/>
    <w:rsid w:val="009B1D1D"/>
    <w:rsid w:val="009B44F8"/>
    <w:rsid w:val="009B45BA"/>
    <w:rsid w:val="009B58A1"/>
    <w:rsid w:val="009B702D"/>
    <w:rsid w:val="009B7040"/>
    <w:rsid w:val="009B73B9"/>
    <w:rsid w:val="009B7C12"/>
    <w:rsid w:val="009C0E38"/>
    <w:rsid w:val="009C2FD7"/>
    <w:rsid w:val="009C44C2"/>
    <w:rsid w:val="009C71DA"/>
    <w:rsid w:val="009D0893"/>
    <w:rsid w:val="009D2358"/>
    <w:rsid w:val="009D4C50"/>
    <w:rsid w:val="009D5597"/>
    <w:rsid w:val="009D5993"/>
    <w:rsid w:val="009E0203"/>
    <w:rsid w:val="009E452D"/>
    <w:rsid w:val="009E52B8"/>
    <w:rsid w:val="009E5D8C"/>
    <w:rsid w:val="009E64CE"/>
    <w:rsid w:val="009E710A"/>
    <w:rsid w:val="009E7DE9"/>
    <w:rsid w:val="009F0127"/>
    <w:rsid w:val="009F046F"/>
    <w:rsid w:val="009F0A6A"/>
    <w:rsid w:val="009F1797"/>
    <w:rsid w:val="009F190C"/>
    <w:rsid w:val="009F1DAC"/>
    <w:rsid w:val="009F20AA"/>
    <w:rsid w:val="009F35DD"/>
    <w:rsid w:val="009F4809"/>
    <w:rsid w:val="009F5B31"/>
    <w:rsid w:val="009F5C87"/>
    <w:rsid w:val="009F7277"/>
    <w:rsid w:val="00A00F2C"/>
    <w:rsid w:val="00A01AE6"/>
    <w:rsid w:val="00A01DB2"/>
    <w:rsid w:val="00A0212F"/>
    <w:rsid w:val="00A0303B"/>
    <w:rsid w:val="00A0556F"/>
    <w:rsid w:val="00A06F92"/>
    <w:rsid w:val="00A0795C"/>
    <w:rsid w:val="00A07BD1"/>
    <w:rsid w:val="00A07DE0"/>
    <w:rsid w:val="00A10882"/>
    <w:rsid w:val="00A111F9"/>
    <w:rsid w:val="00A1186A"/>
    <w:rsid w:val="00A11D67"/>
    <w:rsid w:val="00A123A2"/>
    <w:rsid w:val="00A12B90"/>
    <w:rsid w:val="00A12EB7"/>
    <w:rsid w:val="00A1334A"/>
    <w:rsid w:val="00A134DC"/>
    <w:rsid w:val="00A13FF3"/>
    <w:rsid w:val="00A14E29"/>
    <w:rsid w:val="00A14ECC"/>
    <w:rsid w:val="00A165D0"/>
    <w:rsid w:val="00A220F7"/>
    <w:rsid w:val="00A22FB0"/>
    <w:rsid w:val="00A2452B"/>
    <w:rsid w:val="00A24F09"/>
    <w:rsid w:val="00A25D1B"/>
    <w:rsid w:val="00A25D97"/>
    <w:rsid w:val="00A269E6"/>
    <w:rsid w:val="00A26B66"/>
    <w:rsid w:val="00A27506"/>
    <w:rsid w:val="00A30004"/>
    <w:rsid w:val="00A31635"/>
    <w:rsid w:val="00A31AB6"/>
    <w:rsid w:val="00A31F69"/>
    <w:rsid w:val="00A32195"/>
    <w:rsid w:val="00A325E0"/>
    <w:rsid w:val="00A327AB"/>
    <w:rsid w:val="00A340BA"/>
    <w:rsid w:val="00A35191"/>
    <w:rsid w:val="00A3755A"/>
    <w:rsid w:val="00A4046C"/>
    <w:rsid w:val="00A41D1E"/>
    <w:rsid w:val="00A41F67"/>
    <w:rsid w:val="00A428FA"/>
    <w:rsid w:val="00A430D9"/>
    <w:rsid w:val="00A432F3"/>
    <w:rsid w:val="00A43369"/>
    <w:rsid w:val="00A44933"/>
    <w:rsid w:val="00A46264"/>
    <w:rsid w:val="00A466A9"/>
    <w:rsid w:val="00A50F8B"/>
    <w:rsid w:val="00A5158C"/>
    <w:rsid w:val="00A53020"/>
    <w:rsid w:val="00A534E8"/>
    <w:rsid w:val="00A53822"/>
    <w:rsid w:val="00A574FF"/>
    <w:rsid w:val="00A575E7"/>
    <w:rsid w:val="00A57663"/>
    <w:rsid w:val="00A57C34"/>
    <w:rsid w:val="00A61075"/>
    <w:rsid w:val="00A613DD"/>
    <w:rsid w:val="00A61678"/>
    <w:rsid w:val="00A63B9F"/>
    <w:rsid w:val="00A6455E"/>
    <w:rsid w:val="00A64BFB"/>
    <w:rsid w:val="00A65793"/>
    <w:rsid w:val="00A6677D"/>
    <w:rsid w:val="00A67B19"/>
    <w:rsid w:val="00A67C94"/>
    <w:rsid w:val="00A67D4E"/>
    <w:rsid w:val="00A718BE"/>
    <w:rsid w:val="00A729CE"/>
    <w:rsid w:val="00A741F6"/>
    <w:rsid w:val="00A74307"/>
    <w:rsid w:val="00A75071"/>
    <w:rsid w:val="00A75AD6"/>
    <w:rsid w:val="00A75E1D"/>
    <w:rsid w:val="00A77FBD"/>
    <w:rsid w:val="00A812C6"/>
    <w:rsid w:val="00A83BE3"/>
    <w:rsid w:val="00A8417C"/>
    <w:rsid w:val="00A84385"/>
    <w:rsid w:val="00A84D70"/>
    <w:rsid w:val="00A86FB8"/>
    <w:rsid w:val="00A875E9"/>
    <w:rsid w:val="00A91B7A"/>
    <w:rsid w:val="00A9285F"/>
    <w:rsid w:val="00A92B98"/>
    <w:rsid w:val="00A939B7"/>
    <w:rsid w:val="00A93DA4"/>
    <w:rsid w:val="00A952B9"/>
    <w:rsid w:val="00A95C0D"/>
    <w:rsid w:val="00A96560"/>
    <w:rsid w:val="00A96CE2"/>
    <w:rsid w:val="00AA188A"/>
    <w:rsid w:val="00AA2D0E"/>
    <w:rsid w:val="00AA48D9"/>
    <w:rsid w:val="00AA6483"/>
    <w:rsid w:val="00AB0DAE"/>
    <w:rsid w:val="00AB1590"/>
    <w:rsid w:val="00AB16B8"/>
    <w:rsid w:val="00AB22B8"/>
    <w:rsid w:val="00AB2923"/>
    <w:rsid w:val="00AB5A89"/>
    <w:rsid w:val="00AB61C3"/>
    <w:rsid w:val="00AB6D84"/>
    <w:rsid w:val="00AB7252"/>
    <w:rsid w:val="00AB760B"/>
    <w:rsid w:val="00AC00DD"/>
    <w:rsid w:val="00AC2CF0"/>
    <w:rsid w:val="00AC35EA"/>
    <w:rsid w:val="00AC382C"/>
    <w:rsid w:val="00AC4052"/>
    <w:rsid w:val="00AC5A24"/>
    <w:rsid w:val="00AC6B5B"/>
    <w:rsid w:val="00AC7A31"/>
    <w:rsid w:val="00AD32BE"/>
    <w:rsid w:val="00AD3369"/>
    <w:rsid w:val="00AD35BD"/>
    <w:rsid w:val="00AD3AFA"/>
    <w:rsid w:val="00AD3BB3"/>
    <w:rsid w:val="00AD47A8"/>
    <w:rsid w:val="00AD515B"/>
    <w:rsid w:val="00AD7F6A"/>
    <w:rsid w:val="00AE0636"/>
    <w:rsid w:val="00AE0F25"/>
    <w:rsid w:val="00AE212E"/>
    <w:rsid w:val="00AE2AC0"/>
    <w:rsid w:val="00AE2AD1"/>
    <w:rsid w:val="00AE3AE7"/>
    <w:rsid w:val="00AE4D17"/>
    <w:rsid w:val="00AE4F76"/>
    <w:rsid w:val="00AE5160"/>
    <w:rsid w:val="00AE5D52"/>
    <w:rsid w:val="00AE7020"/>
    <w:rsid w:val="00AF0524"/>
    <w:rsid w:val="00AF123F"/>
    <w:rsid w:val="00AF2188"/>
    <w:rsid w:val="00AF24B8"/>
    <w:rsid w:val="00AF2EA3"/>
    <w:rsid w:val="00AF3530"/>
    <w:rsid w:val="00AF3914"/>
    <w:rsid w:val="00AF4552"/>
    <w:rsid w:val="00AF4655"/>
    <w:rsid w:val="00AF5946"/>
    <w:rsid w:val="00AF6A78"/>
    <w:rsid w:val="00AF6C7A"/>
    <w:rsid w:val="00B00B4D"/>
    <w:rsid w:val="00B02BE5"/>
    <w:rsid w:val="00B03CF7"/>
    <w:rsid w:val="00B046E2"/>
    <w:rsid w:val="00B0474C"/>
    <w:rsid w:val="00B05363"/>
    <w:rsid w:val="00B07027"/>
    <w:rsid w:val="00B075DA"/>
    <w:rsid w:val="00B07CBE"/>
    <w:rsid w:val="00B07EE9"/>
    <w:rsid w:val="00B10ACF"/>
    <w:rsid w:val="00B1170D"/>
    <w:rsid w:val="00B11B70"/>
    <w:rsid w:val="00B127CC"/>
    <w:rsid w:val="00B13205"/>
    <w:rsid w:val="00B13750"/>
    <w:rsid w:val="00B13DFF"/>
    <w:rsid w:val="00B1475B"/>
    <w:rsid w:val="00B209EE"/>
    <w:rsid w:val="00B210DD"/>
    <w:rsid w:val="00B214E6"/>
    <w:rsid w:val="00B21605"/>
    <w:rsid w:val="00B234CE"/>
    <w:rsid w:val="00B2621B"/>
    <w:rsid w:val="00B27B27"/>
    <w:rsid w:val="00B32130"/>
    <w:rsid w:val="00B32725"/>
    <w:rsid w:val="00B33CD9"/>
    <w:rsid w:val="00B346BF"/>
    <w:rsid w:val="00B36651"/>
    <w:rsid w:val="00B367A0"/>
    <w:rsid w:val="00B368CD"/>
    <w:rsid w:val="00B37F09"/>
    <w:rsid w:val="00B415B0"/>
    <w:rsid w:val="00B44541"/>
    <w:rsid w:val="00B44A8D"/>
    <w:rsid w:val="00B45936"/>
    <w:rsid w:val="00B46A78"/>
    <w:rsid w:val="00B473B9"/>
    <w:rsid w:val="00B510D2"/>
    <w:rsid w:val="00B52D16"/>
    <w:rsid w:val="00B52E4C"/>
    <w:rsid w:val="00B5435E"/>
    <w:rsid w:val="00B54570"/>
    <w:rsid w:val="00B54D11"/>
    <w:rsid w:val="00B54DED"/>
    <w:rsid w:val="00B565FB"/>
    <w:rsid w:val="00B5706A"/>
    <w:rsid w:val="00B6129F"/>
    <w:rsid w:val="00B61ACC"/>
    <w:rsid w:val="00B62E85"/>
    <w:rsid w:val="00B63E95"/>
    <w:rsid w:val="00B64094"/>
    <w:rsid w:val="00B6504D"/>
    <w:rsid w:val="00B660E4"/>
    <w:rsid w:val="00B67619"/>
    <w:rsid w:val="00B72FC3"/>
    <w:rsid w:val="00B73D03"/>
    <w:rsid w:val="00B748CF"/>
    <w:rsid w:val="00B7609C"/>
    <w:rsid w:val="00B766E3"/>
    <w:rsid w:val="00B7681E"/>
    <w:rsid w:val="00B768A1"/>
    <w:rsid w:val="00B769EA"/>
    <w:rsid w:val="00B8003E"/>
    <w:rsid w:val="00B80CCB"/>
    <w:rsid w:val="00B813EA"/>
    <w:rsid w:val="00B8190F"/>
    <w:rsid w:val="00B826E0"/>
    <w:rsid w:val="00B82A63"/>
    <w:rsid w:val="00B82C57"/>
    <w:rsid w:val="00B830D9"/>
    <w:rsid w:val="00B85274"/>
    <w:rsid w:val="00B85A95"/>
    <w:rsid w:val="00B85FFD"/>
    <w:rsid w:val="00B8607F"/>
    <w:rsid w:val="00B8704A"/>
    <w:rsid w:val="00B90635"/>
    <w:rsid w:val="00B92472"/>
    <w:rsid w:val="00B92972"/>
    <w:rsid w:val="00B929B3"/>
    <w:rsid w:val="00B93908"/>
    <w:rsid w:val="00B939B5"/>
    <w:rsid w:val="00B94237"/>
    <w:rsid w:val="00B95C0A"/>
    <w:rsid w:val="00B96933"/>
    <w:rsid w:val="00B96C83"/>
    <w:rsid w:val="00B9775B"/>
    <w:rsid w:val="00BA1525"/>
    <w:rsid w:val="00BA1F06"/>
    <w:rsid w:val="00BA33A1"/>
    <w:rsid w:val="00BA3E75"/>
    <w:rsid w:val="00BA587E"/>
    <w:rsid w:val="00BA5BDF"/>
    <w:rsid w:val="00BA6617"/>
    <w:rsid w:val="00BA66E1"/>
    <w:rsid w:val="00BA68AD"/>
    <w:rsid w:val="00BA69E6"/>
    <w:rsid w:val="00BA737E"/>
    <w:rsid w:val="00BA7A47"/>
    <w:rsid w:val="00BA7D3E"/>
    <w:rsid w:val="00BB08DB"/>
    <w:rsid w:val="00BB1B71"/>
    <w:rsid w:val="00BB1BD1"/>
    <w:rsid w:val="00BB1C02"/>
    <w:rsid w:val="00BB1C9E"/>
    <w:rsid w:val="00BB43A5"/>
    <w:rsid w:val="00BB4760"/>
    <w:rsid w:val="00BB4CF5"/>
    <w:rsid w:val="00BB5C99"/>
    <w:rsid w:val="00BB6479"/>
    <w:rsid w:val="00BB6DB7"/>
    <w:rsid w:val="00BB78D6"/>
    <w:rsid w:val="00BC0F6B"/>
    <w:rsid w:val="00BC1811"/>
    <w:rsid w:val="00BC1A5E"/>
    <w:rsid w:val="00BC1C2D"/>
    <w:rsid w:val="00BC3C15"/>
    <w:rsid w:val="00BC4128"/>
    <w:rsid w:val="00BC4EF8"/>
    <w:rsid w:val="00BC55EB"/>
    <w:rsid w:val="00BC5923"/>
    <w:rsid w:val="00BC684E"/>
    <w:rsid w:val="00BC6EA3"/>
    <w:rsid w:val="00BD174F"/>
    <w:rsid w:val="00BD1E0D"/>
    <w:rsid w:val="00BD2958"/>
    <w:rsid w:val="00BD381F"/>
    <w:rsid w:val="00BD3C9D"/>
    <w:rsid w:val="00BD3FCC"/>
    <w:rsid w:val="00BD5772"/>
    <w:rsid w:val="00BD5C4A"/>
    <w:rsid w:val="00BD61F1"/>
    <w:rsid w:val="00BD6A4D"/>
    <w:rsid w:val="00BD72DE"/>
    <w:rsid w:val="00BE0577"/>
    <w:rsid w:val="00BE0615"/>
    <w:rsid w:val="00BE1617"/>
    <w:rsid w:val="00BE1713"/>
    <w:rsid w:val="00BE1758"/>
    <w:rsid w:val="00BE1D40"/>
    <w:rsid w:val="00BE304B"/>
    <w:rsid w:val="00BE39C7"/>
    <w:rsid w:val="00BE458F"/>
    <w:rsid w:val="00BE55AC"/>
    <w:rsid w:val="00BE67F0"/>
    <w:rsid w:val="00BF0B8A"/>
    <w:rsid w:val="00BF0E6B"/>
    <w:rsid w:val="00BF1343"/>
    <w:rsid w:val="00BF19AD"/>
    <w:rsid w:val="00BF1B59"/>
    <w:rsid w:val="00BF245C"/>
    <w:rsid w:val="00BF2B88"/>
    <w:rsid w:val="00BF3D40"/>
    <w:rsid w:val="00BF3D5E"/>
    <w:rsid w:val="00BF4871"/>
    <w:rsid w:val="00BF5BE4"/>
    <w:rsid w:val="00BF712E"/>
    <w:rsid w:val="00C01649"/>
    <w:rsid w:val="00C01E43"/>
    <w:rsid w:val="00C0230A"/>
    <w:rsid w:val="00C02325"/>
    <w:rsid w:val="00C02354"/>
    <w:rsid w:val="00C032D0"/>
    <w:rsid w:val="00C033F8"/>
    <w:rsid w:val="00C04B9A"/>
    <w:rsid w:val="00C05243"/>
    <w:rsid w:val="00C0658D"/>
    <w:rsid w:val="00C067AF"/>
    <w:rsid w:val="00C06A48"/>
    <w:rsid w:val="00C06CE5"/>
    <w:rsid w:val="00C078A6"/>
    <w:rsid w:val="00C10220"/>
    <w:rsid w:val="00C1094C"/>
    <w:rsid w:val="00C119AD"/>
    <w:rsid w:val="00C12730"/>
    <w:rsid w:val="00C1566F"/>
    <w:rsid w:val="00C15DE1"/>
    <w:rsid w:val="00C20230"/>
    <w:rsid w:val="00C202CF"/>
    <w:rsid w:val="00C204E1"/>
    <w:rsid w:val="00C20ABA"/>
    <w:rsid w:val="00C241BC"/>
    <w:rsid w:val="00C24FCD"/>
    <w:rsid w:val="00C2611F"/>
    <w:rsid w:val="00C262C9"/>
    <w:rsid w:val="00C27051"/>
    <w:rsid w:val="00C2772E"/>
    <w:rsid w:val="00C27AA2"/>
    <w:rsid w:val="00C31338"/>
    <w:rsid w:val="00C33965"/>
    <w:rsid w:val="00C37657"/>
    <w:rsid w:val="00C37972"/>
    <w:rsid w:val="00C409B7"/>
    <w:rsid w:val="00C40CA2"/>
    <w:rsid w:val="00C434B5"/>
    <w:rsid w:val="00C45480"/>
    <w:rsid w:val="00C4647F"/>
    <w:rsid w:val="00C52345"/>
    <w:rsid w:val="00C5310A"/>
    <w:rsid w:val="00C53E29"/>
    <w:rsid w:val="00C53EA0"/>
    <w:rsid w:val="00C55126"/>
    <w:rsid w:val="00C559F7"/>
    <w:rsid w:val="00C55CBD"/>
    <w:rsid w:val="00C5615D"/>
    <w:rsid w:val="00C56516"/>
    <w:rsid w:val="00C57660"/>
    <w:rsid w:val="00C57F76"/>
    <w:rsid w:val="00C615A2"/>
    <w:rsid w:val="00C61938"/>
    <w:rsid w:val="00C619C9"/>
    <w:rsid w:val="00C61E8D"/>
    <w:rsid w:val="00C624C1"/>
    <w:rsid w:val="00C635D1"/>
    <w:rsid w:val="00C63C34"/>
    <w:rsid w:val="00C64901"/>
    <w:rsid w:val="00C64B60"/>
    <w:rsid w:val="00C66DE3"/>
    <w:rsid w:val="00C72A25"/>
    <w:rsid w:val="00C72DB5"/>
    <w:rsid w:val="00C76906"/>
    <w:rsid w:val="00C77899"/>
    <w:rsid w:val="00C80D68"/>
    <w:rsid w:val="00C826A4"/>
    <w:rsid w:val="00C83A33"/>
    <w:rsid w:val="00C843CA"/>
    <w:rsid w:val="00C85D36"/>
    <w:rsid w:val="00C860C8"/>
    <w:rsid w:val="00C866B2"/>
    <w:rsid w:val="00C8674C"/>
    <w:rsid w:val="00C868C9"/>
    <w:rsid w:val="00C9176F"/>
    <w:rsid w:val="00C94AF6"/>
    <w:rsid w:val="00C9576F"/>
    <w:rsid w:val="00C958C2"/>
    <w:rsid w:val="00C95DF2"/>
    <w:rsid w:val="00CA0EE4"/>
    <w:rsid w:val="00CA1183"/>
    <w:rsid w:val="00CA18C5"/>
    <w:rsid w:val="00CA36F6"/>
    <w:rsid w:val="00CA3F75"/>
    <w:rsid w:val="00CA4638"/>
    <w:rsid w:val="00CA475C"/>
    <w:rsid w:val="00CB049A"/>
    <w:rsid w:val="00CB09E4"/>
    <w:rsid w:val="00CB1B41"/>
    <w:rsid w:val="00CB1B86"/>
    <w:rsid w:val="00CB392C"/>
    <w:rsid w:val="00CB44A4"/>
    <w:rsid w:val="00CB5492"/>
    <w:rsid w:val="00CB6043"/>
    <w:rsid w:val="00CB66BF"/>
    <w:rsid w:val="00CB7603"/>
    <w:rsid w:val="00CC1021"/>
    <w:rsid w:val="00CC27B5"/>
    <w:rsid w:val="00CC29D9"/>
    <w:rsid w:val="00CC3439"/>
    <w:rsid w:val="00CC431B"/>
    <w:rsid w:val="00CC6B50"/>
    <w:rsid w:val="00CC6BC2"/>
    <w:rsid w:val="00CC7AFE"/>
    <w:rsid w:val="00CD0180"/>
    <w:rsid w:val="00CD124B"/>
    <w:rsid w:val="00CD1700"/>
    <w:rsid w:val="00CD17CA"/>
    <w:rsid w:val="00CD1A37"/>
    <w:rsid w:val="00CD2FF0"/>
    <w:rsid w:val="00CD3093"/>
    <w:rsid w:val="00CD3A38"/>
    <w:rsid w:val="00CD47A7"/>
    <w:rsid w:val="00CD5855"/>
    <w:rsid w:val="00CD67D6"/>
    <w:rsid w:val="00CD68A7"/>
    <w:rsid w:val="00CD6E7D"/>
    <w:rsid w:val="00CE0F83"/>
    <w:rsid w:val="00CE1A80"/>
    <w:rsid w:val="00CE1B28"/>
    <w:rsid w:val="00CE6385"/>
    <w:rsid w:val="00CE7319"/>
    <w:rsid w:val="00CE792A"/>
    <w:rsid w:val="00CE79EB"/>
    <w:rsid w:val="00CF08F6"/>
    <w:rsid w:val="00CF1F36"/>
    <w:rsid w:val="00CF38D9"/>
    <w:rsid w:val="00CF4D5C"/>
    <w:rsid w:val="00CF6184"/>
    <w:rsid w:val="00CF6692"/>
    <w:rsid w:val="00CF6DBF"/>
    <w:rsid w:val="00CF73CF"/>
    <w:rsid w:val="00CF7903"/>
    <w:rsid w:val="00D05257"/>
    <w:rsid w:val="00D060C4"/>
    <w:rsid w:val="00D065CB"/>
    <w:rsid w:val="00D06860"/>
    <w:rsid w:val="00D068F2"/>
    <w:rsid w:val="00D10F3E"/>
    <w:rsid w:val="00D11681"/>
    <w:rsid w:val="00D1207F"/>
    <w:rsid w:val="00D1346A"/>
    <w:rsid w:val="00D153E5"/>
    <w:rsid w:val="00D1601B"/>
    <w:rsid w:val="00D2162C"/>
    <w:rsid w:val="00D21CED"/>
    <w:rsid w:val="00D22D05"/>
    <w:rsid w:val="00D238FA"/>
    <w:rsid w:val="00D23FF8"/>
    <w:rsid w:val="00D26EBF"/>
    <w:rsid w:val="00D27485"/>
    <w:rsid w:val="00D27D11"/>
    <w:rsid w:val="00D30D9A"/>
    <w:rsid w:val="00D312D7"/>
    <w:rsid w:val="00D315BA"/>
    <w:rsid w:val="00D323DF"/>
    <w:rsid w:val="00D347FB"/>
    <w:rsid w:val="00D36511"/>
    <w:rsid w:val="00D36BE3"/>
    <w:rsid w:val="00D375C6"/>
    <w:rsid w:val="00D43B0F"/>
    <w:rsid w:val="00D44698"/>
    <w:rsid w:val="00D468C3"/>
    <w:rsid w:val="00D501D2"/>
    <w:rsid w:val="00D50820"/>
    <w:rsid w:val="00D51DAB"/>
    <w:rsid w:val="00D52C75"/>
    <w:rsid w:val="00D53DB6"/>
    <w:rsid w:val="00D5425D"/>
    <w:rsid w:val="00D54893"/>
    <w:rsid w:val="00D54AE9"/>
    <w:rsid w:val="00D5631A"/>
    <w:rsid w:val="00D5655C"/>
    <w:rsid w:val="00D57C38"/>
    <w:rsid w:val="00D57EDA"/>
    <w:rsid w:val="00D609A4"/>
    <w:rsid w:val="00D6361B"/>
    <w:rsid w:val="00D63CD8"/>
    <w:rsid w:val="00D641BB"/>
    <w:rsid w:val="00D649CB"/>
    <w:rsid w:val="00D677A8"/>
    <w:rsid w:val="00D70A9C"/>
    <w:rsid w:val="00D71A9A"/>
    <w:rsid w:val="00D71C7A"/>
    <w:rsid w:val="00D73F7D"/>
    <w:rsid w:val="00D75A79"/>
    <w:rsid w:val="00D75E02"/>
    <w:rsid w:val="00D75EA0"/>
    <w:rsid w:val="00D760EB"/>
    <w:rsid w:val="00D767BC"/>
    <w:rsid w:val="00D76A58"/>
    <w:rsid w:val="00D77944"/>
    <w:rsid w:val="00D80170"/>
    <w:rsid w:val="00D81ADF"/>
    <w:rsid w:val="00D82FF9"/>
    <w:rsid w:val="00D84101"/>
    <w:rsid w:val="00D846E7"/>
    <w:rsid w:val="00D854B3"/>
    <w:rsid w:val="00D8559F"/>
    <w:rsid w:val="00D8575E"/>
    <w:rsid w:val="00D86166"/>
    <w:rsid w:val="00D87B2F"/>
    <w:rsid w:val="00D87BAB"/>
    <w:rsid w:val="00D9176A"/>
    <w:rsid w:val="00D91D45"/>
    <w:rsid w:val="00D923A5"/>
    <w:rsid w:val="00D92B41"/>
    <w:rsid w:val="00D94483"/>
    <w:rsid w:val="00D94E71"/>
    <w:rsid w:val="00D97452"/>
    <w:rsid w:val="00D9751A"/>
    <w:rsid w:val="00D975A2"/>
    <w:rsid w:val="00D97B71"/>
    <w:rsid w:val="00DA0E9A"/>
    <w:rsid w:val="00DA4A36"/>
    <w:rsid w:val="00DA4E76"/>
    <w:rsid w:val="00DA55C2"/>
    <w:rsid w:val="00DA57B2"/>
    <w:rsid w:val="00DB0294"/>
    <w:rsid w:val="00DB22D9"/>
    <w:rsid w:val="00DB2B9A"/>
    <w:rsid w:val="00DB2C6E"/>
    <w:rsid w:val="00DB2DCE"/>
    <w:rsid w:val="00DB3306"/>
    <w:rsid w:val="00DB3ADF"/>
    <w:rsid w:val="00DB4087"/>
    <w:rsid w:val="00DB4700"/>
    <w:rsid w:val="00DB7463"/>
    <w:rsid w:val="00DB74FE"/>
    <w:rsid w:val="00DC10FF"/>
    <w:rsid w:val="00DC24A1"/>
    <w:rsid w:val="00DC24DF"/>
    <w:rsid w:val="00DC25E2"/>
    <w:rsid w:val="00DC3316"/>
    <w:rsid w:val="00DC64BC"/>
    <w:rsid w:val="00DC75C2"/>
    <w:rsid w:val="00DD142D"/>
    <w:rsid w:val="00DD182B"/>
    <w:rsid w:val="00DD3212"/>
    <w:rsid w:val="00DD3833"/>
    <w:rsid w:val="00DD4152"/>
    <w:rsid w:val="00DD4B9F"/>
    <w:rsid w:val="00DD583E"/>
    <w:rsid w:val="00DD6429"/>
    <w:rsid w:val="00DD6CA5"/>
    <w:rsid w:val="00DD749F"/>
    <w:rsid w:val="00DD77DC"/>
    <w:rsid w:val="00DE024C"/>
    <w:rsid w:val="00DE06B5"/>
    <w:rsid w:val="00DE12D8"/>
    <w:rsid w:val="00DE2BF6"/>
    <w:rsid w:val="00DE47B3"/>
    <w:rsid w:val="00DE48B3"/>
    <w:rsid w:val="00DE523B"/>
    <w:rsid w:val="00DE59C0"/>
    <w:rsid w:val="00DE5D36"/>
    <w:rsid w:val="00DE6003"/>
    <w:rsid w:val="00DE618D"/>
    <w:rsid w:val="00DE7280"/>
    <w:rsid w:val="00DF2D4E"/>
    <w:rsid w:val="00DF2E71"/>
    <w:rsid w:val="00DF3413"/>
    <w:rsid w:val="00DF3D38"/>
    <w:rsid w:val="00DF40E4"/>
    <w:rsid w:val="00DF4581"/>
    <w:rsid w:val="00DF6383"/>
    <w:rsid w:val="00DF7063"/>
    <w:rsid w:val="00E002AC"/>
    <w:rsid w:val="00E021F7"/>
    <w:rsid w:val="00E0240C"/>
    <w:rsid w:val="00E04997"/>
    <w:rsid w:val="00E05154"/>
    <w:rsid w:val="00E06F0E"/>
    <w:rsid w:val="00E072C6"/>
    <w:rsid w:val="00E07F7A"/>
    <w:rsid w:val="00E10439"/>
    <w:rsid w:val="00E15752"/>
    <w:rsid w:val="00E15BA2"/>
    <w:rsid w:val="00E16384"/>
    <w:rsid w:val="00E166FB"/>
    <w:rsid w:val="00E179C0"/>
    <w:rsid w:val="00E20108"/>
    <w:rsid w:val="00E20668"/>
    <w:rsid w:val="00E21324"/>
    <w:rsid w:val="00E2147D"/>
    <w:rsid w:val="00E21C04"/>
    <w:rsid w:val="00E2366C"/>
    <w:rsid w:val="00E2373C"/>
    <w:rsid w:val="00E25A80"/>
    <w:rsid w:val="00E26064"/>
    <w:rsid w:val="00E26C6C"/>
    <w:rsid w:val="00E27047"/>
    <w:rsid w:val="00E30446"/>
    <w:rsid w:val="00E3049D"/>
    <w:rsid w:val="00E31A2E"/>
    <w:rsid w:val="00E31DDA"/>
    <w:rsid w:val="00E32320"/>
    <w:rsid w:val="00E336E2"/>
    <w:rsid w:val="00E336EC"/>
    <w:rsid w:val="00E34499"/>
    <w:rsid w:val="00E36BE7"/>
    <w:rsid w:val="00E408CF"/>
    <w:rsid w:val="00E40BBC"/>
    <w:rsid w:val="00E41702"/>
    <w:rsid w:val="00E4187F"/>
    <w:rsid w:val="00E41C6D"/>
    <w:rsid w:val="00E425B5"/>
    <w:rsid w:val="00E43044"/>
    <w:rsid w:val="00E43B93"/>
    <w:rsid w:val="00E45DB6"/>
    <w:rsid w:val="00E54635"/>
    <w:rsid w:val="00E54692"/>
    <w:rsid w:val="00E55644"/>
    <w:rsid w:val="00E55A81"/>
    <w:rsid w:val="00E56165"/>
    <w:rsid w:val="00E56B47"/>
    <w:rsid w:val="00E56D4D"/>
    <w:rsid w:val="00E5738A"/>
    <w:rsid w:val="00E61565"/>
    <w:rsid w:val="00E646E7"/>
    <w:rsid w:val="00E65944"/>
    <w:rsid w:val="00E661F3"/>
    <w:rsid w:val="00E66A94"/>
    <w:rsid w:val="00E67247"/>
    <w:rsid w:val="00E67C19"/>
    <w:rsid w:val="00E70CBA"/>
    <w:rsid w:val="00E70ED2"/>
    <w:rsid w:val="00E74B6F"/>
    <w:rsid w:val="00E75534"/>
    <w:rsid w:val="00E75688"/>
    <w:rsid w:val="00E75FC1"/>
    <w:rsid w:val="00E76291"/>
    <w:rsid w:val="00E779E4"/>
    <w:rsid w:val="00E77F01"/>
    <w:rsid w:val="00E81196"/>
    <w:rsid w:val="00E81910"/>
    <w:rsid w:val="00E82A81"/>
    <w:rsid w:val="00E83BA1"/>
    <w:rsid w:val="00E85064"/>
    <w:rsid w:val="00E8511C"/>
    <w:rsid w:val="00E85D91"/>
    <w:rsid w:val="00E90E9C"/>
    <w:rsid w:val="00E9132B"/>
    <w:rsid w:val="00E929A0"/>
    <w:rsid w:val="00E92AE4"/>
    <w:rsid w:val="00E92FDF"/>
    <w:rsid w:val="00E93468"/>
    <w:rsid w:val="00E943ED"/>
    <w:rsid w:val="00EA2B98"/>
    <w:rsid w:val="00EA30CB"/>
    <w:rsid w:val="00EA33AA"/>
    <w:rsid w:val="00EA3ACC"/>
    <w:rsid w:val="00EA522A"/>
    <w:rsid w:val="00EA5877"/>
    <w:rsid w:val="00EA62AC"/>
    <w:rsid w:val="00EA701E"/>
    <w:rsid w:val="00EB2EC4"/>
    <w:rsid w:val="00EB395C"/>
    <w:rsid w:val="00EB700C"/>
    <w:rsid w:val="00EC01DE"/>
    <w:rsid w:val="00EC0C78"/>
    <w:rsid w:val="00EC0F90"/>
    <w:rsid w:val="00EC0FAA"/>
    <w:rsid w:val="00EC1C27"/>
    <w:rsid w:val="00EC3C0F"/>
    <w:rsid w:val="00EC417C"/>
    <w:rsid w:val="00EC536E"/>
    <w:rsid w:val="00EC6731"/>
    <w:rsid w:val="00EC6939"/>
    <w:rsid w:val="00EC6E0D"/>
    <w:rsid w:val="00ED07C7"/>
    <w:rsid w:val="00ED0F07"/>
    <w:rsid w:val="00ED1BF0"/>
    <w:rsid w:val="00ED3B5D"/>
    <w:rsid w:val="00ED4297"/>
    <w:rsid w:val="00EE0387"/>
    <w:rsid w:val="00EE0788"/>
    <w:rsid w:val="00EE1EB9"/>
    <w:rsid w:val="00EE3400"/>
    <w:rsid w:val="00EE4865"/>
    <w:rsid w:val="00EE67A5"/>
    <w:rsid w:val="00EE6BBF"/>
    <w:rsid w:val="00EE7653"/>
    <w:rsid w:val="00EF15A3"/>
    <w:rsid w:val="00EF1DE7"/>
    <w:rsid w:val="00EF4761"/>
    <w:rsid w:val="00EF5BFC"/>
    <w:rsid w:val="00EF6A2F"/>
    <w:rsid w:val="00F00DAF"/>
    <w:rsid w:val="00F00E13"/>
    <w:rsid w:val="00F0165C"/>
    <w:rsid w:val="00F017EA"/>
    <w:rsid w:val="00F017F8"/>
    <w:rsid w:val="00F01B9F"/>
    <w:rsid w:val="00F03A60"/>
    <w:rsid w:val="00F03EA0"/>
    <w:rsid w:val="00F04976"/>
    <w:rsid w:val="00F04FF5"/>
    <w:rsid w:val="00F050D1"/>
    <w:rsid w:val="00F06033"/>
    <w:rsid w:val="00F0606F"/>
    <w:rsid w:val="00F0626B"/>
    <w:rsid w:val="00F062D6"/>
    <w:rsid w:val="00F06B63"/>
    <w:rsid w:val="00F11812"/>
    <w:rsid w:val="00F12250"/>
    <w:rsid w:val="00F14037"/>
    <w:rsid w:val="00F14232"/>
    <w:rsid w:val="00F1453C"/>
    <w:rsid w:val="00F16673"/>
    <w:rsid w:val="00F16C1A"/>
    <w:rsid w:val="00F20135"/>
    <w:rsid w:val="00F21211"/>
    <w:rsid w:val="00F22019"/>
    <w:rsid w:val="00F23881"/>
    <w:rsid w:val="00F24D8B"/>
    <w:rsid w:val="00F24FF1"/>
    <w:rsid w:val="00F2571E"/>
    <w:rsid w:val="00F25FE7"/>
    <w:rsid w:val="00F313B9"/>
    <w:rsid w:val="00F31A7E"/>
    <w:rsid w:val="00F32186"/>
    <w:rsid w:val="00F322CD"/>
    <w:rsid w:val="00F328B1"/>
    <w:rsid w:val="00F32B74"/>
    <w:rsid w:val="00F32C71"/>
    <w:rsid w:val="00F3314F"/>
    <w:rsid w:val="00F37F20"/>
    <w:rsid w:val="00F41B94"/>
    <w:rsid w:val="00F42886"/>
    <w:rsid w:val="00F42CE9"/>
    <w:rsid w:val="00F42D66"/>
    <w:rsid w:val="00F43BCB"/>
    <w:rsid w:val="00F43E9D"/>
    <w:rsid w:val="00F45619"/>
    <w:rsid w:val="00F45636"/>
    <w:rsid w:val="00F46687"/>
    <w:rsid w:val="00F46757"/>
    <w:rsid w:val="00F472C5"/>
    <w:rsid w:val="00F47781"/>
    <w:rsid w:val="00F47CEF"/>
    <w:rsid w:val="00F47EA2"/>
    <w:rsid w:val="00F50F19"/>
    <w:rsid w:val="00F51835"/>
    <w:rsid w:val="00F52474"/>
    <w:rsid w:val="00F52B29"/>
    <w:rsid w:val="00F537CB"/>
    <w:rsid w:val="00F53FA6"/>
    <w:rsid w:val="00F54577"/>
    <w:rsid w:val="00F56115"/>
    <w:rsid w:val="00F56B72"/>
    <w:rsid w:val="00F60E62"/>
    <w:rsid w:val="00F617BC"/>
    <w:rsid w:val="00F61834"/>
    <w:rsid w:val="00F62D8B"/>
    <w:rsid w:val="00F6373E"/>
    <w:rsid w:val="00F656A7"/>
    <w:rsid w:val="00F65ADE"/>
    <w:rsid w:val="00F66DF0"/>
    <w:rsid w:val="00F71292"/>
    <w:rsid w:val="00F71CC5"/>
    <w:rsid w:val="00F7485C"/>
    <w:rsid w:val="00F75455"/>
    <w:rsid w:val="00F80042"/>
    <w:rsid w:val="00F834DF"/>
    <w:rsid w:val="00F83C37"/>
    <w:rsid w:val="00F8428E"/>
    <w:rsid w:val="00F84B56"/>
    <w:rsid w:val="00F84E58"/>
    <w:rsid w:val="00F853B7"/>
    <w:rsid w:val="00F86278"/>
    <w:rsid w:val="00F90C0D"/>
    <w:rsid w:val="00F90E63"/>
    <w:rsid w:val="00F92E2E"/>
    <w:rsid w:val="00F93354"/>
    <w:rsid w:val="00F93A3A"/>
    <w:rsid w:val="00F93EA4"/>
    <w:rsid w:val="00F94CB5"/>
    <w:rsid w:val="00F957BF"/>
    <w:rsid w:val="00F95950"/>
    <w:rsid w:val="00F9635F"/>
    <w:rsid w:val="00F97737"/>
    <w:rsid w:val="00FA0039"/>
    <w:rsid w:val="00FA291D"/>
    <w:rsid w:val="00FA2968"/>
    <w:rsid w:val="00FA7D21"/>
    <w:rsid w:val="00FB0B35"/>
    <w:rsid w:val="00FB2EED"/>
    <w:rsid w:val="00FB48AD"/>
    <w:rsid w:val="00FB540E"/>
    <w:rsid w:val="00FB5CE6"/>
    <w:rsid w:val="00FC071A"/>
    <w:rsid w:val="00FC0C24"/>
    <w:rsid w:val="00FC1182"/>
    <w:rsid w:val="00FC11B9"/>
    <w:rsid w:val="00FC1E3F"/>
    <w:rsid w:val="00FC36F3"/>
    <w:rsid w:val="00FC37BF"/>
    <w:rsid w:val="00FC37E5"/>
    <w:rsid w:val="00FC3C5E"/>
    <w:rsid w:val="00FC4ED3"/>
    <w:rsid w:val="00FC5493"/>
    <w:rsid w:val="00FC5B65"/>
    <w:rsid w:val="00FC6578"/>
    <w:rsid w:val="00FD047E"/>
    <w:rsid w:val="00FD1C06"/>
    <w:rsid w:val="00FD1FFE"/>
    <w:rsid w:val="00FD2254"/>
    <w:rsid w:val="00FD4D1F"/>
    <w:rsid w:val="00FD5F2F"/>
    <w:rsid w:val="00FE2139"/>
    <w:rsid w:val="00FE2F1A"/>
    <w:rsid w:val="00FF04BA"/>
    <w:rsid w:val="00FF04BF"/>
    <w:rsid w:val="00FF0E58"/>
    <w:rsid w:val="00FF15FB"/>
    <w:rsid w:val="00FF2534"/>
    <w:rsid w:val="00FF27F3"/>
    <w:rsid w:val="00FF31D5"/>
    <w:rsid w:val="00FF44AF"/>
    <w:rsid w:val="00FF6DFF"/>
    <w:rsid w:val="00FF7AAF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F0"/>
  </w:style>
  <w:style w:type="paragraph" w:styleId="1">
    <w:name w:val="heading 1"/>
    <w:basedOn w:val="a"/>
    <w:next w:val="a"/>
    <w:qFormat/>
    <w:rsid w:val="00293FC3"/>
    <w:pPr>
      <w:keepNext/>
      <w:numPr>
        <w:numId w:val="2"/>
      </w:numPr>
      <w:outlineLvl w:val="0"/>
    </w:pPr>
    <w:rPr>
      <w:rFonts w:eastAsia="細明體"/>
      <w:b/>
    </w:rPr>
  </w:style>
  <w:style w:type="paragraph" w:styleId="2">
    <w:name w:val="heading 2"/>
    <w:basedOn w:val="a"/>
    <w:next w:val="a"/>
    <w:qFormat/>
    <w:rsid w:val="00293FC3"/>
    <w:pPr>
      <w:keepNext/>
      <w:numPr>
        <w:ilvl w:val="1"/>
        <w:numId w:val="2"/>
      </w:numPr>
      <w:spacing w:before="120" w:after="120"/>
      <w:outlineLvl w:val="1"/>
    </w:pPr>
    <w:rPr>
      <w:rFonts w:ascii="Arial" w:hAnsi="Arial"/>
      <w:b/>
      <w:sz w:val="24"/>
      <w:lang w:eastAsia="en-US"/>
    </w:rPr>
  </w:style>
  <w:style w:type="paragraph" w:styleId="3">
    <w:name w:val="heading 3"/>
    <w:basedOn w:val="a"/>
    <w:next w:val="a"/>
    <w:qFormat/>
    <w:rsid w:val="00293FC3"/>
    <w:pPr>
      <w:keepNext/>
      <w:numPr>
        <w:ilvl w:val="2"/>
        <w:numId w:val="2"/>
      </w:numPr>
      <w:spacing w:before="120" w:after="120"/>
      <w:outlineLvl w:val="2"/>
    </w:pPr>
    <w:rPr>
      <w:rFonts w:ascii="Arial" w:hAnsi="Arial"/>
      <w:b/>
      <w:sz w:val="22"/>
      <w:lang w:eastAsia="en-US"/>
    </w:rPr>
  </w:style>
  <w:style w:type="paragraph" w:styleId="4">
    <w:name w:val="heading 4"/>
    <w:basedOn w:val="3"/>
    <w:next w:val="a"/>
    <w:qFormat/>
    <w:rsid w:val="00925900"/>
    <w:pPr>
      <w:numPr>
        <w:ilvl w:val="3"/>
      </w:numPr>
      <w:spacing w:after="60"/>
      <w:outlineLvl w:val="3"/>
    </w:pPr>
    <w:rPr>
      <w:b w:val="0"/>
      <w:sz w:val="18"/>
    </w:rPr>
  </w:style>
  <w:style w:type="paragraph" w:styleId="5">
    <w:name w:val="heading 5"/>
    <w:basedOn w:val="a"/>
    <w:next w:val="a"/>
    <w:qFormat/>
    <w:rsid w:val="00293FC3"/>
    <w:pPr>
      <w:numPr>
        <w:ilvl w:val="4"/>
        <w:numId w:val="2"/>
      </w:numPr>
      <w:spacing w:after="60"/>
      <w:outlineLvl w:val="4"/>
    </w:pPr>
    <w:rPr>
      <w:rFonts w:ascii="Arial" w:eastAsia="'宋體" w:hAnsi="Arial"/>
      <w:sz w:val="22"/>
    </w:rPr>
  </w:style>
  <w:style w:type="paragraph" w:styleId="6">
    <w:name w:val="heading 6"/>
    <w:basedOn w:val="a"/>
    <w:next w:val="a"/>
    <w:qFormat/>
    <w:rsid w:val="00293FC3"/>
    <w:pPr>
      <w:spacing w:before="240" w:after="60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"/>
    <w:next w:val="a"/>
    <w:qFormat/>
    <w:rsid w:val="00293FC3"/>
    <w:pPr>
      <w:spacing w:before="240" w:after="60"/>
      <w:outlineLvl w:val="6"/>
    </w:pPr>
    <w:rPr>
      <w:rFonts w:ascii="Arial" w:hAnsi="Arial"/>
      <w:sz w:val="22"/>
      <w:lang w:eastAsia="en-US"/>
    </w:rPr>
  </w:style>
  <w:style w:type="paragraph" w:styleId="8">
    <w:name w:val="heading 8"/>
    <w:basedOn w:val="a"/>
    <w:next w:val="a"/>
    <w:qFormat/>
    <w:rsid w:val="00293FC3"/>
    <w:pPr>
      <w:spacing w:before="240" w:after="60"/>
      <w:outlineLvl w:val="7"/>
    </w:pPr>
    <w:rPr>
      <w:rFonts w:ascii="Arial" w:hAnsi="Arial"/>
      <w:i/>
      <w:sz w:val="22"/>
      <w:lang w:eastAsia="en-US"/>
    </w:rPr>
  </w:style>
  <w:style w:type="paragraph" w:styleId="9">
    <w:name w:val="heading 9"/>
    <w:basedOn w:val="a"/>
    <w:next w:val="a"/>
    <w:qFormat/>
    <w:rsid w:val="00293FC3"/>
    <w:pPr>
      <w:spacing w:before="240" w:after="60"/>
      <w:outlineLvl w:val="8"/>
    </w:pPr>
    <w:rPr>
      <w:rFonts w:ascii="Arial" w:hAnsi="Arial"/>
      <w:i/>
      <w:sz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93FC3"/>
    <w:pPr>
      <w:jc w:val="center"/>
    </w:pPr>
    <w:rPr>
      <w:rFonts w:eastAsia="細明體"/>
      <w:b/>
      <w:sz w:val="24"/>
    </w:rPr>
  </w:style>
  <w:style w:type="paragraph" w:styleId="a4">
    <w:name w:val="header"/>
    <w:aliases w:val="Appendix,Square Bullet"/>
    <w:basedOn w:val="a"/>
    <w:rsid w:val="00293FC3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93FC3"/>
    <w:pPr>
      <w:tabs>
        <w:tab w:val="center" w:pos="4320"/>
        <w:tab w:val="right" w:pos="8640"/>
      </w:tabs>
    </w:pPr>
  </w:style>
  <w:style w:type="paragraph" w:styleId="a6">
    <w:name w:val="Subtitle"/>
    <w:basedOn w:val="a"/>
    <w:qFormat/>
    <w:rsid w:val="00293FC3"/>
    <w:rPr>
      <w:rFonts w:eastAsia="細明體"/>
      <w:b/>
    </w:rPr>
  </w:style>
  <w:style w:type="paragraph" w:styleId="a7">
    <w:name w:val="Body Text"/>
    <w:basedOn w:val="a"/>
    <w:rsid w:val="00293FC3"/>
    <w:rPr>
      <w:rFonts w:eastAsia="細明體"/>
      <w:i/>
    </w:rPr>
  </w:style>
  <w:style w:type="paragraph" w:styleId="20">
    <w:name w:val="Body Text 2"/>
    <w:basedOn w:val="a"/>
    <w:rsid w:val="00293FC3"/>
    <w:pPr>
      <w:jc w:val="center"/>
    </w:pPr>
    <w:rPr>
      <w:snapToGrid w:val="0"/>
      <w:color w:val="000000"/>
      <w:sz w:val="16"/>
      <w:lang w:eastAsia="en-US"/>
    </w:rPr>
  </w:style>
  <w:style w:type="paragraph" w:styleId="30">
    <w:name w:val="Body Text 3"/>
    <w:basedOn w:val="a"/>
    <w:rsid w:val="00293FC3"/>
    <w:rPr>
      <w:snapToGrid w:val="0"/>
      <w:color w:val="000000"/>
      <w:sz w:val="14"/>
      <w:lang w:eastAsia="en-US"/>
    </w:rPr>
  </w:style>
  <w:style w:type="paragraph" w:styleId="21">
    <w:name w:val="Body Text Indent 2"/>
    <w:basedOn w:val="a"/>
    <w:rsid w:val="00293FC3"/>
    <w:pPr>
      <w:ind w:left="720"/>
    </w:pPr>
    <w:rPr>
      <w:rFonts w:ascii="Arial" w:hAnsi="Arial"/>
      <w:sz w:val="22"/>
      <w:lang w:eastAsia="en-US"/>
    </w:rPr>
  </w:style>
  <w:style w:type="character" w:styleId="a8">
    <w:name w:val="page number"/>
    <w:basedOn w:val="a0"/>
    <w:rsid w:val="00293FC3"/>
  </w:style>
  <w:style w:type="paragraph" w:styleId="a9">
    <w:name w:val="Body Text Indent"/>
    <w:basedOn w:val="a"/>
    <w:rsid w:val="00293FC3"/>
    <w:pPr>
      <w:ind w:left="360"/>
    </w:pPr>
    <w:rPr>
      <w:rFonts w:eastAsia="細明體"/>
      <w:i/>
    </w:rPr>
  </w:style>
  <w:style w:type="paragraph" w:styleId="31">
    <w:name w:val="Body Text Indent 3"/>
    <w:basedOn w:val="a"/>
    <w:rsid w:val="00293FC3"/>
    <w:pPr>
      <w:ind w:left="360"/>
    </w:pPr>
    <w:rPr>
      <w:rFonts w:eastAsia="細明體"/>
    </w:rPr>
  </w:style>
  <w:style w:type="table" w:styleId="aa">
    <w:name w:val="Table Grid"/>
    <w:basedOn w:val="a1"/>
    <w:rsid w:val="004D1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69617A"/>
    <w:pPr>
      <w:spacing w:before="120" w:after="120"/>
    </w:pPr>
    <w:rPr>
      <w:b/>
      <w:bCs/>
      <w:caps/>
    </w:rPr>
  </w:style>
  <w:style w:type="character" w:styleId="ab">
    <w:name w:val="Hyperlink"/>
    <w:uiPriority w:val="99"/>
    <w:rsid w:val="0069617A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69617A"/>
    <w:pPr>
      <w:ind w:left="200"/>
    </w:pPr>
    <w:rPr>
      <w:smallCaps/>
    </w:rPr>
  </w:style>
  <w:style w:type="paragraph" w:styleId="32">
    <w:name w:val="toc 3"/>
    <w:basedOn w:val="a"/>
    <w:next w:val="a"/>
    <w:autoRedefine/>
    <w:uiPriority w:val="39"/>
    <w:rsid w:val="0069617A"/>
    <w:pPr>
      <w:ind w:left="400"/>
    </w:pPr>
    <w:rPr>
      <w:i/>
      <w:iCs/>
    </w:rPr>
  </w:style>
  <w:style w:type="paragraph" w:styleId="40">
    <w:name w:val="toc 4"/>
    <w:basedOn w:val="a"/>
    <w:next w:val="a"/>
    <w:autoRedefine/>
    <w:semiHidden/>
    <w:rsid w:val="0069617A"/>
    <w:pPr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69617A"/>
    <w:pPr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69617A"/>
    <w:pPr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69617A"/>
    <w:pPr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69617A"/>
    <w:pPr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69617A"/>
    <w:pPr>
      <w:ind w:left="1600"/>
    </w:pPr>
    <w:rPr>
      <w:sz w:val="18"/>
      <w:szCs w:val="18"/>
    </w:rPr>
  </w:style>
  <w:style w:type="paragraph" w:styleId="ac">
    <w:name w:val="Document Map"/>
    <w:basedOn w:val="a"/>
    <w:semiHidden/>
    <w:rsid w:val="003557C6"/>
    <w:pPr>
      <w:shd w:val="clear" w:color="auto" w:fill="000080"/>
    </w:pPr>
    <w:rPr>
      <w:rFonts w:ascii="Tahoma" w:hAnsi="Tahoma" w:cs="Tahoma"/>
    </w:rPr>
  </w:style>
  <w:style w:type="paragraph" w:customStyle="1" w:styleId="ABLOCKPARA">
    <w:name w:val="A BLOCK PARA"/>
    <w:basedOn w:val="a"/>
    <w:rsid w:val="009E64CE"/>
    <w:rPr>
      <w:rFonts w:ascii="Book Antiqua" w:eastAsia="SimSun" w:hAnsi="Book Antiqua"/>
      <w:sz w:val="22"/>
      <w:szCs w:val="24"/>
      <w:lang w:eastAsia="zh-CN"/>
    </w:rPr>
  </w:style>
  <w:style w:type="paragraph" w:customStyle="1" w:styleId="ad">
    <w:name w:val="字元 字元 字元 字元 字元 字元 字元 字元 字元"/>
    <w:basedOn w:val="a"/>
    <w:rsid w:val="00687C55"/>
    <w:pPr>
      <w:spacing w:after="160" w:line="240" w:lineRule="exact"/>
    </w:pPr>
    <w:rPr>
      <w:rFonts w:ascii="Arial" w:eastAsia="Times New Roman" w:hAnsi="Arial" w:cs="Arial"/>
      <w:lang w:eastAsia="en-US"/>
    </w:rPr>
  </w:style>
  <w:style w:type="numbering" w:customStyle="1" w:styleId="Chunguo">
    <w:name w:val="Chunguo"/>
    <w:rsid w:val="0002249F"/>
    <w:pPr>
      <w:numPr>
        <w:numId w:val="1"/>
      </w:numPr>
    </w:pPr>
  </w:style>
  <w:style w:type="paragraph" w:customStyle="1" w:styleId="TitleText">
    <w:name w:val="Title Text"/>
    <w:basedOn w:val="a"/>
    <w:rsid w:val="005C5824"/>
    <w:rPr>
      <w:rFonts w:ascii="Arial" w:eastAsia="SimSun" w:hAnsi="Arial" w:cs="Arial"/>
      <w:b/>
      <w:sz w:val="24"/>
      <w:lang w:val="en-AU" w:eastAsia="en-US"/>
    </w:rPr>
  </w:style>
  <w:style w:type="paragraph" w:customStyle="1" w:styleId="CharCharCharChar">
    <w:name w:val="Char Char Char Char"/>
    <w:basedOn w:val="a"/>
    <w:rsid w:val="00F84B56"/>
    <w:pPr>
      <w:spacing w:after="160" w:line="240" w:lineRule="exact"/>
    </w:pPr>
    <w:rPr>
      <w:rFonts w:ascii="Verdana" w:eastAsia="SimSun" w:hAnsi="Verdana"/>
      <w:lang w:eastAsia="en-US"/>
    </w:rPr>
  </w:style>
  <w:style w:type="paragraph" w:customStyle="1" w:styleId="TableHeader">
    <w:name w:val="Table Header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TableContent">
    <w:name w:val="Table Content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Subject">
    <w:name w:val="Subject"/>
    <w:basedOn w:val="a"/>
    <w:rsid w:val="00AF2188"/>
    <w:pPr>
      <w:spacing w:before="60" w:after="60"/>
      <w:ind w:left="720" w:right="144"/>
    </w:pPr>
  </w:style>
  <w:style w:type="paragraph" w:customStyle="1" w:styleId="1CharChar">
    <w:name w:val="字元1 字元 字元 字元 字元 字元 字元 字元 字元 Char Char 字元 字元 字元"/>
    <w:basedOn w:val="a"/>
    <w:rsid w:val="00DA55C2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1">
    <w:name w:val="字元1 字元 字元 字元 字元 字元 字元"/>
    <w:basedOn w:val="a"/>
    <w:rsid w:val="00AD7F6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styleId="ae">
    <w:name w:val="Balloon Text"/>
    <w:basedOn w:val="a"/>
    <w:semiHidden/>
    <w:rsid w:val="00CE0F83"/>
    <w:rPr>
      <w:rFonts w:ascii="Tahoma" w:hAnsi="Tahoma" w:cs="Tahoma"/>
      <w:sz w:val="16"/>
      <w:szCs w:val="16"/>
    </w:rPr>
  </w:style>
  <w:style w:type="paragraph" w:customStyle="1" w:styleId="Bullet1">
    <w:name w:val="Bullet1"/>
    <w:basedOn w:val="a"/>
    <w:rsid w:val="00513EF1"/>
    <w:pPr>
      <w:numPr>
        <w:numId w:val="4"/>
      </w:numPr>
    </w:pPr>
    <w:rPr>
      <w:rFonts w:ascii="Arial" w:eastAsia="SimSun" w:hAnsi="Arial"/>
      <w:lang w:val="en-GB" w:eastAsia="en-US"/>
    </w:rPr>
  </w:style>
  <w:style w:type="paragraph" w:customStyle="1" w:styleId="12">
    <w:name w:val="字元1 字元 字元 字元 字元 字元"/>
    <w:basedOn w:val="a"/>
    <w:link w:val="13"/>
    <w:rsid w:val="00331C9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CharChar">
    <w:name w:val="Char Char"/>
    <w:basedOn w:val="a"/>
    <w:rsid w:val="00DD77DC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4">
    <w:name w:val="清單段落1"/>
    <w:basedOn w:val="a"/>
    <w:uiPriority w:val="34"/>
    <w:qFormat/>
    <w:rsid w:val="00F41B94"/>
    <w:pPr>
      <w:widowControl w:val="0"/>
      <w:ind w:leftChars="200" w:left="480"/>
    </w:pPr>
    <w:rPr>
      <w:rFonts w:ascii="Calibri" w:hAnsi="Calibri"/>
      <w:kern w:val="2"/>
      <w:sz w:val="24"/>
      <w:szCs w:val="22"/>
    </w:rPr>
  </w:style>
  <w:style w:type="character" w:customStyle="1" w:styleId="hps">
    <w:name w:val="hps"/>
    <w:basedOn w:val="a0"/>
    <w:rsid w:val="00BC1C2D"/>
  </w:style>
  <w:style w:type="character" w:customStyle="1" w:styleId="13">
    <w:name w:val="字元1 字元 字元 字元 字元 字元 字元"/>
    <w:link w:val="12"/>
    <w:rsid w:val="00F71CC5"/>
    <w:rPr>
      <w:rFonts w:ascii="Arial" w:hAnsi="Arial" w:cs="Arial"/>
      <w:lang w:val="en-US" w:eastAsia="en-US" w:bidi="ar-SA"/>
    </w:rPr>
  </w:style>
  <w:style w:type="paragraph" w:customStyle="1" w:styleId="font6">
    <w:name w:val="font6"/>
    <w:basedOn w:val="a"/>
    <w:rsid w:val="00F71CC5"/>
    <w:pPr>
      <w:spacing w:before="100" w:beforeAutospacing="1" w:after="100" w:afterAutospacing="1"/>
    </w:pPr>
    <w:rPr>
      <w:sz w:val="24"/>
      <w:szCs w:val="24"/>
    </w:rPr>
  </w:style>
  <w:style w:type="paragraph" w:customStyle="1" w:styleId="CodeDate">
    <w:name w:val="Code &amp; Date"/>
    <w:basedOn w:val="a"/>
    <w:rsid w:val="00F71CC5"/>
    <w:pPr>
      <w:widowControl w:val="0"/>
      <w:adjustRightInd w:val="0"/>
      <w:spacing w:line="360" w:lineRule="atLeast"/>
      <w:ind w:left="6379"/>
      <w:textAlignment w:val="baseline"/>
    </w:pPr>
    <w:rPr>
      <w:rFonts w:eastAsia="細明體"/>
      <w:sz w:val="24"/>
    </w:rPr>
  </w:style>
  <w:style w:type="paragraph" w:customStyle="1" w:styleId="TableHeadCentered1">
    <w:name w:val=".TableHeadCentered1"/>
    <w:link w:val="TableHeadCentered1CharChar"/>
    <w:rsid w:val="00AC00D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AC00DD"/>
    <w:rPr>
      <w:rFonts w:ascii="Arial Bold" w:eastAsiaTheme="minorEastAsia" w:hAnsi="Arial Bold"/>
      <w:b/>
      <w:lang w:eastAsia="en-US"/>
    </w:rPr>
  </w:style>
  <w:style w:type="paragraph" w:customStyle="1" w:styleId="TableTextLeft1">
    <w:name w:val=".TableTextLeft1"/>
    <w:link w:val="TableTextLeft1Char"/>
    <w:rsid w:val="00AC00DD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AC00DD"/>
    <w:rPr>
      <w:rFonts w:ascii="Arial" w:eastAsiaTheme="minorEastAsia" w:hAnsi="Arial" w:cs="Arial"/>
      <w:lang w:eastAsia="en-US"/>
    </w:rPr>
  </w:style>
  <w:style w:type="paragraph" w:styleId="af">
    <w:name w:val="List Paragraph"/>
    <w:basedOn w:val="a"/>
    <w:uiPriority w:val="34"/>
    <w:qFormat/>
    <w:rsid w:val="00AF0524"/>
    <w:pPr>
      <w:ind w:leftChars="200" w:left="480"/>
    </w:pPr>
  </w:style>
  <w:style w:type="character" w:styleId="af0">
    <w:name w:val="annotation reference"/>
    <w:basedOn w:val="a0"/>
    <w:uiPriority w:val="99"/>
    <w:semiHidden/>
    <w:unhideWhenUsed/>
    <w:rsid w:val="009522A8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9522A8"/>
  </w:style>
  <w:style w:type="character" w:customStyle="1" w:styleId="af2">
    <w:name w:val="註解文字 字元"/>
    <w:basedOn w:val="a0"/>
    <w:link w:val="af1"/>
    <w:uiPriority w:val="99"/>
    <w:semiHidden/>
    <w:rsid w:val="009522A8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522A8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9522A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Chunguo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995;&#32113;&#38283;&#30332;&#33287;&#32173;&#35703;\IT%20Management\01%20-%20Action%20Plan\01%20-%20SDLC\20150827\Template\PCALT_TSD_Template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E7BF32-CC44-48BF-AF3C-71FD04EB8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PCALT_TSD_Template.dot</Template>
  <TotalTime>8288</TotalTime>
  <Pages>7</Pages>
  <Words>1382</Words>
  <Characters>3105</Characters>
  <Application>Microsoft Office Word</Application>
  <DocSecurity>0</DocSecurity>
  <Lines>25</Lines>
  <Paragraphs>8</Paragraphs>
  <ScaleCrop>false</ScaleCrop>
  <Company>PRUDENTIAL ASSURANCE CO. LTD.</Company>
  <LinksUpToDate>false</LinksUpToDate>
  <CharactersWithSpaces>4479</CharactersWithSpaces>
  <SharedDoc>false</SharedDoc>
  <HLinks>
    <vt:vector size="174" baseType="variant"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_Toc411924691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_Toc411924690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_Toc411924689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_Toc411924688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_Toc411924687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_Toc411924686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_Toc411924685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_Toc411924684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_Toc411924683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_Toc411924682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_Toc411924681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_Toc411924680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_Toc411924679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_Toc411924678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_Toc411924677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_Toc411924676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_Toc411924675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_Toc411924674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_Toc411924673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_Toc411924672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_Toc411924671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_Toc411924670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_Toc411924669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_Toc411924668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_Toc411924667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_Toc411924666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_Toc411924665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_Toc411924664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_Toc411924663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</dc:title>
  <dc:creator>PruOneDesk User</dc:creator>
  <cp:lastModifiedBy>PruOneDesk User</cp:lastModifiedBy>
  <cp:revision>79</cp:revision>
  <cp:lastPrinted>1900-12-31T16:00:00Z</cp:lastPrinted>
  <dcterms:created xsi:type="dcterms:W3CDTF">2016-10-11T07:05:00Z</dcterms:created>
  <dcterms:modified xsi:type="dcterms:W3CDTF">2017-03-07T14:16:00Z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