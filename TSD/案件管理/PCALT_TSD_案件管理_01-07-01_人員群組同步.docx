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ppt" ContentType="application/vnd.ms-powerpoi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607667" w:rsidRDefault="0013232A" w:rsidP="00F71CC5">
      <w:pPr>
        <w:ind w:left="284"/>
        <w:jc w:val="center"/>
        <w:rPr>
          <w:rFonts w:ascii="微軟正黑體" w:eastAsia="微軟正黑體" w:hAnsi="微軟正黑體" w:cs="Arial"/>
          <w:b/>
          <w:bCs/>
          <w:smallCaps/>
          <w:sz w:val="44"/>
        </w:rPr>
      </w:pPr>
      <w:proofErr w:type="spellStart"/>
      <w:r w:rsidRPr="00607667">
        <w:rPr>
          <w:rFonts w:ascii="微軟正黑體" w:eastAsia="微軟正黑體" w:hAnsi="微軟正黑體" w:cs="Arial" w:hint="eastAsia"/>
          <w:sz w:val="36"/>
        </w:rPr>
        <w:t>InW</w:t>
      </w:r>
      <w:proofErr w:type="spellEnd"/>
      <w:r w:rsidRPr="00607667">
        <w:rPr>
          <w:rFonts w:ascii="微軟正黑體" w:eastAsia="微軟正黑體" w:hAnsi="微軟正黑體" w:cs="Arial" w:hint="eastAsia"/>
          <w:sz w:val="36"/>
        </w:rPr>
        <w:t>-</w:t>
      </w:r>
      <w:r w:rsidR="00607667" w:rsidRPr="00607667">
        <w:rPr>
          <w:rFonts w:ascii="微軟正黑體" w:eastAsia="微軟正黑體" w:hAnsi="微軟正黑體" w:cs="Arial" w:hint="eastAsia"/>
          <w:sz w:val="36"/>
        </w:rPr>
        <w:t>案件管理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2927BF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 w:rsidRPr="002927BF"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607667" w:rsidRDefault="00913604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24"/>
          <w:szCs w:val="24"/>
        </w:rPr>
      </w:pPr>
      <w:r>
        <w:rPr>
          <w:rFonts w:ascii="微軟正黑體" w:eastAsia="微軟正黑體" w:hAnsi="微軟正黑體" w:cs="SimSun" w:hint="eastAsia"/>
          <w:color w:val="000000"/>
          <w:sz w:val="24"/>
          <w:szCs w:val="24"/>
        </w:rPr>
        <w:t>流程人員群組同步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2927BF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 w:rsidRPr="002927BF"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D82FF9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D82FF9">
        <w:rPr>
          <w:rFonts w:cs="Arial" w:hint="eastAsia"/>
          <w:sz w:val="24"/>
          <w:szCs w:val="24"/>
        </w:rPr>
        <w:t>0</w:t>
      </w:r>
      <w:r w:rsidR="008058D5">
        <w:rPr>
          <w:rFonts w:cs="Arial" w:hint="eastAsia"/>
          <w:sz w:val="24"/>
          <w:szCs w:val="24"/>
        </w:rPr>
        <w:t>3</w:t>
      </w:r>
      <w:r>
        <w:rPr>
          <w:rFonts w:cs="Arial"/>
          <w:sz w:val="24"/>
          <w:szCs w:val="24"/>
        </w:rPr>
        <w:t>/</w:t>
      </w:r>
      <w:r w:rsidR="008058D5">
        <w:rPr>
          <w:rFonts w:cs="Arial" w:hint="eastAsia"/>
          <w:sz w:val="24"/>
          <w:szCs w:val="24"/>
        </w:rPr>
        <w:t>09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D82FF9">
        <w:rPr>
          <w:rFonts w:cs="Arial" w:hint="eastAsia"/>
          <w:sz w:val="24"/>
          <w:szCs w:val="24"/>
        </w:rPr>
        <w:t>7</w:t>
      </w:r>
      <w:r w:rsidRPr="009A64AA">
        <w:rPr>
          <w:rFonts w:cs="Arial"/>
          <w:sz w:val="24"/>
          <w:szCs w:val="24"/>
          <w:lang w:eastAsia="zh-CN"/>
        </w:rPr>
        <w:t>/</w:t>
      </w:r>
      <w:r w:rsidR="00D82FF9">
        <w:rPr>
          <w:rFonts w:cs="Arial" w:hint="eastAsia"/>
          <w:sz w:val="24"/>
          <w:szCs w:val="24"/>
        </w:rPr>
        <w:t>0</w:t>
      </w:r>
      <w:r w:rsidR="008058D5">
        <w:rPr>
          <w:rFonts w:cs="Arial" w:hint="eastAsia"/>
          <w:sz w:val="24"/>
          <w:szCs w:val="24"/>
        </w:rPr>
        <w:t>3</w:t>
      </w:r>
      <w:r w:rsidRPr="009A64AA">
        <w:rPr>
          <w:rFonts w:cs="Arial"/>
          <w:sz w:val="24"/>
          <w:szCs w:val="24"/>
        </w:rPr>
        <w:t>/</w:t>
      </w:r>
      <w:r w:rsidR="00520A18">
        <w:rPr>
          <w:rFonts w:cs="Arial" w:hint="eastAsia"/>
          <w:sz w:val="24"/>
          <w:szCs w:val="24"/>
        </w:rPr>
        <w:t>10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D82FF9" w:rsidP="008058D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2017/0</w:t>
            </w:r>
            <w:r w:rsidR="008058D5">
              <w:rPr>
                <w:rFonts w:hint="eastAsia"/>
                <w:color w:val="C0C0C0"/>
              </w:rPr>
              <w:t>3</w:t>
            </w:r>
            <w:r w:rsidR="00607667">
              <w:rPr>
                <w:rFonts w:hint="eastAsia"/>
                <w:color w:val="C0C0C0"/>
              </w:rPr>
              <w:t>/</w:t>
            </w:r>
            <w:r w:rsidR="00C50135">
              <w:rPr>
                <w:rFonts w:hint="eastAsia"/>
                <w:color w:val="C0C0C0"/>
              </w:rPr>
              <w:t>22</w:t>
            </w:r>
          </w:p>
        </w:tc>
        <w:tc>
          <w:tcPr>
            <w:tcW w:w="1440" w:type="dxa"/>
          </w:tcPr>
          <w:p w:rsidR="00F71CC5" w:rsidRPr="00734657" w:rsidRDefault="00C50135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 xml:space="preserve">Pablo </w:t>
            </w:r>
            <w:proofErr w:type="spellStart"/>
            <w:r>
              <w:rPr>
                <w:rFonts w:hint="eastAsia"/>
                <w:color w:val="C0C0C0"/>
              </w:rPr>
              <w:t>Shen</w:t>
            </w:r>
            <w:proofErr w:type="spellEnd"/>
          </w:p>
        </w:tc>
        <w:tc>
          <w:tcPr>
            <w:tcW w:w="5220" w:type="dxa"/>
          </w:tcPr>
          <w:p w:rsidR="00F71CC5" w:rsidRPr="00F51292" w:rsidRDefault="00D82FF9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9522A8" w:rsidRDefault="00D767BC" w:rsidP="005C5824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9522A8">
        <w:rPr>
          <w:rFonts w:asciiTheme="majorHAnsi" w:hAnsiTheme="majorHAnsi"/>
          <w:b/>
          <w:sz w:val="22"/>
          <w:szCs w:val="22"/>
        </w:rPr>
        <w:lastRenderedPageBreak/>
        <w:t>TABLE OF CONTENTS</w:t>
      </w:r>
    </w:p>
    <w:p w:rsidR="0069617A" w:rsidRPr="009522A8" w:rsidRDefault="0069617A" w:rsidP="0002249F">
      <w:pPr>
        <w:rPr>
          <w:rFonts w:asciiTheme="majorHAnsi" w:hAnsiTheme="majorHAnsi"/>
        </w:rPr>
      </w:pPr>
    </w:p>
    <w:p w:rsidR="00BD473B" w:rsidRDefault="002927B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927BF">
        <w:rPr>
          <w:rFonts w:asciiTheme="majorHAnsi" w:hAnsiTheme="majorHAnsi"/>
        </w:rPr>
        <w:fldChar w:fldCharType="begin"/>
      </w:r>
      <w:r w:rsidR="00B73D03" w:rsidRPr="009522A8">
        <w:rPr>
          <w:rFonts w:asciiTheme="majorHAnsi" w:hAnsiTheme="majorHAnsi"/>
        </w:rPr>
        <w:instrText xml:space="preserve"> TOC \o "1-3" \h \z \u </w:instrText>
      </w:r>
      <w:r w:rsidRPr="002927BF">
        <w:rPr>
          <w:rFonts w:asciiTheme="majorHAnsi" w:hAnsiTheme="majorHAnsi"/>
        </w:rPr>
        <w:fldChar w:fldCharType="separate"/>
      </w:r>
      <w:hyperlink w:anchor="_Toc476835918" w:history="1">
        <w:r w:rsidR="00BD473B" w:rsidRPr="00C44701">
          <w:rPr>
            <w:rStyle w:val="ab"/>
            <w:rFonts w:ascii="Arial" w:hAnsi="Arial"/>
            <w:noProof/>
          </w:rPr>
          <w:t>1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="Arial" w:hAnsi="Arial"/>
            <w:noProof/>
          </w:rPr>
          <w:t>Introduction</w:t>
        </w:r>
        <w:r w:rsidR="00BD47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73B" w:rsidRDefault="002927B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19" w:history="1">
        <w:r w:rsidR="00BD473B" w:rsidRPr="00C44701">
          <w:rPr>
            <w:rStyle w:val="ab"/>
            <w:rFonts w:ascii="Arial" w:hAnsi="Arial"/>
            <w:noProof/>
            <w:lang w:eastAsia="zh-CN"/>
          </w:rPr>
          <w:t>2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="Arial" w:hAnsi="Arial"/>
            <w:noProof/>
          </w:rPr>
          <w:t>UI Flow</w:t>
        </w:r>
        <w:r w:rsidR="00BD47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73B" w:rsidRDefault="002927B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0" w:history="1">
        <w:r w:rsidR="00BD473B" w:rsidRPr="00C44701">
          <w:rPr>
            <w:rStyle w:val="ab"/>
            <w:rFonts w:ascii="Arial" w:hAnsi="Arial"/>
            <w:noProof/>
          </w:rPr>
          <w:t>3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="Arial" w:hAnsi="Arial"/>
            <w:noProof/>
          </w:rPr>
          <w:t>ERD</w:t>
        </w:r>
        <w:r w:rsidR="00BD47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73B" w:rsidRDefault="002927B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1" w:history="1">
        <w:r w:rsidR="00BD473B" w:rsidRPr="00C44701">
          <w:rPr>
            <w:rStyle w:val="ab"/>
            <w:rFonts w:ascii="Arial" w:hAnsi="Arial"/>
            <w:noProof/>
          </w:rPr>
          <w:t>4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="Arial" w:hAnsi="Arial"/>
            <w:noProof/>
          </w:rPr>
          <w:t>Sequence Diagram</w:t>
        </w:r>
        <w:r w:rsidR="00BD47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73B" w:rsidRDefault="002927B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2" w:history="1">
        <w:r w:rsidR="00BD473B" w:rsidRPr="00C44701">
          <w:rPr>
            <w:rStyle w:val="ab"/>
            <w:rFonts w:ascii="Arial" w:hAnsi="Arial"/>
            <w:noProof/>
          </w:rPr>
          <w:t>5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="Arial" w:hAnsi="Arial"/>
            <w:noProof/>
          </w:rPr>
          <w:t>Table Relation</w:t>
        </w:r>
        <w:r w:rsidR="00BD47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73B" w:rsidRDefault="002927BF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3" w:history="1">
        <w:r w:rsidR="00BD473B" w:rsidRPr="00C44701">
          <w:rPr>
            <w:rStyle w:val="ab"/>
            <w:rFonts w:asciiTheme="majorHAnsi" w:eastAsia="微軟正黑體" w:hAnsi="微軟正黑體"/>
            <w:noProof/>
          </w:rPr>
          <w:t>5.1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Theme="majorHAnsi" w:eastAsia="微軟正黑體" w:hAnsi="微軟正黑體" w:hint="eastAsia"/>
            <w:noProof/>
          </w:rPr>
          <w:t>初始化載入：</w:t>
        </w:r>
        <w:r w:rsidR="00BD47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73B" w:rsidRDefault="002927BF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4" w:history="1">
        <w:r w:rsidR="00BD473B" w:rsidRPr="00C44701">
          <w:rPr>
            <w:rStyle w:val="ab"/>
            <w:rFonts w:asciiTheme="majorHAnsi" w:eastAsia="微軟正黑體" w:hAnsi="微軟正黑體"/>
            <w:noProof/>
          </w:rPr>
          <w:t>5.2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Theme="majorHAnsi" w:eastAsia="微軟正黑體" w:hAnsi="微軟正黑體" w:hint="eastAsia"/>
            <w:noProof/>
          </w:rPr>
          <w:t>查詢：</w:t>
        </w:r>
        <w:r w:rsidR="00BD47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73B" w:rsidRDefault="002927BF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5" w:history="1">
        <w:r w:rsidR="00BD473B" w:rsidRPr="00C44701">
          <w:rPr>
            <w:rStyle w:val="ab"/>
            <w:rFonts w:asciiTheme="majorHAnsi" w:eastAsia="微軟正黑體" w:hAnsi="微軟正黑體"/>
            <w:noProof/>
          </w:rPr>
          <w:t>5.3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Theme="majorHAnsi" w:eastAsia="微軟正黑體" w:hAnsi="微軟正黑體" w:hint="eastAsia"/>
            <w:noProof/>
          </w:rPr>
          <w:t>新增初始化載入：</w:t>
        </w:r>
        <w:r w:rsidR="00BD47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73B" w:rsidRDefault="002927BF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6" w:history="1">
        <w:r w:rsidR="00BD473B" w:rsidRPr="00C44701">
          <w:rPr>
            <w:rStyle w:val="ab"/>
            <w:rFonts w:asciiTheme="majorHAnsi" w:eastAsia="微軟正黑體" w:hAnsi="微軟正黑體"/>
            <w:noProof/>
          </w:rPr>
          <w:t>5.4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Theme="majorHAnsi" w:eastAsia="微軟正黑體" w:hAnsi="微軟正黑體" w:hint="eastAsia"/>
            <w:noProof/>
          </w:rPr>
          <w:t>新增：</w:t>
        </w:r>
        <w:r w:rsidR="00BD47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473B" w:rsidRDefault="002927BF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7" w:history="1">
        <w:r w:rsidR="00BD473B" w:rsidRPr="00C44701">
          <w:rPr>
            <w:rStyle w:val="ab"/>
            <w:rFonts w:asciiTheme="majorHAnsi" w:eastAsia="微軟正黑體" w:hAnsi="微軟正黑體"/>
            <w:noProof/>
          </w:rPr>
          <w:t>5.5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Theme="majorHAnsi" w:eastAsia="微軟正黑體" w:hAnsi="微軟正黑體" w:hint="eastAsia"/>
            <w:noProof/>
          </w:rPr>
          <w:t>修改：</w:t>
        </w:r>
        <w:r w:rsidR="00BD47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473B" w:rsidRDefault="002927BF">
      <w:pPr>
        <w:pStyle w:val="10"/>
        <w:tabs>
          <w:tab w:val="left" w:pos="6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8" w:history="1">
        <w:r w:rsidR="00BD473B" w:rsidRPr="00C44701">
          <w:rPr>
            <w:rStyle w:val="ab"/>
            <w:rFonts w:asciiTheme="majorHAnsi" w:eastAsia="微軟正黑體" w:hAnsi="微軟正黑體"/>
            <w:noProof/>
          </w:rPr>
          <w:t>5.6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Theme="majorHAnsi" w:eastAsia="微軟正黑體" w:hAnsi="微軟正黑體" w:hint="eastAsia"/>
            <w:noProof/>
          </w:rPr>
          <w:t>刪除：</w:t>
        </w:r>
        <w:r w:rsidR="00BD47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473B" w:rsidRDefault="002927B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76835929" w:history="1">
        <w:r w:rsidR="00BD473B" w:rsidRPr="00C44701">
          <w:rPr>
            <w:rStyle w:val="ab"/>
            <w:rFonts w:ascii="Arial" w:hAnsi="Arial"/>
            <w:noProof/>
          </w:rPr>
          <w:t>6</w:t>
        </w:r>
        <w:r w:rsidR="00BD473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73B" w:rsidRPr="00C44701">
          <w:rPr>
            <w:rStyle w:val="ab"/>
            <w:rFonts w:ascii="Arial" w:hAnsi="Arial"/>
            <w:noProof/>
          </w:rPr>
          <w:t>Appendix</w:t>
        </w:r>
        <w:r w:rsidR="00BD47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73B">
          <w:rPr>
            <w:noProof/>
            <w:webHidden/>
          </w:rPr>
          <w:instrText xml:space="preserve"> PAGEREF _Toc476835929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7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2927BF" w:rsidP="0002249F">
      <w:r w:rsidRPr="009522A8">
        <w:rPr>
          <w:rFonts w:asciiTheme="majorHAnsi" w:hAnsiTheme="majorHAnsi"/>
        </w:rP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8"/>
          <w:footerReference w:type="default" r:id="rId9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76835918"/>
      <w:r w:rsidRPr="00CD67D6">
        <w:rPr>
          <w:rFonts w:ascii="Arial" w:hAnsi="Arial"/>
          <w:bCs/>
          <w:sz w:val="28"/>
        </w:rPr>
        <w:lastRenderedPageBreak/>
        <w:t>Introduction</w:t>
      </w:r>
      <w:bookmarkEnd w:id="0"/>
      <w:bookmarkEnd w:id="1"/>
      <w:bookmarkEnd w:id="2"/>
      <w:bookmarkEnd w:id="3"/>
    </w:p>
    <w:p w:rsidR="009522A8" w:rsidRPr="00A534E8" w:rsidRDefault="00C50135" w:rsidP="0075541B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本專案導入</w:t>
      </w:r>
      <w:proofErr w:type="spellStart"/>
      <w:r w:rsidR="00292A9F">
        <w:rPr>
          <w:rFonts w:asciiTheme="majorHAnsi" w:eastAsia="微軟正黑體" w:hAnsi="微軟正黑體"/>
        </w:rPr>
        <w:t>JBoss</w:t>
      </w:r>
      <w:proofErr w:type="spellEnd"/>
      <w:r w:rsidR="00292A9F">
        <w:rPr>
          <w:rFonts w:asciiTheme="majorHAnsi" w:eastAsia="微軟正黑體" w:hAnsi="微軟正黑體"/>
        </w:rPr>
        <w:t xml:space="preserve"> </w:t>
      </w:r>
      <w:r>
        <w:rPr>
          <w:rFonts w:asciiTheme="majorHAnsi" w:eastAsia="微軟正黑體" w:hAnsi="微軟正黑體" w:hint="eastAsia"/>
        </w:rPr>
        <w:t>BPMS</w:t>
      </w:r>
      <w:bookmarkStart w:id="4" w:name="_GoBack"/>
      <w:bookmarkEnd w:id="4"/>
      <w:r w:rsidR="00292A9F">
        <w:rPr>
          <w:rFonts w:asciiTheme="majorHAnsi" w:eastAsia="微軟正黑體" w:hAnsi="微軟正黑體"/>
        </w:rPr>
        <w:t xml:space="preserve"> </w:t>
      </w:r>
      <w:r w:rsidR="004D5FD7">
        <w:rPr>
          <w:rFonts w:asciiTheme="majorHAnsi" w:eastAsia="微軟正黑體" w:hAnsi="微軟正黑體" w:hint="eastAsia"/>
        </w:rPr>
        <w:t>取代原有</w:t>
      </w:r>
      <w:r w:rsidR="004D5FD7">
        <w:rPr>
          <w:rFonts w:asciiTheme="majorHAnsi" w:eastAsia="微軟正黑體" w:hAnsi="微軟正黑體" w:hint="eastAsia"/>
        </w:rPr>
        <w:t>IBM MQ Workflow</w:t>
      </w:r>
      <w:r w:rsidR="004D5FD7">
        <w:rPr>
          <w:rFonts w:asciiTheme="majorHAnsi" w:eastAsia="微軟正黑體" w:hAnsi="微軟正黑體" w:hint="eastAsia"/>
        </w:rPr>
        <w:t>流程引擎，原</w:t>
      </w:r>
      <w:r w:rsidR="004D5FD7">
        <w:rPr>
          <w:rFonts w:asciiTheme="majorHAnsi" w:eastAsia="微軟正黑體" w:hAnsi="微軟正黑體" w:hint="eastAsia"/>
        </w:rPr>
        <w:t>IBM</w:t>
      </w:r>
      <w:r w:rsidR="004D5FD7">
        <w:rPr>
          <w:rFonts w:asciiTheme="majorHAnsi" w:eastAsia="微軟正黑體" w:hAnsi="微軟正黑體" w:hint="eastAsia"/>
        </w:rPr>
        <w:t>流程引擎中使用者群組與前端</w:t>
      </w:r>
      <w:proofErr w:type="spellStart"/>
      <w:r w:rsidR="004D5FD7">
        <w:rPr>
          <w:rFonts w:asciiTheme="majorHAnsi" w:eastAsia="微軟正黑體" w:hAnsi="微軟正黑體" w:hint="eastAsia"/>
        </w:rPr>
        <w:t>InW</w:t>
      </w:r>
      <w:proofErr w:type="spellEnd"/>
      <w:r w:rsidR="004D5FD7">
        <w:rPr>
          <w:rFonts w:asciiTheme="majorHAnsi" w:eastAsia="微軟正黑體" w:hAnsi="微軟正黑體" w:hint="eastAsia"/>
        </w:rPr>
        <w:t>系統、</w:t>
      </w:r>
      <w:r w:rsidR="004D5FD7">
        <w:rPr>
          <w:rFonts w:asciiTheme="majorHAnsi" w:eastAsia="微軟正黑體" w:hAnsi="微軟正黑體" w:hint="eastAsia"/>
        </w:rPr>
        <w:t>PB</w:t>
      </w:r>
      <w:r w:rsidR="004D5FD7">
        <w:rPr>
          <w:rFonts w:asciiTheme="majorHAnsi" w:eastAsia="微軟正黑體" w:hAnsi="微軟正黑體" w:hint="eastAsia"/>
        </w:rPr>
        <w:t>作業人員操作的系統分別三套不同群組管理，人員新增權限時須分別於三套系統進行維護，本次調整</w:t>
      </w:r>
      <w:r w:rsidR="004D5FD7">
        <w:rPr>
          <w:rFonts w:asciiTheme="majorHAnsi" w:eastAsia="微軟正黑體" w:hAnsi="微軟正黑體" w:hint="eastAsia"/>
        </w:rPr>
        <w:t>PB</w:t>
      </w:r>
      <w:r w:rsidR="004D5FD7">
        <w:rPr>
          <w:rFonts w:asciiTheme="majorHAnsi" w:eastAsia="微軟正黑體" w:hAnsi="微軟正黑體" w:hint="eastAsia"/>
        </w:rPr>
        <w:t>轉</w:t>
      </w:r>
      <w:r w:rsidR="004D5FD7">
        <w:rPr>
          <w:rFonts w:asciiTheme="majorHAnsi" w:eastAsia="微軟正黑體" w:hAnsi="微軟正黑體" w:hint="eastAsia"/>
        </w:rPr>
        <w:t xml:space="preserve">JAVA </w:t>
      </w:r>
      <w:r w:rsidR="004D5FD7">
        <w:rPr>
          <w:rFonts w:asciiTheme="majorHAnsi" w:eastAsia="微軟正黑體" w:hAnsi="微軟正黑體" w:hint="eastAsia"/>
        </w:rPr>
        <w:t>於</w:t>
      </w:r>
      <w:r w:rsidR="004D5FD7">
        <w:rPr>
          <w:rFonts w:asciiTheme="majorHAnsi" w:eastAsia="微軟正黑體" w:hAnsi="微軟正黑體" w:hint="eastAsia"/>
        </w:rPr>
        <w:t>PCALT Java Core Framework</w:t>
      </w:r>
      <w:r w:rsidR="004D5FD7">
        <w:rPr>
          <w:rFonts w:asciiTheme="majorHAnsi" w:eastAsia="微軟正黑體" w:hAnsi="微軟正黑體" w:hint="eastAsia"/>
        </w:rPr>
        <w:t>為基礎，其人員群組管理機制統一於</w:t>
      </w:r>
      <w:r w:rsidR="004D5FD7">
        <w:rPr>
          <w:rFonts w:asciiTheme="majorHAnsi" w:eastAsia="微軟正黑體" w:hAnsi="微軟正黑體" w:hint="eastAsia"/>
        </w:rPr>
        <w:t>Portal</w:t>
      </w:r>
      <w:r w:rsidR="004D5FD7">
        <w:rPr>
          <w:rFonts w:asciiTheme="majorHAnsi" w:eastAsia="微軟正黑體" w:hAnsi="微軟正黑體" w:hint="eastAsia"/>
        </w:rPr>
        <w:t>中進行並提供權限</w:t>
      </w:r>
      <w:r w:rsidR="004D5FD7">
        <w:rPr>
          <w:rFonts w:asciiTheme="majorHAnsi" w:eastAsia="微軟正黑體" w:hAnsi="微軟正黑體" w:hint="eastAsia"/>
        </w:rPr>
        <w:t>API</w:t>
      </w:r>
      <w:r w:rsidR="004D5FD7">
        <w:rPr>
          <w:rFonts w:asciiTheme="majorHAnsi" w:eastAsia="微軟正黑體" w:hAnsi="微軟正黑體" w:hint="eastAsia"/>
        </w:rPr>
        <w:t>給使用系統取得相關群組資訊，本次開發</w:t>
      </w:r>
      <w:r w:rsidR="004D5FD7">
        <w:rPr>
          <w:rFonts w:asciiTheme="majorHAnsi" w:eastAsia="微軟正黑體" w:hAnsi="微軟正黑體" w:hint="eastAsia"/>
        </w:rPr>
        <w:t>EUIS NB</w:t>
      </w:r>
      <w:r w:rsidR="004D5FD7">
        <w:rPr>
          <w:rFonts w:asciiTheme="majorHAnsi" w:eastAsia="微軟正黑體" w:hAnsi="微軟正黑體" w:hint="eastAsia"/>
        </w:rPr>
        <w:t>及</w:t>
      </w:r>
      <w:proofErr w:type="spellStart"/>
      <w:r w:rsidR="004D5FD7">
        <w:rPr>
          <w:rFonts w:asciiTheme="majorHAnsi" w:eastAsia="微軟正黑體" w:hAnsi="微軟正黑體" w:hint="eastAsia"/>
        </w:rPr>
        <w:t>InW</w:t>
      </w:r>
      <w:proofErr w:type="spellEnd"/>
      <w:r w:rsidR="004D5FD7">
        <w:rPr>
          <w:rFonts w:asciiTheme="majorHAnsi" w:eastAsia="微軟正黑體" w:hAnsi="微軟正黑體" w:hint="eastAsia"/>
        </w:rPr>
        <w:t xml:space="preserve"> </w:t>
      </w:r>
      <w:r w:rsidR="004D5FD7">
        <w:rPr>
          <w:rFonts w:asciiTheme="majorHAnsi" w:eastAsia="微軟正黑體" w:hAnsi="微軟正黑體" w:hint="eastAsia"/>
        </w:rPr>
        <w:t>案件共用管理相關功能之權限設定統一於</w:t>
      </w:r>
      <w:r w:rsidR="004D5FD7">
        <w:rPr>
          <w:rFonts w:asciiTheme="majorHAnsi" w:eastAsia="微軟正黑體" w:hAnsi="微軟正黑體" w:hint="eastAsia"/>
        </w:rPr>
        <w:t>Java Portal</w:t>
      </w:r>
      <w:r w:rsidR="004D5FD7">
        <w:rPr>
          <w:rFonts w:asciiTheme="majorHAnsi" w:eastAsia="微軟正黑體" w:hAnsi="微軟正黑體" w:hint="eastAsia"/>
        </w:rPr>
        <w:t>中進行設定，為達系統單管理人員群組相關設定，本次設計增加人員群組同步之功能將與</w:t>
      </w:r>
      <w:r w:rsidR="004D5FD7">
        <w:rPr>
          <w:rFonts w:asciiTheme="majorHAnsi" w:eastAsia="微軟正黑體" w:hAnsi="微軟正黑體" w:hint="eastAsia"/>
        </w:rPr>
        <w:t>BPM</w:t>
      </w:r>
      <w:r w:rsidR="004D5FD7">
        <w:rPr>
          <w:rFonts w:asciiTheme="majorHAnsi" w:eastAsia="微軟正黑體" w:hAnsi="微軟正黑體" w:hint="eastAsia"/>
        </w:rPr>
        <w:t>流程相關之人員角色權限同步至</w:t>
      </w:r>
      <w:proofErr w:type="spellStart"/>
      <w:r w:rsidR="004D5FD7">
        <w:rPr>
          <w:rFonts w:asciiTheme="majorHAnsi" w:eastAsia="微軟正黑體" w:hAnsi="微軟正黑體" w:hint="eastAsia"/>
        </w:rPr>
        <w:t>JBoss</w:t>
      </w:r>
      <w:proofErr w:type="spellEnd"/>
      <w:r w:rsidR="004D5FD7">
        <w:rPr>
          <w:rFonts w:asciiTheme="majorHAnsi" w:eastAsia="微軟正黑體" w:hAnsi="微軟正黑體" w:hint="eastAsia"/>
        </w:rPr>
        <w:t xml:space="preserve"> BPMS </w:t>
      </w:r>
      <w:r w:rsidR="004D5FD7">
        <w:rPr>
          <w:rFonts w:asciiTheme="majorHAnsi" w:eastAsia="微軟正黑體" w:hAnsi="微軟正黑體" w:hint="eastAsia"/>
        </w:rPr>
        <w:t>之角色對應表，並調整</w:t>
      </w:r>
      <w:proofErr w:type="spellStart"/>
      <w:r w:rsidR="004D5FD7">
        <w:rPr>
          <w:rFonts w:asciiTheme="majorHAnsi" w:eastAsia="微軟正黑體" w:hAnsi="微軟正黑體" w:hint="eastAsia"/>
        </w:rPr>
        <w:t>JBoss</w:t>
      </w:r>
      <w:proofErr w:type="spellEnd"/>
      <w:r w:rsidR="004D5FD7">
        <w:rPr>
          <w:rFonts w:asciiTheme="majorHAnsi" w:eastAsia="微軟正黑體" w:hAnsi="微軟正黑體" w:hint="eastAsia"/>
        </w:rPr>
        <w:t xml:space="preserve"> BPMS </w:t>
      </w:r>
      <w:r w:rsidR="004D5FD7">
        <w:rPr>
          <w:rFonts w:asciiTheme="majorHAnsi" w:eastAsia="微軟正黑體" w:hAnsi="微軟正黑體" w:hint="eastAsia"/>
        </w:rPr>
        <w:t>讀取</w:t>
      </w:r>
      <w:proofErr w:type="spellStart"/>
      <w:r w:rsidR="004D5FD7">
        <w:rPr>
          <w:rFonts w:asciiTheme="majorHAnsi" w:eastAsia="微軟正黑體" w:hAnsi="微軟正黑體" w:hint="eastAsia"/>
        </w:rPr>
        <w:t>InW</w:t>
      </w:r>
      <w:proofErr w:type="spellEnd"/>
      <w:r w:rsidR="004D5FD7">
        <w:rPr>
          <w:rFonts w:asciiTheme="majorHAnsi" w:eastAsia="微軟正黑體" w:hAnsi="微軟正黑體" w:hint="eastAsia"/>
        </w:rPr>
        <w:t>同步之群組資訊。</w:t>
      </w:r>
    </w:p>
    <w:p w:rsidR="0075541B" w:rsidRPr="00A534E8" w:rsidRDefault="0075541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251E2C" w:rsidRPr="00A534E8" w:rsidRDefault="00251E2C" w:rsidP="00251E2C">
      <w:pPr>
        <w:ind w:leftChars="360" w:left="728" w:hanging="8"/>
        <w:rPr>
          <w:rFonts w:asciiTheme="majorHAnsi" w:eastAsia="微軟正黑體" w:hAnsi="微軟正黑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5" w:name="_Toc476835919"/>
      <w:r>
        <w:rPr>
          <w:rFonts w:ascii="Arial" w:hAnsi="Arial"/>
          <w:bCs/>
          <w:sz w:val="28"/>
        </w:rPr>
        <w:t>UI Flow</w:t>
      </w:r>
      <w:bookmarkEnd w:id="5"/>
    </w:p>
    <w:p w:rsidR="0013232A" w:rsidRPr="00A534E8" w:rsidRDefault="00C50135" w:rsidP="001901C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批次同步</w:t>
      </w:r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>及</w:t>
      </w:r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>系統</w:t>
      </w:r>
      <w:r>
        <w:rPr>
          <w:rFonts w:asciiTheme="majorHAnsi" w:eastAsia="微軟正黑體" w:hAnsiTheme="majorHAnsi" w:hint="eastAsia"/>
        </w:rPr>
        <w:t>REST</w:t>
      </w:r>
      <w:r>
        <w:rPr>
          <w:rFonts w:asciiTheme="majorHAnsi" w:eastAsia="微軟正黑體" w:hAnsiTheme="majorHAnsi" w:hint="eastAsia"/>
        </w:rPr>
        <w:t>服務提供無使用者</w:t>
      </w:r>
      <w:r>
        <w:rPr>
          <w:rFonts w:asciiTheme="majorHAnsi" w:eastAsia="微軟正黑體" w:hAnsiTheme="majorHAnsi" w:hint="eastAsia"/>
        </w:rPr>
        <w:t>UI</w:t>
      </w:r>
      <w:r w:rsidR="004D5FD7">
        <w:rPr>
          <w:rFonts w:asciiTheme="majorHAnsi" w:eastAsia="微軟正黑體" w:hAnsiTheme="majorHAnsi" w:hint="eastAsia"/>
        </w:rPr>
        <w:t>，因此無</w:t>
      </w:r>
      <w:r w:rsidR="004D5FD7">
        <w:rPr>
          <w:rFonts w:asciiTheme="majorHAnsi" w:eastAsia="微軟正黑體" w:hAnsiTheme="majorHAnsi" w:hint="eastAsia"/>
        </w:rPr>
        <w:t>UI Flow</w:t>
      </w:r>
    </w:p>
    <w:p w:rsidR="00AF0524" w:rsidRPr="00C50135" w:rsidRDefault="00AF0524" w:rsidP="001901C3">
      <w:pPr>
        <w:ind w:leftChars="360" w:left="728" w:hanging="8"/>
        <w:rPr>
          <w:rFonts w:asciiTheme="majorHAnsi" w:eastAsia="微軟正黑體" w:hAnsiTheme="majorHAnsi"/>
        </w:rPr>
      </w:pPr>
      <w:bookmarkStart w:id="6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76835920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9522A8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A67D4E" w:rsidRPr="00A534E8" w:rsidRDefault="00A67D4E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2249F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8" w:name="_Toc476835921"/>
      <w:r>
        <w:rPr>
          <w:rFonts w:ascii="Arial" w:hAnsi="Arial"/>
          <w:bCs/>
          <w:sz w:val="28"/>
        </w:rPr>
        <w:t>Sequence Diagram</w:t>
      </w:r>
      <w:bookmarkEnd w:id="8"/>
    </w:p>
    <w:p w:rsidR="00B9775B" w:rsidRPr="00A534E8" w:rsidRDefault="00B9775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3D5ED5" w:rsidRDefault="004D5FD7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  <w:noProof/>
        </w:rPr>
        <w:drawing>
          <wp:inline distT="0" distB="0" distL="0" distR="0">
            <wp:extent cx="5761990" cy="3355143"/>
            <wp:effectExtent l="1905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35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FD7" w:rsidRPr="00A534E8" w:rsidRDefault="004D5FD7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Default="0013232A" w:rsidP="002B1D64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9" w:name="_Toc476835922"/>
      <w:r>
        <w:rPr>
          <w:rFonts w:ascii="Arial" w:hAnsi="Arial"/>
          <w:bCs/>
          <w:sz w:val="28"/>
        </w:rPr>
        <w:t>Table Relation</w:t>
      </w:r>
      <w:bookmarkEnd w:id="9"/>
    </w:p>
    <w:p w:rsidR="00DC7BF0" w:rsidRDefault="00DC7BF0" w:rsidP="00DC7BF0"/>
    <w:p w:rsidR="00DC7BF0" w:rsidRDefault="00DC7BF0" w:rsidP="00DC7BF0"/>
    <w:p w:rsidR="00DC7BF0" w:rsidRDefault="00DC7BF0" w:rsidP="00DC7BF0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r>
        <w:rPr>
          <w:rFonts w:ascii="Arial" w:hAnsi="Arial" w:hint="eastAsia"/>
          <w:bCs/>
          <w:sz w:val="28"/>
        </w:rPr>
        <w:t>Restful</w:t>
      </w:r>
      <w:r>
        <w:rPr>
          <w:rFonts w:ascii="Arial" w:hAnsi="Arial"/>
          <w:bCs/>
          <w:sz w:val="28"/>
        </w:rPr>
        <w:t xml:space="preserve"> </w:t>
      </w:r>
      <w:r>
        <w:rPr>
          <w:rFonts w:ascii="Arial" w:hAnsi="Arial" w:hint="eastAsia"/>
          <w:bCs/>
          <w:sz w:val="28"/>
        </w:rPr>
        <w:t>API</w:t>
      </w:r>
    </w:p>
    <w:p w:rsidR="00DC7BF0" w:rsidRPr="00DC7BF0" w:rsidRDefault="00DC7BF0" w:rsidP="00DC7BF0">
      <w:pPr>
        <w:rPr>
          <w:b/>
        </w:rPr>
      </w:pPr>
    </w:p>
    <w:p w:rsidR="00DC7BF0" w:rsidRPr="00A534E8" w:rsidRDefault="00DC7BF0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9775B" w:rsidRPr="00A534E8" w:rsidRDefault="00B9775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0" w:name="_Toc476835929"/>
      <w:r w:rsidRPr="00CD67D6">
        <w:rPr>
          <w:rFonts w:ascii="Arial" w:hAnsi="Arial"/>
          <w:bCs/>
          <w:sz w:val="28"/>
        </w:rPr>
        <w:lastRenderedPageBreak/>
        <w:t>Appendix</w:t>
      </w:r>
      <w:bookmarkEnd w:id="10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DA47D4" w:rsidP="0010390B">
      <w:pPr>
        <w:rPr>
          <w:rFonts w:hint="eastAsia"/>
        </w:rPr>
      </w:pPr>
      <w:r>
        <w:rPr>
          <w:rFonts w:hint="eastAsia"/>
        </w:rPr>
        <w:t xml:space="preserve">JBOSS JBPMS </w:t>
      </w:r>
      <w:r>
        <w:rPr>
          <w:rFonts w:hint="eastAsia"/>
        </w:rPr>
        <w:t>相關設定調整如附件。</w:t>
      </w:r>
    </w:p>
    <w:p w:rsidR="00DA47D4" w:rsidRDefault="00DA47D4" w:rsidP="0010390B">
      <w:pPr>
        <w:rPr>
          <w:rFonts w:hint="eastAsia"/>
        </w:rPr>
      </w:pPr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75pt;height:48.4pt" o:ole="">
            <v:imagedata r:id="rId11" o:title=""/>
          </v:shape>
          <o:OLEObject Type="Embed" ProgID="PowerPoint.Show.8" ShapeID="_x0000_i1025" DrawAspect="Icon" ObjectID="_1554656662" r:id="rId12"/>
        </w:object>
      </w:r>
    </w:p>
    <w:sectPr w:rsidR="00DA47D4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BF0" w:rsidRDefault="00DC7BF0">
      <w:r>
        <w:separator/>
      </w:r>
    </w:p>
  </w:endnote>
  <w:endnote w:type="continuationSeparator" w:id="0">
    <w:p w:rsidR="00DC7BF0" w:rsidRDefault="00DC7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8" w:type="dxa"/>
      <w:tblCellMar>
        <w:left w:w="28" w:type="dxa"/>
        <w:right w:w="28" w:type="dxa"/>
      </w:tblCellMar>
      <w:tblLook w:val="0000"/>
    </w:tblPr>
    <w:tblGrid>
      <w:gridCol w:w="4528"/>
      <w:gridCol w:w="5200"/>
    </w:tblGrid>
    <w:tr w:rsidR="00DC7BF0" w:rsidRPr="00F32E20">
      <w:trPr>
        <w:trHeight w:val="340"/>
      </w:trPr>
      <w:tc>
        <w:tcPr>
          <w:tcW w:w="4528" w:type="dxa"/>
          <w:vAlign w:val="center"/>
        </w:tcPr>
        <w:p w:rsidR="00DC7BF0" w:rsidRPr="00744F62" w:rsidRDefault="00DC7BF0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2927B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2927BF">
            <w:rPr>
              <w:rStyle w:val="a8"/>
            </w:rPr>
            <w:fldChar w:fldCharType="separate"/>
          </w:r>
          <w:r w:rsidR="00913604">
            <w:rPr>
              <w:rStyle w:val="a8"/>
              <w:noProof/>
            </w:rPr>
            <w:t>2</w:t>
          </w:r>
          <w:r w:rsidR="002927BF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2927B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2927BF">
            <w:rPr>
              <w:rStyle w:val="a8"/>
            </w:rPr>
            <w:fldChar w:fldCharType="separate"/>
          </w:r>
          <w:r w:rsidR="00913604">
            <w:rPr>
              <w:rStyle w:val="a8"/>
              <w:noProof/>
            </w:rPr>
            <w:t>5</w:t>
          </w:r>
          <w:r w:rsidR="002927BF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DC7BF0" w:rsidRPr="00F32E20" w:rsidRDefault="00DC7BF0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DC7BF0" w:rsidRPr="00CD67D6" w:rsidRDefault="00DC7BF0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BF0" w:rsidRDefault="00DC7BF0">
      <w:r>
        <w:separator/>
      </w:r>
    </w:p>
  </w:footnote>
  <w:footnote w:type="continuationSeparator" w:id="0">
    <w:p w:rsidR="00DC7BF0" w:rsidRDefault="00DC7B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8" w:type="dxa"/>
      <w:tblCellMar>
        <w:left w:w="28" w:type="dxa"/>
        <w:right w:w="28" w:type="dxa"/>
      </w:tblCellMar>
      <w:tblLook w:val="0000"/>
    </w:tblPr>
    <w:tblGrid>
      <w:gridCol w:w="4528"/>
      <w:gridCol w:w="5200"/>
    </w:tblGrid>
    <w:tr w:rsidR="00DC7BF0" w:rsidRPr="00F32E20">
      <w:trPr>
        <w:trHeight w:val="340"/>
      </w:trPr>
      <w:tc>
        <w:tcPr>
          <w:tcW w:w="4528" w:type="dxa"/>
          <w:vAlign w:val="center"/>
        </w:tcPr>
        <w:p w:rsidR="00DC7BF0" w:rsidRPr="00744F62" w:rsidRDefault="00DC7BF0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DC7BF0" w:rsidRPr="00F32E20" w:rsidRDefault="00DC7BF0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C7BF0" w:rsidRPr="00F84B56" w:rsidRDefault="00DC7BF0" w:rsidP="002127E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2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B323253"/>
    <w:multiLevelType w:val="hybridMultilevel"/>
    <w:tmpl w:val="B7F4B0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5">
    <w:nsid w:val="5AE42A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B01442C"/>
    <w:multiLevelType w:val="hybridMultilevel"/>
    <w:tmpl w:val="5F2E00F0"/>
    <w:lvl w:ilvl="0" w:tplc="744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attachedTemplate r:id="rId1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41C6D"/>
    <w:rsid w:val="0000071B"/>
    <w:rsid w:val="00000F87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27F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E5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04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9E6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D03"/>
    <w:rsid w:val="000862A7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6E6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4F3"/>
    <w:rsid w:val="000F69DB"/>
    <w:rsid w:val="0010134E"/>
    <w:rsid w:val="00101846"/>
    <w:rsid w:val="001037DA"/>
    <w:rsid w:val="0010390B"/>
    <w:rsid w:val="00103914"/>
    <w:rsid w:val="00104475"/>
    <w:rsid w:val="0010526B"/>
    <w:rsid w:val="00105414"/>
    <w:rsid w:val="0010735F"/>
    <w:rsid w:val="001076CE"/>
    <w:rsid w:val="0011067E"/>
    <w:rsid w:val="00110D12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0C0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01C3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395B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444"/>
    <w:rsid w:val="00224B98"/>
    <w:rsid w:val="0022515A"/>
    <w:rsid w:val="00225A15"/>
    <w:rsid w:val="00225C33"/>
    <w:rsid w:val="0022662B"/>
    <w:rsid w:val="00227357"/>
    <w:rsid w:val="00230A86"/>
    <w:rsid w:val="00232209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569C6"/>
    <w:rsid w:val="002622D9"/>
    <w:rsid w:val="00263347"/>
    <w:rsid w:val="00263C25"/>
    <w:rsid w:val="00264AEE"/>
    <w:rsid w:val="0026514D"/>
    <w:rsid w:val="00265E64"/>
    <w:rsid w:val="00266813"/>
    <w:rsid w:val="00270038"/>
    <w:rsid w:val="002704CB"/>
    <w:rsid w:val="00270989"/>
    <w:rsid w:val="00271172"/>
    <w:rsid w:val="00271276"/>
    <w:rsid w:val="0027521E"/>
    <w:rsid w:val="00275BE5"/>
    <w:rsid w:val="00277681"/>
    <w:rsid w:val="002800FA"/>
    <w:rsid w:val="00280301"/>
    <w:rsid w:val="0028229E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7BF"/>
    <w:rsid w:val="00292A9F"/>
    <w:rsid w:val="00292BE7"/>
    <w:rsid w:val="00293454"/>
    <w:rsid w:val="00293B8C"/>
    <w:rsid w:val="00293EC3"/>
    <w:rsid w:val="00293FC3"/>
    <w:rsid w:val="002976E2"/>
    <w:rsid w:val="002A0544"/>
    <w:rsid w:val="002A1854"/>
    <w:rsid w:val="002A2F25"/>
    <w:rsid w:val="002A54D0"/>
    <w:rsid w:val="002B076F"/>
    <w:rsid w:val="002B1D64"/>
    <w:rsid w:val="002B2130"/>
    <w:rsid w:val="002B2746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1D9B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3CDA"/>
    <w:rsid w:val="00314FFA"/>
    <w:rsid w:val="003155F6"/>
    <w:rsid w:val="003157F0"/>
    <w:rsid w:val="00315FC7"/>
    <w:rsid w:val="003203E6"/>
    <w:rsid w:val="00322A0B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B34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3C0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4419"/>
    <w:rsid w:val="00364E2A"/>
    <w:rsid w:val="003652CB"/>
    <w:rsid w:val="00370517"/>
    <w:rsid w:val="00370D63"/>
    <w:rsid w:val="003717E5"/>
    <w:rsid w:val="00371E71"/>
    <w:rsid w:val="00371F1D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2DBA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97F3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0498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543D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0380"/>
    <w:rsid w:val="004C3969"/>
    <w:rsid w:val="004C499F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B55"/>
    <w:rsid w:val="004D2CE2"/>
    <w:rsid w:val="004D3000"/>
    <w:rsid w:val="004D33A2"/>
    <w:rsid w:val="004D3758"/>
    <w:rsid w:val="004D437D"/>
    <w:rsid w:val="004D43B1"/>
    <w:rsid w:val="004D50AB"/>
    <w:rsid w:val="004D50D2"/>
    <w:rsid w:val="004D5FD7"/>
    <w:rsid w:val="004D677A"/>
    <w:rsid w:val="004D6C7E"/>
    <w:rsid w:val="004E0AA5"/>
    <w:rsid w:val="004E1820"/>
    <w:rsid w:val="004E1A61"/>
    <w:rsid w:val="004E2419"/>
    <w:rsid w:val="004E2634"/>
    <w:rsid w:val="004E34C3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6AF"/>
    <w:rsid w:val="004F79E0"/>
    <w:rsid w:val="00501558"/>
    <w:rsid w:val="00501884"/>
    <w:rsid w:val="00501CF4"/>
    <w:rsid w:val="00502E69"/>
    <w:rsid w:val="0050354C"/>
    <w:rsid w:val="005039FF"/>
    <w:rsid w:val="00503A34"/>
    <w:rsid w:val="00503ABE"/>
    <w:rsid w:val="00504061"/>
    <w:rsid w:val="00505461"/>
    <w:rsid w:val="005060AA"/>
    <w:rsid w:val="00506410"/>
    <w:rsid w:val="00506491"/>
    <w:rsid w:val="00507D41"/>
    <w:rsid w:val="00510315"/>
    <w:rsid w:val="005107D2"/>
    <w:rsid w:val="005126E8"/>
    <w:rsid w:val="0051294E"/>
    <w:rsid w:val="0051335F"/>
    <w:rsid w:val="00513409"/>
    <w:rsid w:val="0051341B"/>
    <w:rsid w:val="00513EF1"/>
    <w:rsid w:val="00513FB3"/>
    <w:rsid w:val="00516EDC"/>
    <w:rsid w:val="00517E71"/>
    <w:rsid w:val="00520A18"/>
    <w:rsid w:val="00521049"/>
    <w:rsid w:val="0052199B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5197"/>
    <w:rsid w:val="005A5FDC"/>
    <w:rsid w:val="005A75B1"/>
    <w:rsid w:val="005A7D81"/>
    <w:rsid w:val="005B163B"/>
    <w:rsid w:val="005B2672"/>
    <w:rsid w:val="005B2814"/>
    <w:rsid w:val="005B2EBB"/>
    <w:rsid w:val="005B54E1"/>
    <w:rsid w:val="005B56A7"/>
    <w:rsid w:val="005B75CC"/>
    <w:rsid w:val="005B7E48"/>
    <w:rsid w:val="005C1904"/>
    <w:rsid w:val="005C1C80"/>
    <w:rsid w:val="005C2883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3893"/>
    <w:rsid w:val="005F2A45"/>
    <w:rsid w:val="005F408A"/>
    <w:rsid w:val="005F48BE"/>
    <w:rsid w:val="005F4B8E"/>
    <w:rsid w:val="005F510F"/>
    <w:rsid w:val="005F6FA2"/>
    <w:rsid w:val="0060075D"/>
    <w:rsid w:val="00603620"/>
    <w:rsid w:val="00604EF7"/>
    <w:rsid w:val="00606085"/>
    <w:rsid w:val="00606DC1"/>
    <w:rsid w:val="00607667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3B87"/>
    <w:rsid w:val="0067426F"/>
    <w:rsid w:val="00674D7D"/>
    <w:rsid w:val="00682525"/>
    <w:rsid w:val="0068511A"/>
    <w:rsid w:val="0068707A"/>
    <w:rsid w:val="00687C55"/>
    <w:rsid w:val="006901F9"/>
    <w:rsid w:val="00690585"/>
    <w:rsid w:val="0069191C"/>
    <w:rsid w:val="006943BB"/>
    <w:rsid w:val="00695097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9B5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F46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1ACB"/>
    <w:rsid w:val="006F39C3"/>
    <w:rsid w:val="006F7B62"/>
    <w:rsid w:val="0070013A"/>
    <w:rsid w:val="007005DF"/>
    <w:rsid w:val="00701C3A"/>
    <w:rsid w:val="0070241B"/>
    <w:rsid w:val="00702B6F"/>
    <w:rsid w:val="00704449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697F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974A9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3C93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3992"/>
    <w:rsid w:val="0080429E"/>
    <w:rsid w:val="0080450B"/>
    <w:rsid w:val="00804734"/>
    <w:rsid w:val="00805570"/>
    <w:rsid w:val="008058D5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21F"/>
    <w:rsid w:val="008214DA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5453"/>
    <w:rsid w:val="0084649C"/>
    <w:rsid w:val="008526A6"/>
    <w:rsid w:val="008527D0"/>
    <w:rsid w:val="00852933"/>
    <w:rsid w:val="00852DD9"/>
    <w:rsid w:val="00853454"/>
    <w:rsid w:val="00853645"/>
    <w:rsid w:val="00853A11"/>
    <w:rsid w:val="00854934"/>
    <w:rsid w:val="0086062C"/>
    <w:rsid w:val="00860C5E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093D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0600"/>
    <w:rsid w:val="00890941"/>
    <w:rsid w:val="00891CEF"/>
    <w:rsid w:val="00891F5D"/>
    <w:rsid w:val="0089267B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3FB9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42C"/>
    <w:rsid w:val="00912844"/>
    <w:rsid w:val="00913415"/>
    <w:rsid w:val="00913604"/>
    <w:rsid w:val="00913EC5"/>
    <w:rsid w:val="009167D8"/>
    <w:rsid w:val="00917636"/>
    <w:rsid w:val="00920217"/>
    <w:rsid w:val="00920531"/>
    <w:rsid w:val="00921285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558"/>
    <w:rsid w:val="00935ACF"/>
    <w:rsid w:val="00937C4D"/>
    <w:rsid w:val="00941198"/>
    <w:rsid w:val="00941B41"/>
    <w:rsid w:val="009437F9"/>
    <w:rsid w:val="0094482F"/>
    <w:rsid w:val="00945A4E"/>
    <w:rsid w:val="00946468"/>
    <w:rsid w:val="00950AB6"/>
    <w:rsid w:val="00951064"/>
    <w:rsid w:val="009521E4"/>
    <w:rsid w:val="009522A8"/>
    <w:rsid w:val="00953035"/>
    <w:rsid w:val="009542C5"/>
    <w:rsid w:val="0095487F"/>
    <w:rsid w:val="00956EC3"/>
    <w:rsid w:val="009577DC"/>
    <w:rsid w:val="009605E6"/>
    <w:rsid w:val="009614E7"/>
    <w:rsid w:val="009637D5"/>
    <w:rsid w:val="00964997"/>
    <w:rsid w:val="009668B9"/>
    <w:rsid w:val="00967131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2D13"/>
    <w:rsid w:val="009930DC"/>
    <w:rsid w:val="00993F6E"/>
    <w:rsid w:val="0099405A"/>
    <w:rsid w:val="0099484C"/>
    <w:rsid w:val="00994BFE"/>
    <w:rsid w:val="00995467"/>
    <w:rsid w:val="00996806"/>
    <w:rsid w:val="009968BE"/>
    <w:rsid w:val="0099746A"/>
    <w:rsid w:val="009A0164"/>
    <w:rsid w:val="009A09C4"/>
    <w:rsid w:val="009A1EDF"/>
    <w:rsid w:val="009A21B3"/>
    <w:rsid w:val="009A3C6A"/>
    <w:rsid w:val="009A4AE2"/>
    <w:rsid w:val="009A5EBF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34A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4E8"/>
    <w:rsid w:val="00A53822"/>
    <w:rsid w:val="00A574FF"/>
    <w:rsid w:val="00A575E7"/>
    <w:rsid w:val="00A57663"/>
    <w:rsid w:val="00A57C34"/>
    <w:rsid w:val="00A61075"/>
    <w:rsid w:val="00A613DD"/>
    <w:rsid w:val="00A61678"/>
    <w:rsid w:val="00A63B9F"/>
    <w:rsid w:val="00A6455E"/>
    <w:rsid w:val="00A64BFB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0524"/>
    <w:rsid w:val="00AF123F"/>
    <w:rsid w:val="00AF2188"/>
    <w:rsid w:val="00AF24B8"/>
    <w:rsid w:val="00AF2EA3"/>
    <w:rsid w:val="00AF3530"/>
    <w:rsid w:val="00AF3914"/>
    <w:rsid w:val="00AF4552"/>
    <w:rsid w:val="00AF4655"/>
    <w:rsid w:val="00AF5946"/>
    <w:rsid w:val="00AF6A78"/>
    <w:rsid w:val="00AF6C7A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14E6"/>
    <w:rsid w:val="00B21605"/>
    <w:rsid w:val="00B234CE"/>
    <w:rsid w:val="00B2621B"/>
    <w:rsid w:val="00B27B27"/>
    <w:rsid w:val="00B32130"/>
    <w:rsid w:val="00B32725"/>
    <w:rsid w:val="00B33CD9"/>
    <w:rsid w:val="00B346BF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6DB7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473B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5BE4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965"/>
    <w:rsid w:val="00C37657"/>
    <w:rsid w:val="00C37972"/>
    <w:rsid w:val="00C409B7"/>
    <w:rsid w:val="00C40CA2"/>
    <w:rsid w:val="00C434B5"/>
    <w:rsid w:val="00C45480"/>
    <w:rsid w:val="00C4647F"/>
    <w:rsid w:val="00C50135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24C1"/>
    <w:rsid w:val="00C635D1"/>
    <w:rsid w:val="00C63C34"/>
    <w:rsid w:val="00C64901"/>
    <w:rsid w:val="00C64B60"/>
    <w:rsid w:val="00C66DE3"/>
    <w:rsid w:val="00C72A25"/>
    <w:rsid w:val="00C72DB5"/>
    <w:rsid w:val="00C76906"/>
    <w:rsid w:val="00C77899"/>
    <w:rsid w:val="00C80D68"/>
    <w:rsid w:val="00C826A4"/>
    <w:rsid w:val="00C83A33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5E5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3B0F"/>
    <w:rsid w:val="00D44698"/>
    <w:rsid w:val="00D468C3"/>
    <w:rsid w:val="00D468E5"/>
    <w:rsid w:val="00D501D2"/>
    <w:rsid w:val="00D50820"/>
    <w:rsid w:val="00D51DAB"/>
    <w:rsid w:val="00D52C75"/>
    <w:rsid w:val="00D53DB6"/>
    <w:rsid w:val="00D5425D"/>
    <w:rsid w:val="00D54893"/>
    <w:rsid w:val="00D54AE9"/>
    <w:rsid w:val="00D5631A"/>
    <w:rsid w:val="00D5655C"/>
    <w:rsid w:val="00D57C38"/>
    <w:rsid w:val="00D57EDA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2FF9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7452"/>
    <w:rsid w:val="00D9751A"/>
    <w:rsid w:val="00D975A2"/>
    <w:rsid w:val="00D97B71"/>
    <w:rsid w:val="00DA0E9A"/>
    <w:rsid w:val="00DA47D4"/>
    <w:rsid w:val="00DA4A36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B74FE"/>
    <w:rsid w:val="00DC10FF"/>
    <w:rsid w:val="00DC24A1"/>
    <w:rsid w:val="00DC24DF"/>
    <w:rsid w:val="00DC25E2"/>
    <w:rsid w:val="00DC3316"/>
    <w:rsid w:val="00DC64BC"/>
    <w:rsid w:val="00DC75C2"/>
    <w:rsid w:val="00DC7BF0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59C0"/>
    <w:rsid w:val="00DE5D36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240C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179C0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A2E"/>
    <w:rsid w:val="00E31DDA"/>
    <w:rsid w:val="00E32320"/>
    <w:rsid w:val="00E336E2"/>
    <w:rsid w:val="00E336EC"/>
    <w:rsid w:val="00E34499"/>
    <w:rsid w:val="00E36BE7"/>
    <w:rsid w:val="00E408CF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C6E0D"/>
    <w:rsid w:val="00ED07C7"/>
    <w:rsid w:val="00ED0F07"/>
    <w:rsid w:val="00ED1BF0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976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37F20"/>
    <w:rsid w:val="00F41B94"/>
    <w:rsid w:val="00F427E3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47EA2"/>
    <w:rsid w:val="00F50F19"/>
    <w:rsid w:val="00F51835"/>
    <w:rsid w:val="00F52474"/>
    <w:rsid w:val="00F52B29"/>
    <w:rsid w:val="00F537CB"/>
    <w:rsid w:val="00F53FA6"/>
    <w:rsid w:val="00F54577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48AD"/>
    <w:rsid w:val="00FB4C66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0E58"/>
    <w:rsid w:val="00FF15FB"/>
    <w:rsid w:val="00FF2534"/>
    <w:rsid w:val="00FF31D5"/>
    <w:rsid w:val="00FF44AF"/>
    <w:rsid w:val="00FF6DFF"/>
    <w:rsid w:val="00FF7AAF"/>
    <w:rsid w:val="00FF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AF0524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9522A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522A8"/>
  </w:style>
  <w:style w:type="character" w:customStyle="1" w:styleId="af2">
    <w:name w:val="註解文字 字元"/>
    <w:basedOn w:val="a0"/>
    <w:link w:val="af1"/>
    <w:uiPriority w:val="99"/>
    <w:semiHidden/>
    <w:rsid w:val="009522A8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22A8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522A8"/>
    <w:rPr>
      <w:b/>
      <w:bCs/>
    </w:rPr>
  </w:style>
  <w:style w:type="paragraph" w:customStyle="1" w:styleId="TTableRow">
    <w:name w:val="T Table Row"/>
    <w:basedOn w:val="a"/>
    <w:rsid w:val="002569C6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Chunguo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Office_PowerPoint_97-2003___1.ppt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995;&#32113;&#38283;&#30332;&#33287;&#32173;&#35703;\IT%20Management\01%20-%20Action%20Plan\01%20-%20SDLC\20150827\Template\PCALT_TSD_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DF7A57-E063-46D2-897A-123DE176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PCALT_TSD_Template.dot</Template>
  <TotalTime>22</TotalTime>
  <Pages>5</Pages>
  <Words>417</Words>
  <Characters>1297</Characters>
  <Application>Microsoft Office Word</Application>
  <DocSecurity>0</DocSecurity>
  <Lines>10</Lines>
  <Paragraphs>3</Paragraphs>
  <ScaleCrop>false</ScaleCrop>
  <Company>PRUDENTIAL ASSURANCE CO. LTD.</Company>
  <LinksUpToDate>false</LinksUpToDate>
  <CharactersWithSpaces>1711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7</cp:revision>
  <cp:lastPrinted>1900-12-31T16:00:00Z</cp:lastPrinted>
  <dcterms:created xsi:type="dcterms:W3CDTF">2017-03-22T02:58:00Z</dcterms:created>
  <dcterms:modified xsi:type="dcterms:W3CDTF">2017-04-25T12:18:00Z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